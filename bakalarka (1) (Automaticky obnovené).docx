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0E168" w14:textId="77777777" w:rsidR="00646129" w:rsidRDefault="00646129">
      <w:pPr>
        <w:spacing w:after="160" w:line="259" w:lineRule="auto"/>
        <w:ind w:firstLine="0"/>
        <w:jc w:val="left"/>
        <w:rPr>
          <w:b/>
        </w:rPr>
      </w:pPr>
    </w:p>
    <w:p w14:paraId="7C3406B4" w14:textId="77777777" w:rsidR="00646129" w:rsidRDefault="00646129" w:rsidP="00593F0E">
      <w:pPr>
        <w:pStyle w:val="NormalnyBezOdseku"/>
        <w:jc w:val="center"/>
        <w:rPr>
          <w:b/>
          <w:sz w:val="36"/>
        </w:rPr>
      </w:pPr>
    </w:p>
    <w:p w14:paraId="72F222DF" w14:textId="77777777" w:rsidR="00646129" w:rsidRDefault="00646129" w:rsidP="00593F0E">
      <w:pPr>
        <w:pStyle w:val="NormalnyBezOdseku"/>
        <w:jc w:val="center"/>
        <w:rPr>
          <w:b/>
          <w:sz w:val="36"/>
        </w:rPr>
      </w:pPr>
    </w:p>
    <w:p w14:paraId="4E30AC0A" w14:textId="77777777" w:rsidR="00593F0E" w:rsidRPr="00593F0E" w:rsidRDefault="00593F0E" w:rsidP="00593F0E">
      <w:pPr>
        <w:pStyle w:val="NormalnyBezOdseku"/>
        <w:jc w:val="center"/>
        <w:rPr>
          <w:b/>
          <w:sz w:val="36"/>
        </w:rPr>
      </w:pPr>
      <w:r w:rsidRPr="00593F0E">
        <w:rPr>
          <w:b/>
          <w:sz w:val="36"/>
        </w:rPr>
        <w:t>ŽILINSKÁ UNIVERZITA V ŽILINE</w:t>
      </w:r>
    </w:p>
    <w:p w14:paraId="3C44CC2E" w14:textId="77777777" w:rsidR="00593F0E" w:rsidRPr="00593F0E" w:rsidRDefault="00593F0E" w:rsidP="00593F0E">
      <w:pPr>
        <w:pStyle w:val="NormalnyBezOdseku"/>
        <w:jc w:val="center"/>
        <w:rPr>
          <w:sz w:val="32"/>
        </w:rPr>
      </w:pPr>
      <w:r w:rsidRPr="008B33D8">
        <w:rPr>
          <w:sz w:val="32"/>
        </w:rPr>
        <w:t>FAKULTA</w:t>
      </w:r>
      <w:r w:rsidR="008B33D8">
        <w:rPr>
          <w:sz w:val="32"/>
        </w:rPr>
        <w:t xml:space="preserve"> RIADENIA A INFORMATIKY</w:t>
      </w:r>
    </w:p>
    <w:p w14:paraId="3659E4AB" w14:textId="77777777" w:rsidR="00593F0E" w:rsidRDefault="00593F0E" w:rsidP="00593F0E">
      <w:pPr>
        <w:pStyle w:val="NormalnyBezOdseku"/>
        <w:jc w:val="center"/>
      </w:pPr>
    </w:p>
    <w:p w14:paraId="31A63370" w14:textId="77777777" w:rsidR="00593F0E" w:rsidRDefault="00593F0E" w:rsidP="00593F0E">
      <w:pPr>
        <w:pStyle w:val="NormalnyBezOdseku"/>
        <w:jc w:val="center"/>
      </w:pPr>
    </w:p>
    <w:p w14:paraId="501015D2" w14:textId="77777777" w:rsidR="00593F0E" w:rsidRDefault="00593F0E" w:rsidP="00593F0E">
      <w:pPr>
        <w:pStyle w:val="NormalnyBezOdseku"/>
        <w:jc w:val="center"/>
      </w:pPr>
    </w:p>
    <w:p w14:paraId="1421F3BB" w14:textId="77777777" w:rsidR="00593F0E" w:rsidRDefault="00593F0E" w:rsidP="00593F0E">
      <w:pPr>
        <w:pStyle w:val="NormalnyBezOdseku"/>
        <w:jc w:val="center"/>
      </w:pPr>
    </w:p>
    <w:p w14:paraId="7590099F" w14:textId="77777777" w:rsidR="00593F0E" w:rsidRDefault="00593F0E" w:rsidP="00593F0E">
      <w:pPr>
        <w:pStyle w:val="NormalnyBezOdseku"/>
        <w:jc w:val="center"/>
      </w:pPr>
    </w:p>
    <w:p w14:paraId="31CE1DE9" w14:textId="77777777" w:rsidR="00593F0E" w:rsidRDefault="00593F0E" w:rsidP="00593F0E">
      <w:pPr>
        <w:pStyle w:val="NormalnyBezOdseku"/>
        <w:jc w:val="center"/>
      </w:pPr>
    </w:p>
    <w:p w14:paraId="4B5E44F1" w14:textId="77777777" w:rsidR="008B33D8" w:rsidRPr="00593F0E" w:rsidRDefault="00593F0E" w:rsidP="008B33D8">
      <w:pPr>
        <w:pStyle w:val="NormalnyBezOdseku"/>
        <w:jc w:val="center"/>
        <w:rPr>
          <w:sz w:val="48"/>
        </w:rPr>
      </w:pPr>
      <w:r w:rsidRPr="00593F0E">
        <w:rPr>
          <w:sz w:val="48"/>
        </w:rPr>
        <w:t>BAKALÁRSKA</w:t>
      </w:r>
    </w:p>
    <w:p w14:paraId="7A87AE75" w14:textId="77777777" w:rsidR="00593F0E" w:rsidRPr="00593F0E" w:rsidRDefault="00593F0E" w:rsidP="00593F0E">
      <w:pPr>
        <w:pStyle w:val="NormalnyBezOdseku"/>
        <w:jc w:val="center"/>
        <w:rPr>
          <w:sz w:val="48"/>
        </w:rPr>
      </w:pPr>
      <w:r w:rsidRPr="00593F0E">
        <w:rPr>
          <w:sz w:val="48"/>
        </w:rPr>
        <w:t xml:space="preserve"> PRÁCA</w:t>
      </w:r>
    </w:p>
    <w:p w14:paraId="423CC7B3" w14:textId="77777777" w:rsidR="00593F0E" w:rsidRDefault="00593F0E" w:rsidP="00593F0E">
      <w:pPr>
        <w:pStyle w:val="NormalnyBezOdseku"/>
        <w:jc w:val="center"/>
      </w:pPr>
    </w:p>
    <w:p w14:paraId="30C5E7FC" w14:textId="77777777" w:rsidR="00593F0E" w:rsidRDefault="00593F0E" w:rsidP="00593F0E">
      <w:pPr>
        <w:pStyle w:val="NormalnyBezOdseku"/>
        <w:jc w:val="center"/>
      </w:pPr>
    </w:p>
    <w:p w14:paraId="33616CBD" w14:textId="77777777" w:rsidR="004C4A4D" w:rsidRDefault="004C4A4D" w:rsidP="00593F0E">
      <w:pPr>
        <w:pStyle w:val="NormalnyBezOdseku"/>
        <w:jc w:val="center"/>
      </w:pPr>
    </w:p>
    <w:p w14:paraId="3B955F5C" w14:textId="77777777" w:rsidR="00593F0E" w:rsidRDefault="00593F0E" w:rsidP="00593F0E">
      <w:pPr>
        <w:pStyle w:val="NormalnyBezOdseku"/>
        <w:jc w:val="center"/>
      </w:pPr>
    </w:p>
    <w:p w14:paraId="6C7817F2" w14:textId="77777777" w:rsidR="00593F0E" w:rsidRDefault="00593F0E" w:rsidP="00593F0E">
      <w:pPr>
        <w:pStyle w:val="NormalnyBezOdseku"/>
        <w:jc w:val="center"/>
      </w:pPr>
    </w:p>
    <w:p w14:paraId="563BA2B6" w14:textId="77777777" w:rsidR="00593F0E" w:rsidRPr="00593F0E" w:rsidRDefault="008B33D8" w:rsidP="00BB4DB4">
      <w:pPr>
        <w:pStyle w:val="NormalnyBezOdseku"/>
        <w:spacing w:line="240" w:lineRule="auto"/>
        <w:jc w:val="center"/>
        <w:rPr>
          <w:sz w:val="36"/>
        </w:rPr>
      </w:pPr>
      <w:r>
        <w:rPr>
          <w:sz w:val="36"/>
        </w:rPr>
        <w:t>DANIEL JEŽÍK</w:t>
      </w:r>
    </w:p>
    <w:p w14:paraId="48DE0D70" w14:textId="77777777" w:rsidR="008B33D8" w:rsidRDefault="008B33D8" w:rsidP="00BB4DB4">
      <w:pPr>
        <w:pStyle w:val="NormalnyBezOdseku"/>
        <w:spacing w:line="240" w:lineRule="auto"/>
        <w:jc w:val="center"/>
        <w:rPr>
          <w:b/>
          <w:sz w:val="36"/>
        </w:rPr>
      </w:pPr>
      <w:r w:rsidRPr="008B33D8">
        <w:rPr>
          <w:b/>
          <w:sz w:val="36"/>
        </w:rPr>
        <w:t xml:space="preserve">Webová aplikácia pre vizualizáciu nameraných dát v </w:t>
      </w:r>
      <w:proofErr w:type="spellStart"/>
      <w:r w:rsidRPr="008B33D8">
        <w:rPr>
          <w:b/>
          <w:sz w:val="36"/>
        </w:rPr>
        <w:t>IoT</w:t>
      </w:r>
      <w:proofErr w:type="spellEnd"/>
      <w:r w:rsidRPr="008B33D8">
        <w:rPr>
          <w:b/>
          <w:sz w:val="36"/>
        </w:rPr>
        <w:t xml:space="preserve"> prostredí</w:t>
      </w:r>
    </w:p>
    <w:p w14:paraId="09B65C0E" w14:textId="77777777" w:rsidR="00593F0E" w:rsidRDefault="00593F0E" w:rsidP="00BB4DB4">
      <w:pPr>
        <w:pStyle w:val="NormalnyBezOdseku"/>
        <w:spacing w:line="240" w:lineRule="auto"/>
        <w:jc w:val="center"/>
      </w:pPr>
      <w:r>
        <w:t xml:space="preserve">Vedúci práce: </w:t>
      </w:r>
      <w:r w:rsidR="008B33D8" w:rsidRPr="008B33D8">
        <w:t xml:space="preserve">Ing. Martin </w:t>
      </w:r>
      <w:proofErr w:type="spellStart"/>
      <w:r w:rsidR="008B33D8" w:rsidRPr="008B33D8">
        <w:t>Húdik</w:t>
      </w:r>
      <w:proofErr w:type="spellEnd"/>
      <w:r w:rsidR="008B33D8" w:rsidRPr="008B33D8">
        <w:t>, PhD.</w:t>
      </w:r>
    </w:p>
    <w:p w14:paraId="33F63AD0" w14:textId="77777777" w:rsidR="00593F0E" w:rsidRDefault="00593F0E" w:rsidP="00BB4DB4">
      <w:pPr>
        <w:pStyle w:val="NormalnyBezOdseku"/>
        <w:spacing w:line="240" w:lineRule="auto"/>
        <w:jc w:val="center"/>
      </w:pPr>
      <w:r>
        <w:t>Registračné číslo:</w:t>
      </w:r>
      <w:r w:rsidR="008B33D8">
        <w:t xml:space="preserve"> </w:t>
      </w:r>
      <w:r w:rsidR="008B33D8" w:rsidRPr="008B33D8">
        <w:t>299/2016</w:t>
      </w:r>
    </w:p>
    <w:p w14:paraId="083AFA1C" w14:textId="77777777" w:rsidR="000826A1" w:rsidRPr="008B33D8" w:rsidRDefault="008B33D8" w:rsidP="00BB4DB4">
      <w:pPr>
        <w:pStyle w:val="NormalnyBezOdseku"/>
        <w:spacing w:line="240" w:lineRule="auto"/>
        <w:jc w:val="center"/>
        <w:sectPr w:rsidR="000826A1" w:rsidRPr="008B33D8" w:rsidSect="00DF773E">
          <w:headerReference w:type="default" r:id="rId8"/>
          <w:footerReference w:type="default" r:id="rId9"/>
          <w:pgSz w:w="11906" w:h="16838" w:code="9"/>
          <w:pgMar w:top="1418" w:right="1134" w:bottom="1418" w:left="1985" w:header="709" w:footer="709" w:gutter="0"/>
          <w:cols w:space="708"/>
          <w:titlePg/>
          <w:docGrid w:linePitch="360"/>
        </w:sectPr>
      </w:pPr>
      <w:r w:rsidRPr="008B33D8">
        <w:t>Žilina, 2017</w:t>
      </w:r>
    </w:p>
    <w:p w14:paraId="5999AEA8" w14:textId="77777777" w:rsidR="00646129" w:rsidRDefault="00646129" w:rsidP="00BB4DB4">
      <w:pPr>
        <w:pStyle w:val="NormalnyBezOdseku"/>
        <w:jc w:val="center"/>
        <w:rPr>
          <w:b/>
          <w:sz w:val="36"/>
        </w:rPr>
      </w:pPr>
    </w:p>
    <w:p w14:paraId="77CE3C7E" w14:textId="77777777" w:rsidR="00646129" w:rsidRDefault="00646129" w:rsidP="00BB4DB4">
      <w:pPr>
        <w:pStyle w:val="NormalnyBezOdseku"/>
        <w:jc w:val="center"/>
        <w:rPr>
          <w:b/>
          <w:sz w:val="36"/>
        </w:rPr>
      </w:pPr>
    </w:p>
    <w:p w14:paraId="3DF3A955" w14:textId="77777777" w:rsidR="00BB4DB4" w:rsidRPr="00BB4DB4" w:rsidRDefault="00BB4DB4" w:rsidP="00BB4DB4">
      <w:pPr>
        <w:pStyle w:val="NormalnyBezOdseku"/>
        <w:jc w:val="center"/>
        <w:rPr>
          <w:b/>
          <w:sz w:val="36"/>
        </w:rPr>
      </w:pPr>
      <w:r w:rsidRPr="00BB4DB4">
        <w:rPr>
          <w:b/>
          <w:sz w:val="36"/>
        </w:rPr>
        <w:t>ŽILINSKÁ UNIVERZITA V ŽILINE</w:t>
      </w:r>
    </w:p>
    <w:p w14:paraId="47B3E996" w14:textId="77777777" w:rsidR="00BB4DB4" w:rsidRPr="00BB4DB4" w:rsidRDefault="00BB4DB4" w:rsidP="00BB4DB4">
      <w:pPr>
        <w:pStyle w:val="NormalnyBezOdseku"/>
        <w:jc w:val="center"/>
        <w:rPr>
          <w:sz w:val="32"/>
        </w:rPr>
      </w:pPr>
      <w:r w:rsidRPr="008B33D8">
        <w:rPr>
          <w:sz w:val="32"/>
        </w:rPr>
        <w:t>FAKULTA</w:t>
      </w:r>
      <w:r w:rsidR="008B33D8">
        <w:rPr>
          <w:sz w:val="32"/>
        </w:rPr>
        <w:t xml:space="preserve"> RIADENIA A INFORMATIKY</w:t>
      </w:r>
    </w:p>
    <w:p w14:paraId="5C14F2D0" w14:textId="77777777" w:rsidR="00BB4DB4" w:rsidRPr="00BB4DB4" w:rsidRDefault="00BB4DB4" w:rsidP="00BB4DB4">
      <w:pPr>
        <w:pStyle w:val="NormalnyBezOdseku"/>
        <w:jc w:val="center"/>
      </w:pPr>
    </w:p>
    <w:p w14:paraId="2AB3EECE" w14:textId="77777777" w:rsidR="00BB4DB4" w:rsidRDefault="00BB4DB4" w:rsidP="00BB4DB4">
      <w:pPr>
        <w:pStyle w:val="NormalnyBezOdseku"/>
        <w:jc w:val="center"/>
      </w:pPr>
    </w:p>
    <w:p w14:paraId="53DD1520" w14:textId="77777777" w:rsidR="00646129" w:rsidRDefault="00646129" w:rsidP="00BB4DB4">
      <w:pPr>
        <w:pStyle w:val="NormalnyBezOdseku"/>
        <w:jc w:val="center"/>
      </w:pPr>
    </w:p>
    <w:p w14:paraId="6380409E" w14:textId="77777777" w:rsidR="00646129" w:rsidRDefault="00646129" w:rsidP="00BB4DB4">
      <w:pPr>
        <w:pStyle w:val="NormalnyBezOdseku"/>
        <w:jc w:val="center"/>
      </w:pPr>
    </w:p>
    <w:p w14:paraId="4A3BDEFD" w14:textId="77777777" w:rsidR="00646129" w:rsidRDefault="00646129" w:rsidP="00BB4DB4">
      <w:pPr>
        <w:pStyle w:val="NormalnyBezOdseku"/>
        <w:jc w:val="center"/>
      </w:pPr>
    </w:p>
    <w:p w14:paraId="75E677D5" w14:textId="77777777" w:rsidR="00646129" w:rsidRPr="00BB4DB4" w:rsidRDefault="00646129" w:rsidP="00BB4DB4">
      <w:pPr>
        <w:pStyle w:val="NormalnyBezOdseku"/>
        <w:jc w:val="center"/>
      </w:pPr>
    </w:p>
    <w:p w14:paraId="2590241C" w14:textId="77777777" w:rsidR="008B33D8" w:rsidRPr="00BB4DB4" w:rsidRDefault="00BB4DB4" w:rsidP="008B33D8">
      <w:pPr>
        <w:pStyle w:val="Typprce"/>
      </w:pPr>
      <w:r w:rsidRPr="00BB4DB4">
        <w:t>BAKALÁRSKA</w:t>
      </w:r>
    </w:p>
    <w:p w14:paraId="25C61838" w14:textId="77777777" w:rsidR="00BB4DB4" w:rsidRPr="00BB4DB4" w:rsidRDefault="00BB4DB4" w:rsidP="00814158">
      <w:pPr>
        <w:pStyle w:val="Typprce"/>
      </w:pPr>
      <w:r w:rsidRPr="00BB4DB4">
        <w:t xml:space="preserve"> PRÁCA</w:t>
      </w:r>
    </w:p>
    <w:p w14:paraId="3B9BF236" w14:textId="2E0E6A89" w:rsidR="00BB4DB4" w:rsidRDefault="00180786" w:rsidP="00BB4DB4">
      <w:pPr>
        <w:pStyle w:val="NormalnyBezOdseku"/>
        <w:jc w:val="center"/>
      </w:pPr>
      <w:r>
        <w:rPr>
          <w:sz w:val="36"/>
        </w:rPr>
        <w:t>POČÍTAČOVÉ INŽINIERSTVO</w:t>
      </w:r>
    </w:p>
    <w:p w14:paraId="68A7E199" w14:textId="77777777" w:rsidR="00BB4DB4" w:rsidRPr="00646129" w:rsidRDefault="00BB4DB4" w:rsidP="00BB4DB4">
      <w:pPr>
        <w:pStyle w:val="NormalnyBezOdseku"/>
        <w:jc w:val="center"/>
        <w:rPr>
          <w:sz w:val="40"/>
        </w:rPr>
      </w:pPr>
    </w:p>
    <w:p w14:paraId="0B869E93" w14:textId="77777777" w:rsidR="00BB4DB4" w:rsidRPr="00BB4DB4" w:rsidRDefault="00BB4DB4" w:rsidP="00BB4DB4">
      <w:pPr>
        <w:pStyle w:val="NormalnyBezOdseku"/>
        <w:jc w:val="center"/>
      </w:pPr>
    </w:p>
    <w:p w14:paraId="467E27C5" w14:textId="77777777" w:rsidR="00BB4DB4" w:rsidRPr="00BB4DB4" w:rsidRDefault="00BB4DB4" w:rsidP="00BB4DB4">
      <w:pPr>
        <w:pStyle w:val="NormalnyBezOdseku"/>
        <w:jc w:val="center"/>
      </w:pPr>
    </w:p>
    <w:p w14:paraId="70C89D82" w14:textId="68B8CB50" w:rsidR="00BB4DB4" w:rsidRPr="00BB4DB4" w:rsidRDefault="00113636" w:rsidP="00BB4DB4">
      <w:pPr>
        <w:pStyle w:val="NormalnyBezOdseku"/>
        <w:jc w:val="center"/>
        <w:rPr>
          <w:sz w:val="36"/>
        </w:rPr>
      </w:pPr>
      <w:r>
        <w:rPr>
          <w:sz w:val="36"/>
        </w:rPr>
        <w:t>DANIEL JEŽÍK</w:t>
      </w:r>
    </w:p>
    <w:p w14:paraId="15610169" w14:textId="77777777" w:rsidR="00113636" w:rsidRDefault="00113636" w:rsidP="00113636">
      <w:pPr>
        <w:pStyle w:val="NormalnyBezOdseku"/>
        <w:spacing w:line="240" w:lineRule="auto"/>
        <w:jc w:val="center"/>
        <w:rPr>
          <w:b/>
          <w:sz w:val="36"/>
        </w:rPr>
      </w:pPr>
      <w:r w:rsidRPr="008B33D8">
        <w:rPr>
          <w:b/>
          <w:sz w:val="36"/>
        </w:rPr>
        <w:t xml:space="preserve">Webová aplikácia pre vizualizáciu nameraných dát v </w:t>
      </w:r>
      <w:proofErr w:type="spellStart"/>
      <w:r w:rsidRPr="008B33D8">
        <w:rPr>
          <w:b/>
          <w:sz w:val="36"/>
        </w:rPr>
        <w:t>IoT</w:t>
      </w:r>
      <w:proofErr w:type="spellEnd"/>
      <w:r w:rsidRPr="008B33D8">
        <w:rPr>
          <w:b/>
          <w:sz w:val="36"/>
        </w:rPr>
        <w:t xml:space="preserve"> prostredí</w:t>
      </w:r>
    </w:p>
    <w:p w14:paraId="15337ABA" w14:textId="77777777" w:rsidR="00BB4DB4" w:rsidRPr="00BB4DB4" w:rsidRDefault="00BB4DB4" w:rsidP="00BB4DB4">
      <w:pPr>
        <w:pStyle w:val="NormalnyBezOdseku"/>
        <w:spacing w:line="240" w:lineRule="auto"/>
        <w:jc w:val="center"/>
      </w:pPr>
      <w:r w:rsidRPr="00BB4DB4">
        <w:t>Žilinská univerzita v Žiline</w:t>
      </w:r>
    </w:p>
    <w:p w14:paraId="72F7F334" w14:textId="0E992440" w:rsidR="00BB4DB4" w:rsidRPr="00BB4DB4" w:rsidRDefault="00BB4DB4" w:rsidP="00BB4DB4">
      <w:pPr>
        <w:pStyle w:val="NormalnyBezOdseku"/>
        <w:spacing w:line="240" w:lineRule="auto"/>
        <w:jc w:val="center"/>
      </w:pPr>
      <w:r w:rsidRPr="00BB4DB4">
        <w:t xml:space="preserve">Fakulta </w:t>
      </w:r>
      <w:r w:rsidR="00113636">
        <w:t>riadenia a informatiky</w:t>
      </w:r>
    </w:p>
    <w:p w14:paraId="2D3A1697"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28816CB5" w14:textId="20D66D70" w:rsidR="00AA0A2B" w:rsidRDefault="00BB4DB4" w:rsidP="00BB4DB4">
      <w:pPr>
        <w:pStyle w:val="NormalnyBezOdseku"/>
        <w:spacing w:line="240" w:lineRule="auto"/>
        <w:jc w:val="center"/>
      </w:pPr>
      <w:r w:rsidRPr="00180786">
        <w:t xml:space="preserve">Žilina, </w:t>
      </w:r>
      <w:r w:rsidR="00180786" w:rsidRPr="00180786">
        <w:t>2017</w:t>
      </w:r>
    </w:p>
    <w:p w14:paraId="08342B08" w14:textId="77777777" w:rsidR="00AA0A2B" w:rsidRDefault="00AA0A2B">
      <w:pPr>
        <w:spacing w:after="160" w:line="259" w:lineRule="auto"/>
        <w:ind w:firstLine="0"/>
        <w:jc w:val="left"/>
        <w:rPr>
          <w:szCs w:val="24"/>
        </w:rPr>
      </w:pPr>
      <w:r>
        <w:lastRenderedPageBreak/>
        <w:br w:type="page"/>
      </w:r>
    </w:p>
    <w:p w14:paraId="54638C20" w14:textId="77777777" w:rsidR="00BB4DB4" w:rsidRDefault="00BB4DB4" w:rsidP="00BB4DB4">
      <w:pPr>
        <w:pStyle w:val="NormalnyBezOdseku"/>
        <w:spacing w:line="240" w:lineRule="auto"/>
        <w:jc w:val="center"/>
      </w:pPr>
    </w:p>
    <w:p w14:paraId="0A0386A3" w14:textId="77777777" w:rsidR="00081566" w:rsidRPr="008B73C7" w:rsidRDefault="00081566" w:rsidP="002211B3">
      <w:pPr>
        <w:spacing w:line="240" w:lineRule="auto"/>
        <w:ind w:firstLine="0"/>
      </w:pPr>
    </w:p>
    <w:p w14:paraId="4450DAFB" w14:textId="77777777" w:rsidR="00081566" w:rsidRPr="008B73C7" w:rsidRDefault="00081566" w:rsidP="002211B3">
      <w:pPr>
        <w:spacing w:line="240" w:lineRule="auto"/>
        <w:ind w:firstLine="0"/>
      </w:pPr>
    </w:p>
    <w:p w14:paraId="6CED98C3" w14:textId="77777777" w:rsidR="00081566" w:rsidRPr="008B73C7" w:rsidRDefault="00081566" w:rsidP="002211B3">
      <w:pPr>
        <w:spacing w:line="240" w:lineRule="auto"/>
        <w:ind w:firstLine="0"/>
      </w:pPr>
    </w:p>
    <w:p w14:paraId="720A58EA" w14:textId="77777777" w:rsidR="00081566" w:rsidRPr="008B73C7" w:rsidRDefault="00081566" w:rsidP="002211B3">
      <w:pPr>
        <w:spacing w:line="240" w:lineRule="auto"/>
        <w:ind w:firstLine="0"/>
      </w:pPr>
    </w:p>
    <w:p w14:paraId="1201EE64" w14:textId="77777777" w:rsidR="00081566" w:rsidRPr="008B73C7" w:rsidRDefault="00081566" w:rsidP="002211B3">
      <w:pPr>
        <w:spacing w:line="240" w:lineRule="auto"/>
        <w:ind w:firstLine="0"/>
      </w:pPr>
    </w:p>
    <w:p w14:paraId="6F231CA9" w14:textId="77777777" w:rsidR="00081566" w:rsidRPr="008B73C7" w:rsidRDefault="00081566" w:rsidP="002211B3">
      <w:pPr>
        <w:spacing w:line="240" w:lineRule="auto"/>
        <w:ind w:firstLine="0"/>
      </w:pPr>
    </w:p>
    <w:p w14:paraId="310F7149" w14:textId="77777777" w:rsidR="00081566" w:rsidRPr="008B73C7" w:rsidRDefault="00081566" w:rsidP="002211B3">
      <w:pPr>
        <w:spacing w:line="240" w:lineRule="auto"/>
        <w:ind w:firstLine="0"/>
      </w:pPr>
    </w:p>
    <w:p w14:paraId="3879DAF5" w14:textId="77777777" w:rsidR="00081566" w:rsidRPr="008B73C7" w:rsidRDefault="00081566" w:rsidP="002211B3">
      <w:pPr>
        <w:spacing w:line="240" w:lineRule="auto"/>
        <w:ind w:firstLine="0"/>
      </w:pPr>
    </w:p>
    <w:p w14:paraId="35D1AFE3" w14:textId="77777777" w:rsidR="00081566" w:rsidRPr="008B73C7" w:rsidRDefault="00081566" w:rsidP="002211B3">
      <w:pPr>
        <w:spacing w:line="240" w:lineRule="auto"/>
        <w:ind w:firstLine="0"/>
      </w:pPr>
    </w:p>
    <w:p w14:paraId="48556ADC" w14:textId="77777777" w:rsidR="00081566" w:rsidRPr="008B73C7" w:rsidRDefault="00081566" w:rsidP="002211B3">
      <w:pPr>
        <w:spacing w:line="240" w:lineRule="auto"/>
        <w:ind w:firstLine="0"/>
      </w:pPr>
    </w:p>
    <w:p w14:paraId="0FF15A22" w14:textId="77777777" w:rsidR="00081566" w:rsidRPr="008B73C7" w:rsidRDefault="00081566" w:rsidP="002211B3">
      <w:pPr>
        <w:spacing w:line="240" w:lineRule="auto"/>
        <w:ind w:firstLine="0"/>
      </w:pPr>
    </w:p>
    <w:p w14:paraId="391B8685" w14:textId="77777777" w:rsidR="00081566" w:rsidRPr="008B73C7" w:rsidRDefault="00081566" w:rsidP="002211B3">
      <w:pPr>
        <w:spacing w:line="240" w:lineRule="auto"/>
        <w:ind w:firstLine="0"/>
      </w:pPr>
    </w:p>
    <w:p w14:paraId="700470AF" w14:textId="77777777" w:rsidR="00083AC3" w:rsidRPr="008B73C7" w:rsidRDefault="00083AC3" w:rsidP="00083AC3">
      <w:pPr>
        <w:pStyle w:val="Nadpis4"/>
      </w:pPr>
      <w:r>
        <w:t>Úvodné pokyny pre použitie šablóny</w:t>
      </w:r>
    </w:p>
    <w:p w14:paraId="7563D7A4" w14:textId="77777777" w:rsidR="00083AC3" w:rsidRPr="008B73C7" w:rsidRDefault="00083AC3" w:rsidP="00083AC3">
      <w:pPr>
        <w:spacing w:line="240" w:lineRule="auto"/>
        <w:ind w:firstLine="0"/>
      </w:pPr>
    </w:p>
    <w:p w14:paraId="1254A857"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54CACB86" w14:textId="77777777" w:rsidR="002211B3" w:rsidRPr="00083AC3" w:rsidRDefault="00083AC3" w:rsidP="00083AC3">
      <w:pPr>
        <w:pStyle w:val="Nadpis4"/>
        <w:rPr>
          <w:i/>
        </w:rPr>
      </w:pPr>
      <w:r>
        <w:t>(Pri vytváraní svojho dokumentu pokyny pre použitie šablóny vymažte!)</w:t>
      </w:r>
    </w:p>
    <w:p w14:paraId="02EEBD2F" w14:textId="77777777" w:rsidR="00AA0A2B" w:rsidRPr="00083AC3" w:rsidRDefault="00AA0A2B" w:rsidP="002211B3">
      <w:pPr>
        <w:spacing w:line="240" w:lineRule="auto"/>
        <w:ind w:firstLine="0"/>
        <w:rPr>
          <w:rStyle w:val="Vrazn"/>
          <w:i/>
        </w:rPr>
      </w:pPr>
    </w:p>
    <w:p w14:paraId="1BDC5DF6" w14:textId="77777777" w:rsidR="000D424E" w:rsidRDefault="000D424E" w:rsidP="002211B3">
      <w:pPr>
        <w:spacing w:line="240" w:lineRule="auto"/>
        <w:ind w:firstLine="0"/>
        <w:rPr>
          <w:rStyle w:val="Vrazn"/>
        </w:rPr>
      </w:pPr>
    </w:p>
    <w:p w14:paraId="700D6E73" w14:textId="77777777" w:rsidR="000D424E" w:rsidRDefault="000D424E" w:rsidP="002211B3">
      <w:pPr>
        <w:spacing w:line="240" w:lineRule="auto"/>
        <w:ind w:firstLine="0"/>
        <w:rPr>
          <w:rStyle w:val="Vrazn"/>
        </w:rPr>
      </w:pPr>
    </w:p>
    <w:p w14:paraId="4E531894" w14:textId="77777777" w:rsidR="000D424E" w:rsidRDefault="000D424E" w:rsidP="002211B3">
      <w:pPr>
        <w:spacing w:line="240" w:lineRule="auto"/>
        <w:ind w:firstLine="0"/>
        <w:rPr>
          <w:rStyle w:val="Vrazn"/>
        </w:rPr>
      </w:pPr>
    </w:p>
    <w:p w14:paraId="64E2C7B2" w14:textId="77777777" w:rsidR="000D424E" w:rsidRDefault="000D424E" w:rsidP="002211B3">
      <w:pPr>
        <w:spacing w:line="240" w:lineRule="auto"/>
        <w:ind w:firstLine="0"/>
        <w:rPr>
          <w:rStyle w:val="Vrazn"/>
        </w:rPr>
      </w:pPr>
    </w:p>
    <w:p w14:paraId="6B13E103" w14:textId="77777777" w:rsidR="000D424E" w:rsidRDefault="000D424E" w:rsidP="002211B3">
      <w:pPr>
        <w:spacing w:line="240" w:lineRule="auto"/>
        <w:ind w:firstLine="0"/>
        <w:rPr>
          <w:rStyle w:val="Vrazn"/>
        </w:rPr>
      </w:pPr>
    </w:p>
    <w:p w14:paraId="74AC18C3" w14:textId="77777777" w:rsidR="000D424E" w:rsidRDefault="000D424E" w:rsidP="002211B3">
      <w:pPr>
        <w:spacing w:line="240" w:lineRule="auto"/>
        <w:ind w:firstLine="0"/>
        <w:rPr>
          <w:rStyle w:val="Vrazn"/>
        </w:rPr>
      </w:pPr>
    </w:p>
    <w:p w14:paraId="093EE79B" w14:textId="77777777" w:rsidR="000D424E" w:rsidRDefault="000D424E" w:rsidP="002211B3">
      <w:pPr>
        <w:spacing w:line="240" w:lineRule="auto"/>
        <w:ind w:firstLine="0"/>
        <w:rPr>
          <w:rStyle w:val="Vrazn"/>
        </w:rPr>
      </w:pPr>
    </w:p>
    <w:p w14:paraId="4D47D50A" w14:textId="77777777" w:rsidR="000D424E" w:rsidRPr="008B73C7" w:rsidRDefault="000D424E" w:rsidP="002211B3">
      <w:pPr>
        <w:spacing w:line="240" w:lineRule="auto"/>
        <w:ind w:firstLine="0"/>
        <w:rPr>
          <w:rStyle w:val="Vrazn"/>
        </w:rPr>
      </w:pPr>
    </w:p>
    <w:p w14:paraId="57C4AF28" w14:textId="45E21927" w:rsidR="00CF729E" w:rsidRDefault="00E932CB" w:rsidP="008B6EFA">
      <w:pPr>
        <w:pStyle w:val="Nadpis4"/>
      </w:pPr>
      <w:hyperlink r:id="rId10" w:anchor="Čestné_vyhlásenie" w:history="1">
        <w:r w:rsidR="001E5D87" w:rsidRPr="001E5D87">
          <w:t>Čestné vyhlásenie</w:t>
        </w:r>
      </w:hyperlink>
    </w:p>
    <w:p w14:paraId="2F8079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6EB4D563" w14:textId="77777777" w:rsidR="00AA0A2B" w:rsidRDefault="00AA0A2B" w:rsidP="00FC6FC4"/>
    <w:p w14:paraId="2A6B1959" w14:textId="77777777" w:rsidR="00AA0A2B" w:rsidRDefault="00AA0A2B" w:rsidP="00FC6FC4"/>
    <w:p w14:paraId="69B831D6" w14:textId="77777777" w:rsidR="00AA0A2B" w:rsidRDefault="00AA0A2B" w:rsidP="00FC6FC4"/>
    <w:p w14:paraId="5A5CDC05" w14:textId="77777777" w:rsidR="00AA0A2B" w:rsidRDefault="00AA0A2B" w:rsidP="00FC6FC4"/>
    <w:p w14:paraId="3771A0A1" w14:textId="77777777" w:rsidR="00AA0A2B" w:rsidRDefault="00AA0A2B" w:rsidP="00FC6FC4"/>
    <w:p w14:paraId="1D2C2126" w14:textId="77777777" w:rsidR="00AA0A2B" w:rsidRDefault="00AA0A2B" w:rsidP="00FC6FC4"/>
    <w:p w14:paraId="41006E6B" w14:textId="77777777" w:rsidR="00AA0A2B" w:rsidRDefault="00AA0A2B" w:rsidP="00FC6FC4"/>
    <w:p w14:paraId="4898E0E1" w14:textId="77777777" w:rsidR="00AA0A2B" w:rsidRDefault="00AA0A2B" w:rsidP="00FC6FC4"/>
    <w:p w14:paraId="2BF7E1B2" w14:textId="77777777" w:rsidR="00AA0A2B" w:rsidRDefault="00AA0A2B" w:rsidP="00FC6FC4"/>
    <w:p w14:paraId="5F9A27DA" w14:textId="77777777" w:rsidR="00AA0A2B" w:rsidRDefault="00AA0A2B" w:rsidP="00FC6FC4"/>
    <w:p w14:paraId="37F7CD42" w14:textId="77777777" w:rsidR="00AA0A2B" w:rsidRDefault="00AA0A2B" w:rsidP="00FC6FC4"/>
    <w:p w14:paraId="388A2881" w14:textId="77777777" w:rsidR="00AA0A2B" w:rsidRDefault="00AA0A2B" w:rsidP="00FC6FC4"/>
    <w:p w14:paraId="2740BA4D" w14:textId="77777777" w:rsidR="00AA0A2B" w:rsidRDefault="00AA0A2B" w:rsidP="00FC6FC4"/>
    <w:p w14:paraId="7937E2DA" w14:textId="77777777" w:rsidR="000D424E" w:rsidRDefault="000D424E" w:rsidP="00FC6FC4"/>
    <w:p w14:paraId="7006BEF4" w14:textId="77777777" w:rsidR="00814158" w:rsidRDefault="00814158" w:rsidP="00FC6FC4"/>
    <w:p w14:paraId="4DD876EC" w14:textId="77777777" w:rsidR="00814158" w:rsidRDefault="00814158" w:rsidP="00FC6FC4"/>
    <w:p w14:paraId="04572550" w14:textId="77777777" w:rsidR="00814158" w:rsidRDefault="00814158" w:rsidP="00FC6FC4"/>
    <w:p w14:paraId="1E3F1EEB" w14:textId="77777777" w:rsidR="00814158" w:rsidRDefault="00814158" w:rsidP="00FC6FC4"/>
    <w:p w14:paraId="7691E154" w14:textId="77777777" w:rsidR="00814158" w:rsidRDefault="00814158" w:rsidP="00FC6FC4"/>
    <w:p w14:paraId="557E4A0D" w14:textId="77777777" w:rsidR="00814158" w:rsidRDefault="00814158" w:rsidP="00FC6FC4"/>
    <w:p w14:paraId="68EBBC59" w14:textId="798500A4" w:rsidR="00081566" w:rsidRPr="00FC6FC4" w:rsidRDefault="00E932CB" w:rsidP="008B6EFA">
      <w:pPr>
        <w:pStyle w:val="Nadpis4"/>
      </w:pPr>
      <w:hyperlink r:id="rId11" w:anchor="Poďakovanie" w:history="1">
        <w:r w:rsidR="00081566" w:rsidRPr="001E5D87">
          <w:t>Poďakovanie</w:t>
        </w:r>
      </w:hyperlink>
    </w:p>
    <w:p w14:paraId="36A58430" w14:textId="77777777" w:rsidR="007E4F27" w:rsidRDefault="007E4F27" w:rsidP="00FC6FC4">
      <w:pPr>
        <w:rPr>
          <w:b/>
        </w:rPr>
      </w:pPr>
    </w:p>
    <w:p w14:paraId="06CD07D2"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02B1C9BA" w14:textId="77777777" w:rsidR="00AA0A2B" w:rsidRDefault="00AA0A2B" w:rsidP="00AA0A2B"/>
    <w:p w14:paraId="79948E27" w14:textId="77777777" w:rsidR="00AA0A2B" w:rsidRDefault="00AA0A2B">
      <w:pPr>
        <w:spacing w:after="160" w:line="259" w:lineRule="auto"/>
        <w:ind w:firstLine="0"/>
        <w:jc w:val="left"/>
      </w:pPr>
      <w:r>
        <w:br w:type="page"/>
      </w:r>
    </w:p>
    <w:p w14:paraId="531E671B" w14:textId="13775CD1" w:rsidR="00FC6FC4" w:rsidRPr="00492D1B" w:rsidRDefault="006229D1" w:rsidP="00557A42">
      <w:pPr>
        <w:pStyle w:val="Abstrakt"/>
      </w:pPr>
      <w:r>
        <w:lastRenderedPageBreak/>
        <w:fldChar w:fldCharType="begin"/>
      </w:r>
      <w:r w:rsidR="008859B8">
        <w:instrText>HYPERLINK "C:\\Users\\DanielJežík\\AppData\\Roaming\\Microsoft\\Word\\Pokyny_pre_vypracovanie_ZP.docx" \l "Abstrakt"</w:instrText>
      </w:r>
      <w:r>
        <w:fldChar w:fldCharType="separate"/>
      </w:r>
      <w:r w:rsidR="00FC6FC4" w:rsidRPr="00492D1B">
        <w:t>ABSTRAKT V ŠTÁTNOM JAZYKU</w:t>
      </w:r>
    </w:p>
    <w:p w14:paraId="506647CE"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7EDD913C" w14:textId="77777777"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15199E1D" w14:textId="6F9C9B16" w:rsidR="00557A42" w:rsidRPr="00ED391E" w:rsidRDefault="00E932CB"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12D386FE" w14:textId="77777777" w:rsidR="00194A15" w:rsidRDefault="00194A15" w:rsidP="00194A15"/>
    <w:p w14:paraId="57EE8A8D" w14:textId="61402A47" w:rsidR="00194A15" w:rsidRDefault="00E932CB"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546199D" w14:textId="77777777" w:rsidR="00194A15" w:rsidRDefault="00194A15" w:rsidP="00194A15">
      <w:pPr>
        <w:pStyle w:val="Abstrakt"/>
      </w:pPr>
    </w:p>
    <w:p w14:paraId="1D518670" w14:textId="76BF5582" w:rsidR="00FC6FC4" w:rsidRPr="00492D1B" w:rsidRDefault="006229D1" w:rsidP="00194A15">
      <w:pPr>
        <w:pStyle w:val="Abstrakt"/>
      </w:pPr>
      <w:r>
        <w:fldChar w:fldCharType="begin"/>
      </w:r>
      <w:r w:rsidR="008859B8">
        <w:instrText>HYPERLINK "C:\\Users\\DanielJežík\\AppData\\Roaming\\Microsoft\\Word\\Pokyny_pre_vypracovanie_ZP.docx" \l "Abstrakt_CJ"</w:instrText>
      </w:r>
      <w:r>
        <w:fldChar w:fldCharType="separate"/>
      </w:r>
      <w:r w:rsidR="00FC6FC4" w:rsidRPr="00492D1B">
        <w:t>ABSTRAKT V CUDZOM JAZYKU</w:t>
      </w:r>
    </w:p>
    <w:p w14:paraId="5B9F2777" w14:textId="26B38BDE"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03B9E397" w14:textId="77777777" w:rsidR="00557A42" w:rsidRDefault="00557A42" w:rsidP="00557A42"/>
    <w:p w14:paraId="0D5CC5CA"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3B1C971F" w14:textId="20442B93" w:rsidR="00BD07E7" w:rsidRDefault="00E932CB" w:rsidP="00DF773E">
      <w:pPr>
        <w:pStyle w:val="Hlavikaobsahu"/>
      </w:pPr>
      <w:hyperlink r:id="rId15" w:anchor="Obsah" w:history="1">
        <w:r w:rsidR="00DF773E" w:rsidRPr="003210F0">
          <w:t>Obsah</w:t>
        </w:r>
      </w:hyperlink>
    </w:p>
    <w:p w14:paraId="52DE57B4" w14:textId="77777777" w:rsidR="003F5CA7"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3F5CA7">
        <w:t>Zoznam obrázkov</w:t>
      </w:r>
      <w:r w:rsidR="003F5CA7">
        <w:tab/>
      </w:r>
      <w:r w:rsidR="003F5CA7">
        <w:fldChar w:fldCharType="begin"/>
      </w:r>
      <w:r w:rsidR="003F5CA7">
        <w:instrText xml:space="preserve"> PAGEREF _Toc442695624 \h </w:instrText>
      </w:r>
      <w:r w:rsidR="003F5CA7">
        <w:fldChar w:fldCharType="separate"/>
      </w:r>
      <w:r w:rsidR="008B33D8">
        <w:t>4</w:t>
      </w:r>
      <w:r w:rsidR="003F5CA7">
        <w:fldChar w:fldCharType="end"/>
      </w:r>
    </w:p>
    <w:p w14:paraId="36D76D42" w14:textId="77777777" w:rsidR="003F5CA7" w:rsidRDefault="003F5CA7">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_Toc442695625 \h </w:instrText>
      </w:r>
      <w:r>
        <w:fldChar w:fldCharType="separate"/>
      </w:r>
      <w:r w:rsidR="008B33D8">
        <w:t>4</w:t>
      </w:r>
      <w:r>
        <w:fldChar w:fldCharType="end"/>
      </w:r>
    </w:p>
    <w:p w14:paraId="018740CA" w14:textId="77777777" w:rsidR="003F5CA7" w:rsidRDefault="003F5CA7">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_Toc442695626 \h </w:instrText>
      </w:r>
      <w:r>
        <w:fldChar w:fldCharType="separate"/>
      </w:r>
      <w:r w:rsidR="008B33D8">
        <w:t>4</w:t>
      </w:r>
      <w:r>
        <w:fldChar w:fldCharType="end"/>
      </w:r>
    </w:p>
    <w:p w14:paraId="3CCD479F" w14:textId="77777777" w:rsidR="003F5CA7" w:rsidRDefault="003F5CA7">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_Toc442695627 \h </w:instrText>
      </w:r>
      <w:r>
        <w:fldChar w:fldCharType="separate"/>
      </w:r>
      <w:r w:rsidR="008B33D8">
        <w:t>4</w:t>
      </w:r>
      <w:r>
        <w:fldChar w:fldCharType="end"/>
      </w:r>
    </w:p>
    <w:p w14:paraId="2A41681F" w14:textId="77777777" w:rsidR="003F5CA7" w:rsidRDefault="003F5CA7">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_Toc442695628 \h </w:instrText>
      </w:r>
      <w:r>
        <w:fldChar w:fldCharType="separate"/>
      </w:r>
      <w:r w:rsidR="008B33D8">
        <w:t>4</w:t>
      </w:r>
      <w:r>
        <w:fldChar w:fldCharType="end"/>
      </w:r>
    </w:p>
    <w:p w14:paraId="2A442589" w14:textId="77777777" w:rsidR="003F5CA7" w:rsidRDefault="003F5CA7">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Ciele práce</w:t>
      </w:r>
      <w:r>
        <w:tab/>
      </w:r>
      <w:r>
        <w:fldChar w:fldCharType="begin"/>
      </w:r>
      <w:r>
        <w:instrText xml:space="preserve"> PAGEREF _Toc442695629 \h </w:instrText>
      </w:r>
      <w:r>
        <w:fldChar w:fldCharType="separate"/>
      </w:r>
      <w:r w:rsidR="008B33D8">
        <w:t>4</w:t>
      </w:r>
      <w:r>
        <w:fldChar w:fldCharType="end"/>
      </w:r>
    </w:p>
    <w:p w14:paraId="1360BC0F" w14:textId="77777777" w:rsidR="003F5CA7" w:rsidRDefault="003F5CA7">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_Toc442695630 \h </w:instrText>
      </w:r>
      <w:r>
        <w:fldChar w:fldCharType="separate"/>
      </w:r>
      <w:r w:rsidR="008B33D8">
        <w:t>4</w:t>
      </w:r>
      <w:r>
        <w:fldChar w:fldCharType="end"/>
      </w:r>
    </w:p>
    <w:p w14:paraId="011B4346" w14:textId="77777777" w:rsidR="003F5CA7" w:rsidRDefault="003F5CA7">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_Toc442695631 \h </w:instrText>
      </w:r>
      <w:r>
        <w:fldChar w:fldCharType="separate"/>
      </w:r>
      <w:r w:rsidR="008B33D8">
        <w:t>4</w:t>
      </w:r>
      <w:r>
        <w:fldChar w:fldCharType="end"/>
      </w:r>
    </w:p>
    <w:p w14:paraId="0DF09446" w14:textId="77777777" w:rsidR="003F5CA7" w:rsidRDefault="003F5CA7">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Výsledky práce</w:t>
      </w:r>
      <w:r>
        <w:tab/>
      </w:r>
      <w:r>
        <w:fldChar w:fldCharType="begin"/>
      </w:r>
      <w:r>
        <w:instrText xml:space="preserve"> PAGEREF _Toc442695632 \h </w:instrText>
      </w:r>
      <w:r>
        <w:fldChar w:fldCharType="separate"/>
      </w:r>
      <w:r w:rsidR="008B33D8">
        <w:t>4</w:t>
      </w:r>
      <w:r>
        <w:fldChar w:fldCharType="end"/>
      </w:r>
    </w:p>
    <w:p w14:paraId="6174EB9D" w14:textId="77777777" w:rsidR="003F5CA7" w:rsidRDefault="003F5CA7">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Diskusia</w:t>
      </w:r>
      <w:r>
        <w:tab/>
      </w:r>
      <w:r>
        <w:fldChar w:fldCharType="begin"/>
      </w:r>
      <w:r>
        <w:instrText xml:space="preserve"> PAGEREF _Toc442695633 \h </w:instrText>
      </w:r>
      <w:r>
        <w:fldChar w:fldCharType="separate"/>
      </w:r>
      <w:r w:rsidR="008B33D8">
        <w:t>4</w:t>
      </w:r>
      <w:r>
        <w:fldChar w:fldCharType="end"/>
      </w:r>
    </w:p>
    <w:p w14:paraId="5D7FD57D" w14:textId="77777777" w:rsidR="003F5CA7" w:rsidRDefault="003F5CA7">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_Toc442695634 \h </w:instrText>
      </w:r>
      <w:r>
        <w:fldChar w:fldCharType="separate"/>
      </w:r>
      <w:r w:rsidR="008B33D8">
        <w:t>4</w:t>
      </w:r>
      <w:r>
        <w:fldChar w:fldCharType="end"/>
      </w:r>
    </w:p>
    <w:p w14:paraId="0C2E10B4" w14:textId="77777777" w:rsidR="003F5CA7" w:rsidRDefault="003F5CA7">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_Toc442695635 \h </w:instrText>
      </w:r>
      <w:r>
        <w:fldChar w:fldCharType="separate"/>
      </w:r>
      <w:r w:rsidR="008B33D8">
        <w:t>4</w:t>
      </w:r>
      <w:r>
        <w:fldChar w:fldCharType="end"/>
      </w:r>
    </w:p>
    <w:p w14:paraId="5E437945" w14:textId="77777777" w:rsidR="003F5CA7" w:rsidRDefault="003F5CA7">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_Toc442695636 \h </w:instrText>
      </w:r>
      <w:r>
        <w:fldChar w:fldCharType="separate"/>
      </w:r>
      <w:r w:rsidR="008B33D8">
        <w:t>4</w:t>
      </w:r>
      <w:r>
        <w:fldChar w:fldCharType="end"/>
      </w:r>
    </w:p>
    <w:p w14:paraId="5D902887" w14:textId="77777777" w:rsidR="003F5CA7" w:rsidRDefault="003F5CA7">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_Toc442695637 \h </w:instrText>
      </w:r>
      <w:r>
        <w:fldChar w:fldCharType="separate"/>
      </w:r>
      <w:r w:rsidR="008B33D8">
        <w:t>4</w:t>
      </w:r>
      <w:r>
        <w:fldChar w:fldCharType="end"/>
      </w:r>
    </w:p>
    <w:p w14:paraId="7E6FA26C" w14:textId="77777777" w:rsidR="003F5CA7" w:rsidRDefault="003F5CA7">
      <w:pPr>
        <w:pStyle w:val="Obsah2"/>
        <w:rPr>
          <w:rFonts w:asciiTheme="minorHAnsi" w:eastAsiaTheme="minorEastAsia" w:hAnsiTheme="minorHAnsi" w:cstheme="minorBidi"/>
          <w:sz w:val="22"/>
          <w:lang w:eastAsia="sk-SK"/>
        </w:rPr>
      </w:pPr>
      <w:r>
        <w:t xml:space="preserve">Príloha A: </w:t>
      </w:r>
      <w:r w:rsidRPr="00961F26">
        <w:t>Názov prílohy</w:t>
      </w:r>
      <w:r>
        <w:tab/>
      </w:r>
      <w:r>
        <w:fldChar w:fldCharType="begin"/>
      </w:r>
      <w:r>
        <w:instrText xml:space="preserve"> PAGEREF _Toc442695638 \h </w:instrText>
      </w:r>
      <w:r>
        <w:fldChar w:fldCharType="separate"/>
      </w:r>
      <w:r w:rsidR="008B33D8">
        <w:t>4</w:t>
      </w:r>
      <w:r>
        <w:fldChar w:fldCharType="end"/>
      </w:r>
    </w:p>
    <w:p w14:paraId="1BB71235" w14:textId="77777777" w:rsidR="003F5CA7" w:rsidRDefault="003F5CA7">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_Toc442695639 \h </w:instrText>
      </w:r>
      <w:r>
        <w:fldChar w:fldCharType="separate"/>
      </w:r>
      <w:r w:rsidR="008B33D8">
        <w:t>4</w:t>
      </w:r>
      <w:r>
        <w:fldChar w:fldCharType="end"/>
      </w:r>
    </w:p>
    <w:p w14:paraId="5942303A" w14:textId="77777777" w:rsidR="00DF773E" w:rsidRPr="00DF773E" w:rsidRDefault="006229D1" w:rsidP="00DF773E">
      <w:pPr>
        <w:rPr>
          <w:lang w:eastAsia="sk-SK"/>
        </w:rPr>
      </w:pPr>
      <w:r>
        <w:rPr>
          <w:lang w:eastAsia="sk-SK"/>
        </w:rPr>
        <w:fldChar w:fldCharType="end"/>
      </w:r>
    </w:p>
    <w:bookmarkStart w:id="0" w:name="_Toc434923879"/>
    <w:p w14:paraId="5B410B04" w14:textId="681D4828" w:rsidR="00492CF1" w:rsidRPr="008B73C7" w:rsidRDefault="006229D1" w:rsidP="003D1942">
      <w:pPr>
        <w:pStyle w:val="Nadpis1"/>
        <w:numPr>
          <w:ilvl w:val="0"/>
          <w:numId w:val="0"/>
        </w:numPr>
      </w:pPr>
      <w:r>
        <w:lastRenderedPageBreak/>
        <w:fldChar w:fldCharType="begin"/>
      </w:r>
      <w:r w:rsidR="008859B8">
        <w:instrText>HYPERLINK "C:\\Users\\DanielJežík\\AppData\\Roaming\\Microsoft\\Word\\Pokyny_pre_vypracovanie_ZP.docx" \l "Zoznam_obrázkov"</w:instrText>
      </w:r>
      <w:r>
        <w:fldChar w:fldCharType="separate"/>
      </w:r>
      <w:bookmarkStart w:id="1" w:name="_Toc442695624"/>
      <w:r w:rsidR="00DF773E" w:rsidRPr="00492D1B">
        <w:t>Zoznam obrázkov</w:t>
      </w:r>
      <w:bookmarkEnd w:id="0"/>
      <w:bookmarkEnd w:id="1"/>
      <w:r>
        <w:fldChar w:fldCharType="end"/>
      </w:r>
    </w:p>
    <w:p w14:paraId="69509282"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2" w:name="_Toc434923880"/>
    <w:p w14:paraId="5311814F" w14:textId="3D24DCF2" w:rsidR="000D26FE" w:rsidRDefault="006229D1" w:rsidP="000D26FE">
      <w:pPr>
        <w:pStyle w:val="Nadpis1"/>
        <w:numPr>
          <w:ilvl w:val="0"/>
          <w:numId w:val="0"/>
        </w:numPr>
      </w:pPr>
      <w:r>
        <w:lastRenderedPageBreak/>
        <w:fldChar w:fldCharType="begin"/>
      </w:r>
      <w:r w:rsidR="008859B8">
        <w:instrText>HYPERLINK "C:\\Users\\DanielJežík\\AppData\\Roaming\\Microsoft\\Word\\Pokyny_pre_vypracovanie_ZP.docx" \l "Zoznam_obrázkov"</w:instrText>
      </w:r>
      <w:r>
        <w:fldChar w:fldCharType="separate"/>
      </w:r>
      <w:bookmarkStart w:id="3" w:name="_Toc442695625"/>
      <w:r w:rsidR="00DF773E" w:rsidRPr="00492D1B">
        <w:t>Zoznam tabuliek</w:t>
      </w:r>
      <w:bookmarkEnd w:id="2"/>
      <w:bookmarkEnd w:id="3"/>
      <w:r>
        <w:fldChar w:fldCharType="end"/>
      </w:r>
    </w:p>
    <w:p w14:paraId="619A85BE"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4" w:name="_Toc434923881"/>
    <w:p w14:paraId="0009C642" w14:textId="4270FCC6" w:rsidR="00492CF1" w:rsidRDefault="006229D1" w:rsidP="003D1942">
      <w:pPr>
        <w:pStyle w:val="Nadpis1"/>
        <w:numPr>
          <w:ilvl w:val="0"/>
          <w:numId w:val="0"/>
        </w:numPr>
      </w:pPr>
      <w:r>
        <w:lastRenderedPageBreak/>
        <w:fldChar w:fldCharType="begin"/>
      </w:r>
      <w:r w:rsidR="008859B8">
        <w:instrText>HYPERLINK "C:\\Users\\DanielJežík\\AppData\\Roaming\\Microsoft\\Word\\Pokyny_pre_vypracovanie_ZP.docx" \l "Zoznam_skratiek"</w:instrText>
      </w:r>
      <w:r>
        <w:fldChar w:fldCharType="separate"/>
      </w:r>
      <w:bookmarkStart w:id="5" w:name="_Toc442695626"/>
      <w:r w:rsidR="00B267A6" w:rsidRPr="00492D1B">
        <w:t>Zoznam skratiek</w:t>
      </w:r>
      <w:bookmarkEnd w:id="4"/>
      <w:bookmarkEnd w:id="5"/>
      <w:r>
        <w:fldChar w:fldCharType="end"/>
      </w:r>
    </w:p>
    <w:p w14:paraId="12078B9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46833A36"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35CF1A5"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0FAF07E8" w14:textId="7A378E0D" w:rsidR="007A1810" w:rsidRDefault="00E932CB" w:rsidP="00A44516">
      <w:pPr>
        <w:pStyle w:val="Nadpis1"/>
        <w:numPr>
          <w:ilvl w:val="0"/>
          <w:numId w:val="0"/>
        </w:numPr>
      </w:pPr>
      <w:hyperlink r:id="rId16" w:anchor="Úvod" w:history="1">
        <w:bookmarkStart w:id="6" w:name="_Toc434923882"/>
        <w:bookmarkStart w:id="7" w:name="_Toc442695627"/>
        <w:r w:rsidR="00A44516" w:rsidRPr="000D424E">
          <w:t>Úvod</w:t>
        </w:r>
        <w:bookmarkEnd w:id="6"/>
        <w:bookmarkEnd w:id="7"/>
      </w:hyperlink>
    </w:p>
    <w:p w14:paraId="48CF1544" w14:textId="77777777" w:rsidR="0010410E" w:rsidRDefault="0010410E" w:rsidP="0010410E">
      <w:pPr>
        <w:rPr>
          <w:szCs w:val="24"/>
        </w:rPr>
      </w:pPr>
      <w:bookmarkStart w:id="8" w:name="_Toc434923883"/>
      <w:r w:rsidRPr="00744F44">
        <w:rPr>
          <w:szCs w:val="24"/>
        </w:rPr>
        <w:t xml:space="preserve">Táto technológia sa do nášho života dostáva čoraz viac aj keď o tom vôbec nevieme či si to </w:t>
      </w:r>
      <w:r>
        <w:rPr>
          <w:szCs w:val="24"/>
        </w:rPr>
        <w:t xml:space="preserve">len </w:t>
      </w:r>
      <w:r w:rsidRPr="00744F44">
        <w:rPr>
          <w:szCs w:val="24"/>
        </w:rPr>
        <w:t>neuved</w:t>
      </w:r>
      <w:r>
        <w:rPr>
          <w:szCs w:val="24"/>
        </w:rPr>
        <w:t>om</w:t>
      </w:r>
      <w:r w:rsidRPr="00744F44">
        <w:rPr>
          <w:szCs w:val="24"/>
        </w:rPr>
        <w:t xml:space="preserve">ujeme . Ťažko by sme hľadali odpoveď na význam skraty </w:t>
      </w:r>
      <w:proofErr w:type="spellStart"/>
      <w:r w:rsidRPr="00744F44">
        <w:rPr>
          <w:szCs w:val="24"/>
        </w:rPr>
        <w:t>IoT</w:t>
      </w:r>
      <w:proofErr w:type="spellEnd"/>
      <w:r w:rsidRPr="00744F44">
        <w:rPr>
          <w:szCs w:val="24"/>
        </w:rPr>
        <w:t xml:space="preserve"> či vysvetlenia pojmu Internet vecí u človeka, ktorý sa nevenuje informačným </w:t>
      </w:r>
      <w:r w:rsidR="00422FDD" w:rsidRPr="00744F44">
        <w:rPr>
          <w:szCs w:val="24"/>
        </w:rPr>
        <w:t>technológiám</w:t>
      </w:r>
      <w:r w:rsidRPr="00744F44">
        <w:rPr>
          <w:szCs w:val="24"/>
        </w:rPr>
        <w:t xml:space="preserve"> hoci i u mladšej generácie aj napriek tomu, že sa s touto technológiu môžu stretávať roky či dokonca nevedomky ju aj využívať. Možno si teraz kladiete otázku kde ? kedy ?  </w:t>
      </w:r>
    </w:p>
    <w:p w14:paraId="4B6F9E34" w14:textId="77777777" w:rsidR="0010410E" w:rsidRPr="00744F44" w:rsidRDefault="0010410E" w:rsidP="0010410E">
      <w:pPr>
        <w:rPr>
          <w:szCs w:val="24"/>
        </w:rPr>
      </w:pPr>
      <w:r w:rsidRPr="00744F44">
        <w:rPr>
          <w:szCs w:val="24"/>
        </w:rPr>
        <w:t xml:space="preserve">Medzi jednoduchý prvok </w:t>
      </w:r>
      <w:proofErr w:type="spellStart"/>
      <w:r w:rsidRPr="00744F44">
        <w:rPr>
          <w:szCs w:val="24"/>
        </w:rPr>
        <w:t>IoT</w:t>
      </w:r>
      <w:proofErr w:type="spellEnd"/>
      <w:r w:rsidRPr="00744F44">
        <w:rPr>
          <w:szCs w:val="24"/>
        </w:rPr>
        <w:t xml:space="preserve"> zariadenia môžeme zaradiť aj bezpečnostnú kameru pripojenú na internet, jej obraz tak môžete sledovať prostredníctvom webovej stránky kdekoľvek. Takáto technológia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744F44">
        <w:rPr>
          <w:szCs w:val="24"/>
        </w:rPr>
        <w:t>IoT</w:t>
      </w:r>
      <w:proofErr w:type="spellEnd"/>
      <w:r w:rsidRPr="00744F44">
        <w:rPr>
          <w:szCs w:val="24"/>
        </w:rPr>
        <w:t>.</w:t>
      </w:r>
    </w:p>
    <w:p w14:paraId="14151C31" w14:textId="77777777" w:rsidR="0010410E" w:rsidRPr="00744F44" w:rsidRDefault="0010410E" w:rsidP="0010410E">
      <w:pPr>
        <w:rPr>
          <w:szCs w:val="24"/>
        </w:rPr>
      </w:pPr>
      <w:r w:rsidRPr="00744F44">
        <w:rPr>
          <w:szCs w:val="24"/>
        </w:rPr>
        <w:t xml:space="preserve">Svoje prvé oboznámenie s touto technológiu si pamätám ešte z roku 2014 kedy americká spoločnosť Amazon uviedla na trh svoj produkt s názvom Amazon </w:t>
      </w:r>
      <w:proofErr w:type="spellStart"/>
      <w:r w:rsidRPr="00744F44">
        <w:rPr>
          <w:szCs w:val="24"/>
        </w:rPr>
        <w:t>Dash</w:t>
      </w:r>
      <w:proofErr w:type="spellEnd"/>
      <w:r w:rsidRPr="00744F44">
        <w:rPr>
          <w:szCs w:val="24"/>
        </w:rPr>
        <w:t>. Ide o malé zariadenie s jedným gombíkom, ktoré je pomocou Wi-Fi pripojené na internet. Toto zariadenie v prípade n</w:t>
      </w:r>
      <w:r>
        <w:rPr>
          <w:szCs w:val="24"/>
        </w:rPr>
        <w:t>apr. pracieho prášku sa umiestni</w:t>
      </w:r>
      <w:r w:rsidRPr="00744F44">
        <w:rPr>
          <w:szCs w:val="24"/>
        </w:rPr>
        <w:t xml:space="preserve"> do blízkosti práčky. Ak sa daný prací prášok minie, jediným stlačením</w:t>
      </w:r>
      <w:r>
        <w:rPr>
          <w:szCs w:val="24"/>
        </w:rPr>
        <w:t xml:space="preserve"> gombíku</w:t>
      </w:r>
      <w:r w:rsidRPr="00744F44">
        <w:rPr>
          <w:szCs w:val="24"/>
        </w:rPr>
        <w:t xml:space="preserve"> sa vykoná objednávka a jeho následné dodanie. Takéto zariadenie nepotrebuje údržbu okrem výmeny batérie. Dá sa konfigurovať pomocou mobilného telefónu. Aktuálna cena je</w:t>
      </w:r>
      <w:r>
        <w:rPr>
          <w:szCs w:val="24"/>
        </w:rPr>
        <w:t xml:space="preserve"> cca</w:t>
      </w:r>
      <w:r w:rsidRPr="00744F44">
        <w:rPr>
          <w:szCs w:val="24"/>
        </w:rPr>
        <w:t xml:space="preserve"> 5$. Samozrejme je vyrábané v rôznych variantoch či už pre objednávku jedla či služieb.</w:t>
      </w:r>
    </w:p>
    <w:p w14:paraId="08E73B7A" w14:textId="77777777" w:rsidR="0010410E" w:rsidRPr="00744F44" w:rsidRDefault="0010410E" w:rsidP="0010410E">
      <w:pPr>
        <w:jc w:val="center"/>
        <w:rPr>
          <w:szCs w:val="24"/>
        </w:rPr>
      </w:pPr>
      <w:r w:rsidRPr="00744F44">
        <w:rPr>
          <w:noProof/>
          <w:lang w:eastAsia="sk-SK"/>
        </w:rPr>
        <w:drawing>
          <wp:inline distT="0" distB="0" distL="0" distR="0" wp14:anchorId="5AEE1C40" wp14:editId="7BBE9DFC">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Pr="00744F44">
        <w:rPr>
          <w:noProof/>
          <w:lang w:eastAsia="sk-SK"/>
        </w:rPr>
        <w:drawing>
          <wp:inline distT="0" distB="0" distL="0" distR="0" wp14:anchorId="5ABFCB79" wp14:editId="0AEDD5C6">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14:paraId="29E16939" w14:textId="77777777" w:rsidR="00F10198" w:rsidRDefault="0010410E" w:rsidP="0010410E">
      <w:pPr>
        <w:rPr>
          <w:szCs w:val="24"/>
          <w:shd w:val="clear" w:color="auto" w:fill="FFFFFF"/>
        </w:rPr>
      </w:pPr>
      <w:r>
        <w:rPr>
          <w:szCs w:val="24"/>
          <w:shd w:val="clear" w:color="auto" w:fill="FFFFFF"/>
        </w:rPr>
        <w:t>Možnosť mať nejaké takéto zariadenie napr. doma ma nadchla, predstavil som si čo všetko by sa stým dalo robiť a aké to má potenciálne využitie, vtedy som sa viac zameral na oblasť senzorov, ktoré by mohli byť v domácom prostredí a teda nejaké merače teploty, vlhkosti, dymu a pod. Vzhľadom na to, že v roku 2014 som mal len malé skúsenosti v oblasti programovania tak som túto oblasť „</w:t>
      </w:r>
      <w:proofErr w:type="spellStart"/>
      <w:r>
        <w:rPr>
          <w:szCs w:val="24"/>
          <w:shd w:val="clear" w:color="auto" w:fill="FFFFFF"/>
        </w:rPr>
        <w:t>smart</w:t>
      </w:r>
      <w:proofErr w:type="spellEnd"/>
      <w:r>
        <w:rPr>
          <w:szCs w:val="24"/>
          <w:shd w:val="clear" w:color="auto" w:fill="FFFFFF"/>
        </w:rPr>
        <w:t xml:space="preserve">“ zariadení bližšie neštudoval, no vždy ma </w:t>
      </w:r>
      <w:r>
        <w:rPr>
          <w:szCs w:val="24"/>
          <w:shd w:val="clear" w:color="auto" w:fill="FFFFFF"/>
        </w:rPr>
        <w:lastRenderedPageBreak/>
        <w:t xml:space="preserve">dokázala nadchnúť myšlienka inteligentného domu. Na konci prvého ročníku na vysokej škole som objavil vývojovú dosku </w:t>
      </w:r>
      <w:proofErr w:type="spellStart"/>
      <w:r>
        <w:rPr>
          <w:szCs w:val="24"/>
          <w:shd w:val="clear" w:color="auto" w:fill="FFFFFF"/>
        </w:rPr>
        <w:t>Arduina</w:t>
      </w:r>
      <w:proofErr w:type="spellEnd"/>
      <w:r>
        <w:rPr>
          <w:szCs w:val="24"/>
          <w:shd w:val="clear" w:color="auto" w:fill="FFFFFF"/>
        </w:rPr>
        <w:t xml:space="preserve"> a tak som začal skúšať prvé pokusy od jednoduchého rozsvecovania LED diód až po zložitejšiu simuláciu parkoviska, ktorá obsahovala senzory vzdialenosti, pohybu, IR senzory či servomotory na ovládanie rampy. </w:t>
      </w:r>
    </w:p>
    <w:p w14:paraId="478E887F" w14:textId="77777777" w:rsidR="0010410E" w:rsidRDefault="0010410E" w:rsidP="00F10198">
      <w:pPr>
        <w:rPr>
          <w:szCs w:val="24"/>
          <w:shd w:val="clear" w:color="auto" w:fill="FFFFFF"/>
        </w:rPr>
      </w:pPr>
      <w:r>
        <w:rPr>
          <w:szCs w:val="24"/>
          <w:shd w:val="clear" w:color="auto" w:fill="FFFFFF"/>
        </w:rPr>
        <w:t>Môj posledný projekt s týmto zariadením sa najviac priblížil k momentálnej bakalárskej práci a tiež projektu, ktorý by som chcel do budúcna ďalej rozvíjať. Pomocou pár senzorov vlhkosti, teploty som skúšal zazn</w:t>
      </w:r>
      <w:r w:rsidR="00F10198">
        <w:rPr>
          <w:szCs w:val="24"/>
          <w:shd w:val="clear" w:color="auto" w:fill="FFFFFF"/>
        </w:rPr>
        <w:t xml:space="preserve">amenávať hodnoty týchto veličín, ktoré som </w:t>
      </w:r>
      <w:r>
        <w:rPr>
          <w:szCs w:val="24"/>
          <w:shd w:val="clear" w:color="auto" w:fill="FFFFFF"/>
        </w:rPr>
        <w:t>zobrazoval na webovej stránke len s malým oneskorením. Pri tejto príležitosti som dostal nápad navrhnúť toto riešenie trochu komplexnejšie a tak na ňom postaviť bakalársku prácu.</w:t>
      </w:r>
      <w:r w:rsidR="00F10198">
        <w:rPr>
          <w:szCs w:val="24"/>
          <w:shd w:val="clear" w:color="auto" w:fill="FFFFFF"/>
        </w:rPr>
        <w:t xml:space="preserve"> A tak vytvoriť webovú aplikáciu, pomocou, ktorej by som mohol ovládať či využívať prvky takýchto senzorov či zariadení disponujúcimi senzormi napríklad z mobilného telefónu.</w:t>
      </w:r>
      <w:r>
        <w:rPr>
          <w:szCs w:val="24"/>
          <w:shd w:val="clear" w:color="auto" w:fill="FFFFFF"/>
        </w:rPr>
        <w:t xml:space="preserve"> Aj keď z počiatku som mal trochu inú predstavu ako by mohla práca vyzerať no po konzultácii s mojím vedúcim práce som sa rozhodol práve pre riešenie tejto práce.</w:t>
      </w:r>
      <w:r w:rsidR="00A2521D">
        <w:rPr>
          <w:szCs w:val="24"/>
          <w:shd w:val="clear" w:color="auto" w:fill="FFFFFF"/>
        </w:rPr>
        <w:t xml:space="preserve"> </w:t>
      </w:r>
    </w:p>
    <w:p w14:paraId="42175358" w14:textId="77777777" w:rsidR="0010410E" w:rsidRPr="00744F44" w:rsidRDefault="0010410E" w:rsidP="00F10198">
      <w:pPr>
        <w:rPr>
          <w:szCs w:val="24"/>
          <w:shd w:val="clear" w:color="auto" w:fill="FFFFFF"/>
        </w:rPr>
      </w:pPr>
      <w:r w:rsidRPr="00744F44">
        <w:rPr>
          <w:szCs w:val="24"/>
          <w:shd w:val="clear" w:color="auto" w:fill="FFFFFF"/>
        </w:rPr>
        <w:t>V dnešnej dobe sa teda stretávam stále častejšie so zariadeniami, ktoré sa dokážu pripojiť na internet a tak nás formou notifikácií dokážu informovať o udalostiach, ktoré sa dejú</w:t>
      </w:r>
      <w:r w:rsidR="00F10198">
        <w:rPr>
          <w:szCs w:val="24"/>
          <w:shd w:val="clear" w:color="auto" w:fill="FFFFFF"/>
        </w:rPr>
        <w:t xml:space="preserve"> okolo nás dejú</w:t>
      </w:r>
      <w:r w:rsidRPr="00744F44">
        <w:rPr>
          <w:szCs w:val="24"/>
          <w:shd w:val="clear" w:color="auto" w:fill="FFFFFF"/>
        </w:rPr>
        <w:t>. Takýto systém je už štandardný prvok v modernom inteligentnom dome, kde si môžete rozsvecovať svetlo či odostrieť ža</w:t>
      </w:r>
      <w:r w:rsidR="006906D8">
        <w:rPr>
          <w:szCs w:val="24"/>
          <w:shd w:val="clear" w:color="auto" w:fill="FFFFFF"/>
        </w:rPr>
        <w:t>lú</w:t>
      </w:r>
      <w:r w:rsidR="00F10198">
        <w:rPr>
          <w:szCs w:val="24"/>
          <w:shd w:val="clear" w:color="auto" w:fill="FFFFFF"/>
        </w:rPr>
        <w:t>zie</w:t>
      </w:r>
      <w:r w:rsidRPr="00744F44">
        <w:rPr>
          <w:szCs w:val="24"/>
          <w:shd w:val="clear" w:color="auto" w:fill="FFFFFF"/>
        </w:rPr>
        <w:t xml:space="preserve"> pomocou mobilného telefónu či keď, vám dokonca práčka zašle správu o úspešnom dokončení procesu prania.</w:t>
      </w:r>
    </w:p>
    <w:p w14:paraId="13E51D54" w14:textId="77777777" w:rsidR="0010410E" w:rsidRPr="00744F44" w:rsidRDefault="0010410E" w:rsidP="0010410E">
      <w:pPr>
        <w:rPr>
          <w:szCs w:val="24"/>
          <w:shd w:val="clear" w:color="auto" w:fill="FFFFFF"/>
        </w:rPr>
      </w:pPr>
      <w:r w:rsidRPr="00744F44">
        <w:rPr>
          <w:szCs w:val="24"/>
          <w:shd w:val="clear" w:color="auto" w:fill="FFFFFF"/>
        </w:rPr>
        <w:t>No trend vývoja tejto technológie rokmi postúpil do dnešného dňa tak, že za pár eur si ju môže dopriať ktokoľvek. Priekopníkom tejto technológie je firma Philips, ktorá uviedla systém domáceho inteligentného osvetlenia HUE</w:t>
      </w:r>
      <w:r w:rsidR="00F10198">
        <w:rPr>
          <w:szCs w:val="24"/>
          <w:shd w:val="clear" w:color="auto" w:fill="FFFFFF"/>
        </w:rPr>
        <w:t xml:space="preserve"> pre domácnosti</w:t>
      </w:r>
      <w:r w:rsidRPr="00744F44">
        <w:rPr>
          <w:szCs w:val="24"/>
          <w:shd w:val="clear" w:color="auto" w:fill="FFFFFF"/>
        </w:rPr>
        <w:t xml:space="preserve"> a užívateľ ho tak môže pomocou smartfónu intuitívne ovládať . ( ALZA )  V tomto trende nezaostali ani internetový giganti ako spoločnosť Google či Apple, ktorá predstavila svoju aplikáciu </w:t>
      </w:r>
      <w:proofErr w:type="spellStart"/>
      <w:r w:rsidRPr="00744F44">
        <w:rPr>
          <w:szCs w:val="24"/>
          <w:shd w:val="clear" w:color="auto" w:fill="FFFFFF"/>
        </w:rPr>
        <w:t>HomeKit</w:t>
      </w:r>
      <w:proofErr w:type="spellEnd"/>
      <w:r w:rsidRPr="00744F44">
        <w:rPr>
          <w:szCs w:val="24"/>
          <w:shd w:val="clear" w:color="auto" w:fill="FFFFFF"/>
        </w:rPr>
        <w:t xml:space="preserve">, ktorá dokonca umožňuje využívať jej funkcie pomocou inteligentného osobného asistenta </w:t>
      </w:r>
      <w:proofErr w:type="spellStart"/>
      <w:r w:rsidRPr="00744F44">
        <w:rPr>
          <w:szCs w:val="24"/>
          <w:shd w:val="clear" w:color="auto" w:fill="FFFFFF"/>
        </w:rPr>
        <w:t>Siri</w:t>
      </w:r>
      <w:proofErr w:type="spellEnd"/>
      <w:r w:rsidR="00F10198">
        <w:rPr>
          <w:szCs w:val="24"/>
          <w:shd w:val="clear" w:color="auto" w:fill="FFFFFF"/>
        </w:rPr>
        <w:t>, ktorá je súčasťou mobilných telef</w:t>
      </w:r>
      <w:r w:rsidRPr="00744F44">
        <w:rPr>
          <w:szCs w:val="24"/>
          <w:shd w:val="clear" w:color="auto" w:fill="FFFFFF"/>
        </w:rPr>
        <w:t>. ( APPLE )</w:t>
      </w:r>
    </w:p>
    <w:p w14:paraId="57A2E87F" w14:textId="77777777" w:rsidR="004F26B8" w:rsidRDefault="0010410E" w:rsidP="0010410E">
      <w:r w:rsidRPr="00744F44">
        <w:rPr>
          <w:szCs w:val="24"/>
          <w:shd w:val="clear" w:color="auto" w:fill="FFFFFF"/>
        </w:rPr>
        <w:t xml:space="preserve">Na Slovensku na tento trend upozorňuje aj akcia s názvom </w:t>
      </w:r>
      <w:proofErr w:type="spellStart"/>
      <w:r w:rsidRPr="00744F44">
        <w:rPr>
          <w:szCs w:val="24"/>
          <w:shd w:val="clear" w:color="auto" w:fill="FFFFFF"/>
        </w:rPr>
        <w:t>IoT</w:t>
      </w:r>
      <w:proofErr w:type="spellEnd"/>
      <w:r w:rsidRPr="00744F44">
        <w:rPr>
          <w:szCs w:val="24"/>
          <w:shd w:val="clear" w:color="auto" w:fill="FFFFFF"/>
        </w:rPr>
        <w:t xml:space="preserve"> Expo Bratislava či stále častejšie prednášky konajúce sa na vysokých školách. Spoločnosť Slovnaft taktiež ako aj O2 spustila svoj </w:t>
      </w:r>
      <w:proofErr w:type="spellStart"/>
      <w:r w:rsidRPr="00744F44">
        <w:rPr>
          <w:szCs w:val="24"/>
          <w:shd w:val="clear" w:color="auto" w:fill="FFFFFF"/>
        </w:rPr>
        <w:t>IoT</w:t>
      </w:r>
      <w:proofErr w:type="spellEnd"/>
      <w:r w:rsidRPr="00744F44">
        <w:rPr>
          <w:szCs w:val="24"/>
          <w:shd w:val="clear" w:color="auto" w:fill="FFFFFF"/>
        </w:rPr>
        <w:t xml:space="preserve"> pod názvom </w:t>
      </w:r>
      <w:proofErr w:type="spellStart"/>
      <w:r w:rsidRPr="00744F44">
        <w:rPr>
          <w:szCs w:val="24"/>
          <w:shd w:val="clear" w:color="auto" w:fill="FFFFFF"/>
        </w:rPr>
        <w:t>Smart</w:t>
      </w:r>
      <w:proofErr w:type="spellEnd"/>
      <w:r w:rsidRPr="00744F44">
        <w:rPr>
          <w:szCs w:val="24"/>
          <w:shd w:val="clear" w:color="auto" w:fill="FFFFFF"/>
        </w:rPr>
        <w:t xml:space="preserve"> </w:t>
      </w:r>
      <w:proofErr w:type="spellStart"/>
      <w:r w:rsidRPr="00744F44">
        <w:rPr>
          <w:szCs w:val="24"/>
          <w:shd w:val="clear" w:color="auto" w:fill="FFFFFF"/>
        </w:rPr>
        <w:t>Connect</w:t>
      </w:r>
      <w:proofErr w:type="spellEnd"/>
      <w:r w:rsidRPr="00744F44">
        <w:rPr>
          <w:szCs w:val="24"/>
          <w:shd w:val="clear" w:color="auto" w:fill="FFFFFF"/>
        </w:rPr>
        <w:t>.</w:t>
      </w:r>
      <w:r w:rsidR="004F26B8">
        <w:t xml:space="preserve"> </w:t>
      </w:r>
    </w:p>
    <w:p w14:paraId="1FBE26D5" w14:textId="4E70707B" w:rsidR="00492CF1" w:rsidRDefault="00E932CB" w:rsidP="004F26B8">
      <w:pPr>
        <w:pStyle w:val="Nadpis1"/>
      </w:pPr>
      <w:hyperlink r:id="rId19" w:anchor="Súčasný_stav_riešenia" w:history="1">
        <w:bookmarkStart w:id="9" w:name="_Toc442695628"/>
        <w:r w:rsidR="00F40AEA" w:rsidRPr="00E63972">
          <w:t>Súčasný stav riešen</w:t>
        </w:r>
        <w:r w:rsidR="00433F0E" w:rsidRPr="00E63972">
          <w:t>ej</w:t>
        </w:r>
        <w:r w:rsidR="00F40AEA" w:rsidRPr="00E63972">
          <w:t xml:space="preserve"> problematiky</w:t>
        </w:r>
        <w:bookmarkEnd w:id="8"/>
        <w:r w:rsidR="006A7955" w:rsidRPr="00E63972">
          <w:t xml:space="preserve"> doma a v zahraničí</w:t>
        </w:r>
        <w:bookmarkEnd w:id="9"/>
      </w:hyperlink>
    </w:p>
    <w:p w14:paraId="5CE472EC" w14:textId="77777777" w:rsidR="00C47ADC" w:rsidRDefault="00C47ADC" w:rsidP="00C47ADC">
      <w:pPr>
        <w:rPr>
          <w:szCs w:val="24"/>
          <w:shd w:val="clear" w:color="auto" w:fill="FFFFFF"/>
        </w:rPr>
      </w:pPr>
      <w:r>
        <w:rPr>
          <w:szCs w:val="24"/>
          <w:shd w:val="clear" w:color="auto" w:fill="FFFFFF"/>
        </w:rPr>
        <w:t>Pri danej problematike sa nám naskytne možnosť vyberať si z veľkého množstva platfor</w:t>
      </w:r>
      <w:r w:rsidR="002A6A54">
        <w:rPr>
          <w:szCs w:val="24"/>
          <w:shd w:val="clear" w:color="auto" w:fill="FFFFFF"/>
        </w:rPr>
        <w:t>ie</w:t>
      </w:r>
      <w:r>
        <w:rPr>
          <w:szCs w:val="24"/>
          <w:shd w:val="clear" w:color="auto" w:fill="FFFFFF"/>
        </w:rPr>
        <w:t>m, ktoré internet ponúka za</w:t>
      </w:r>
      <w:r w:rsidR="00A2521D">
        <w:rPr>
          <w:szCs w:val="24"/>
          <w:shd w:val="clear" w:color="auto" w:fill="FFFFFF"/>
        </w:rPr>
        <w:t>d</w:t>
      </w:r>
      <w:r>
        <w:rPr>
          <w:szCs w:val="24"/>
          <w:shd w:val="clear" w:color="auto" w:fill="FFFFFF"/>
        </w:rPr>
        <w:t>a</w:t>
      </w:r>
      <w:r w:rsidR="00A2521D">
        <w:rPr>
          <w:szCs w:val="24"/>
          <w:shd w:val="clear" w:color="auto" w:fill="FFFFFF"/>
        </w:rPr>
        <w:t>r</w:t>
      </w:r>
      <w:r>
        <w:rPr>
          <w:szCs w:val="24"/>
          <w:shd w:val="clear" w:color="auto" w:fill="FFFFFF"/>
        </w:rPr>
        <w:t>mo či riešenia od firiem, ktoré sa naplno venujú tejto problematike. Väčšinou sa teda takéto služby rozdeľujú do dvoch kategórií a to na služby, ktoré sú otvorené alebo na služby, ktoré sú vytvorené pre určitý segment produktov a teda zväčša je to riešenie konkrétnej značky.</w:t>
      </w:r>
    </w:p>
    <w:p w14:paraId="4319B4C1" w14:textId="77777777" w:rsidR="00C47ADC" w:rsidRDefault="00C47ADC" w:rsidP="00C47ADC">
      <w:pPr>
        <w:rPr>
          <w:szCs w:val="24"/>
          <w:shd w:val="clear" w:color="auto" w:fill="FFFFFF"/>
        </w:rPr>
      </w:pPr>
      <w:r>
        <w:rPr>
          <w:szCs w:val="24"/>
          <w:shd w:val="clear" w:color="auto" w:fill="FFFFFF"/>
        </w:rPr>
        <w:t>Vzh</w:t>
      </w:r>
      <w:r w:rsidR="002A6A54">
        <w:rPr>
          <w:szCs w:val="24"/>
          <w:shd w:val="clear" w:color="auto" w:fill="FFFFFF"/>
        </w:rPr>
        <w:t>ľadom na to, že takýchto platforiem je skutočné kvantum opíšeme si len pár riešení, ktoré nás bližšie uvedú do danej problematiky.</w:t>
      </w:r>
    </w:p>
    <w:p w14:paraId="4C3834F7" w14:textId="77777777" w:rsidR="002A6A54" w:rsidRDefault="002A6A54" w:rsidP="00C47ADC">
      <w:pPr>
        <w:rPr>
          <w:szCs w:val="24"/>
          <w:shd w:val="clear" w:color="auto" w:fill="FFFFFF"/>
        </w:rPr>
      </w:pPr>
      <w:r>
        <w:rPr>
          <w:szCs w:val="24"/>
          <w:shd w:val="clear" w:color="auto" w:fill="FFFFFF"/>
        </w:rPr>
        <w:t xml:space="preserve">Prvé riešenie ponúka spomenutá spoločnosť Amazon, ich platforma sa na nazýva AWS ( </w:t>
      </w:r>
      <w:proofErr w:type="spellStart"/>
      <w:r>
        <w:rPr>
          <w:szCs w:val="24"/>
          <w:shd w:val="clear" w:color="auto" w:fill="FFFFFF"/>
        </w:rPr>
        <w:t>amazon</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 Táto platforma je cloudová a umožňuje pripojeným zariadeniam jednoduchú a bezpečnú interakciu  s cloudovými aplikáciami a ostatnými zariadeniami. Samozrejme disponuje dátovým úložiskom, štatistikami atď. O týchto funkciách si povieme neskôr.</w:t>
      </w:r>
    </w:p>
    <w:p w14:paraId="2354D44E" w14:textId="77777777" w:rsidR="002122E0" w:rsidRDefault="002122E0" w:rsidP="002122E0">
      <w:pPr>
        <w:jc w:val="center"/>
        <w:rPr>
          <w:szCs w:val="24"/>
          <w:shd w:val="clear" w:color="auto" w:fill="FFFFFF"/>
        </w:rPr>
      </w:pPr>
      <w:r>
        <w:rPr>
          <w:noProof/>
          <w:lang w:eastAsia="sk-SK"/>
        </w:rPr>
        <w:drawing>
          <wp:inline distT="0" distB="0" distL="0" distR="0" wp14:anchorId="612EC739" wp14:editId="5A9DBBAF">
            <wp:extent cx="1924216" cy="723585"/>
            <wp:effectExtent l="0" t="0" r="0" b="635"/>
            <wp:docPr id="1" name="Obrázok 1" descr="Výsledok vyhľadávania obrázk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8976" cy="729135"/>
                    </a:xfrm>
                    <a:prstGeom prst="rect">
                      <a:avLst/>
                    </a:prstGeom>
                    <a:noFill/>
                    <a:ln>
                      <a:noFill/>
                    </a:ln>
                  </pic:spPr>
                </pic:pic>
              </a:graphicData>
            </a:graphic>
          </wp:inline>
        </w:drawing>
      </w:r>
    </w:p>
    <w:p w14:paraId="08616F62" w14:textId="77777777" w:rsidR="002A6A54" w:rsidRDefault="002A6A54" w:rsidP="00C47ADC">
      <w:pPr>
        <w:rPr>
          <w:szCs w:val="24"/>
          <w:shd w:val="clear" w:color="auto" w:fill="FFFFFF"/>
        </w:rPr>
      </w:pPr>
      <w:r>
        <w:rPr>
          <w:szCs w:val="24"/>
          <w:shd w:val="clear" w:color="auto" w:fill="FFFFFF"/>
        </w:rPr>
        <w:t>Druhé riešenie ponúka na Slovensku spoločnosť Telekom s ich službou SMARTHOME.</w:t>
      </w:r>
      <w:r w:rsidR="00A2521D">
        <w:rPr>
          <w:szCs w:val="24"/>
          <w:shd w:val="clear" w:color="auto" w:fill="FFFFFF"/>
        </w:rPr>
        <w:t xml:space="preserve"> Toto riešenie je práve z kategórie, ktorú sme spomenuli vyššie a teda táto služba využíva určitý sortiment zariadení a teda pokrýva len službu inteligentného domu. Užívateľ tak pomocou mobilnej aplikácie a po zakúpení zariadení podľa jeho výberu môže vybaviť svoj dom inteligentnými prvkami a tak ho premeniť na inteligentný dom. </w:t>
      </w:r>
    </w:p>
    <w:p w14:paraId="1CFABB2D" w14:textId="77777777" w:rsidR="002122E0" w:rsidRDefault="002122E0" w:rsidP="002122E0">
      <w:pPr>
        <w:jc w:val="center"/>
        <w:rPr>
          <w:szCs w:val="24"/>
          <w:shd w:val="clear" w:color="auto" w:fill="FFFFFF"/>
        </w:rPr>
      </w:pPr>
      <w:r>
        <w:rPr>
          <w:noProof/>
          <w:lang w:eastAsia="sk-SK"/>
        </w:rPr>
        <w:drawing>
          <wp:inline distT="0" distB="0" distL="0" distR="0" wp14:anchorId="70360A94" wp14:editId="6440C015">
            <wp:extent cx="540689" cy="540689"/>
            <wp:effectExtent l="0" t="0" r="0" b="0"/>
            <wp:docPr id="4" name="Obrázok 4" descr="https://www.telekom.sk/documents/10179/6486274/ico-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lekom.sk/documents/10179/6486274/ico-ap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852" cy="544852"/>
                    </a:xfrm>
                    <a:prstGeom prst="rect">
                      <a:avLst/>
                    </a:prstGeom>
                    <a:noFill/>
                    <a:ln>
                      <a:noFill/>
                    </a:ln>
                  </pic:spPr>
                </pic:pic>
              </a:graphicData>
            </a:graphic>
          </wp:inline>
        </w:drawing>
      </w:r>
    </w:p>
    <w:p w14:paraId="59EB6624" w14:textId="77777777" w:rsidR="002B5318" w:rsidRDefault="00A2521D" w:rsidP="002B5318">
      <w:pPr>
        <w:rPr>
          <w:szCs w:val="24"/>
          <w:shd w:val="clear" w:color="auto" w:fill="FFFFFF"/>
        </w:rPr>
      </w:pPr>
      <w:r>
        <w:rPr>
          <w:szCs w:val="24"/>
          <w:shd w:val="clear" w:color="auto" w:fill="FFFFFF"/>
        </w:rPr>
        <w:t xml:space="preserve">Vzhľadom na to, že slovenský trh nedisponuje riešením pre </w:t>
      </w:r>
      <w:proofErr w:type="spellStart"/>
      <w:r>
        <w:rPr>
          <w:szCs w:val="24"/>
          <w:shd w:val="clear" w:color="auto" w:fill="FFFFFF"/>
        </w:rPr>
        <w:t>IoT</w:t>
      </w:r>
      <w:proofErr w:type="spellEnd"/>
      <w:r>
        <w:rPr>
          <w:szCs w:val="24"/>
          <w:shd w:val="clear" w:color="auto" w:fill="FFFFFF"/>
        </w:rPr>
        <w:t>, ktoré by nás dostatočne zaujalo zamerali sme sa na</w:t>
      </w:r>
      <w:r w:rsidR="001D5161">
        <w:rPr>
          <w:szCs w:val="24"/>
          <w:shd w:val="clear" w:color="auto" w:fill="FFFFFF"/>
        </w:rPr>
        <w:t xml:space="preserve"> zahraničnú službu</w:t>
      </w:r>
      <w:r>
        <w:rPr>
          <w:szCs w:val="24"/>
          <w:shd w:val="clear" w:color="auto" w:fill="FFFFFF"/>
        </w:rPr>
        <w:t xml:space="preserve">, ktorá ponúka spoločnosť </w:t>
      </w:r>
      <w:proofErr w:type="spellStart"/>
      <w:r>
        <w:rPr>
          <w:szCs w:val="24"/>
          <w:shd w:val="clear" w:color="auto" w:fill="FFFFFF"/>
        </w:rPr>
        <w:t>Ubidots</w:t>
      </w:r>
      <w:proofErr w:type="spellEnd"/>
      <w:r>
        <w:rPr>
          <w:szCs w:val="24"/>
          <w:shd w:val="clear" w:color="auto" w:fill="FFFFFF"/>
        </w:rPr>
        <w:t xml:space="preserve"> a ich služba sa volá tak isto</w:t>
      </w:r>
      <w:r w:rsidR="001D5161">
        <w:rPr>
          <w:szCs w:val="24"/>
          <w:shd w:val="clear" w:color="auto" w:fill="FFFFFF"/>
        </w:rPr>
        <w:t xml:space="preserve"> </w:t>
      </w:r>
      <w:proofErr w:type="spellStart"/>
      <w:r w:rsidR="001D5161">
        <w:rPr>
          <w:szCs w:val="24"/>
          <w:shd w:val="clear" w:color="auto" w:fill="FFFFFF"/>
        </w:rPr>
        <w:t>Ubidots</w:t>
      </w:r>
      <w:proofErr w:type="spellEnd"/>
      <w:r>
        <w:rPr>
          <w:szCs w:val="24"/>
          <w:shd w:val="clear" w:color="auto" w:fill="FFFFFF"/>
        </w:rPr>
        <w:t>. Túto platformu sme si vybrali kvôli tomu, že je inovatívna, prehľadná a efektívna. Naša práca sa teda v štádiu vývoja zameriava práve na vývoj podobnej aplikácie ako ponúka toto riešenie akurát v odľahčenej forme a teda bude sa vyznačovať značne menšou komplexnosťou.</w:t>
      </w:r>
      <w:r w:rsidR="001D5161">
        <w:rPr>
          <w:szCs w:val="24"/>
          <w:shd w:val="clear" w:color="auto" w:fill="FFFFFF"/>
        </w:rPr>
        <w:t xml:space="preserve"> </w:t>
      </w:r>
      <w:r w:rsidR="001F3DA2">
        <w:rPr>
          <w:szCs w:val="24"/>
          <w:shd w:val="clear" w:color="auto" w:fill="FFFFFF"/>
        </w:rPr>
        <w:t xml:space="preserve">Toto riešenie ponúka pokročilé užívateľské funkcie či </w:t>
      </w:r>
      <w:proofErr w:type="spellStart"/>
      <w:r w:rsidR="001F3DA2">
        <w:rPr>
          <w:szCs w:val="24"/>
          <w:shd w:val="clear" w:color="auto" w:fill="FFFFFF"/>
        </w:rPr>
        <w:t>multi</w:t>
      </w:r>
      <w:proofErr w:type="spellEnd"/>
      <w:r w:rsidR="001F3DA2">
        <w:rPr>
          <w:szCs w:val="24"/>
          <w:shd w:val="clear" w:color="auto" w:fill="FFFFFF"/>
        </w:rPr>
        <w:t>-protokolové API rozhranie. Ďalšie funkcie si opíšeme nižšie.</w:t>
      </w:r>
    </w:p>
    <w:p w14:paraId="36BA6725" w14:textId="77777777" w:rsidR="001F3DA2" w:rsidRDefault="001F3DA2" w:rsidP="002B5318">
      <w:pPr>
        <w:rPr>
          <w:szCs w:val="24"/>
          <w:shd w:val="clear" w:color="auto" w:fill="FFFFFF"/>
        </w:rPr>
      </w:pPr>
      <w:r w:rsidRPr="001F3DA2">
        <w:rPr>
          <w:b/>
          <w:szCs w:val="24"/>
          <w:shd w:val="clear" w:color="auto" w:fill="FFFFFF"/>
        </w:rPr>
        <w:lastRenderedPageBreak/>
        <w:t xml:space="preserve">Live </w:t>
      </w:r>
      <w:proofErr w:type="spellStart"/>
      <w:r w:rsidRPr="001F3DA2">
        <w:rPr>
          <w:b/>
          <w:szCs w:val="24"/>
          <w:shd w:val="clear" w:color="auto" w:fill="FFFFFF"/>
        </w:rPr>
        <w:t>Dashboards</w:t>
      </w:r>
      <w:proofErr w:type="spellEnd"/>
      <w:r>
        <w:rPr>
          <w:szCs w:val="24"/>
          <w:shd w:val="clear" w:color="auto" w:fill="FFFFFF"/>
        </w:rPr>
        <w:t xml:space="preserve"> je užívateľský panel nástrojov, je to akoby princíp pracovnej plochy, kde vidíme prehľad zo zvolených senzorov v reálnom čase. Tieto dáta môžeme zdieľať cez verejné odkazy či zobrazovať ich na mobilných zariadeniach. </w:t>
      </w:r>
    </w:p>
    <w:p w14:paraId="2813B7C8" w14:textId="77777777" w:rsidR="00436022" w:rsidRDefault="001F3DA2" w:rsidP="006B02CA">
      <w:pPr>
        <w:rPr>
          <w:szCs w:val="24"/>
          <w:shd w:val="clear" w:color="auto" w:fill="FFFFFF"/>
        </w:rPr>
      </w:pPr>
      <w:r>
        <w:rPr>
          <w:szCs w:val="24"/>
          <w:shd w:val="clear" w:color="auto" w:fill="FFFFFF"/>
        </w:rPr>
        <w:t xml:space="preserve">Služba ponúka viac ako 50 knižníc pre zariadenia pre rýchle pripojenie týchto zariadení do ich služby. Tieto knižnice sú stále testované a vylepšované ich komunitou. Vzhľadom na to, že takéto zariadenia môžu podľa konfigurácie generovať </w:t>
      </w:r>
      <w:r w:rsidR="00436022">
        <w:rPr>
          <w:szCs w:val="24"/>
          <w:shd w:val="clear" w:color="auto" w:fill="FFFFFF"/>
        </w:rPr>
        <w:t>veľké množstvo záznamov disponuje táto služba inteligentným správcom dát, ktorý ich vie vhodným spôsobom zhromažďovať a kategorizovať a pri prípade nehody ich obnoviť. Takéto záznamy z rôznych zariadení môžu prichádzať v rôznom formátovaní, kvôli tomu je takáto služba vybavená API rozhraním, ktoré je viac protokolové a teda dokáže vyhovieť rôznym formátom.</w:t>
      </w:r>
    </w:p>
    <w:p w14:paraId="177E361F" w14:textId="77777777" w:rsidR="00436022" w:rsidRDefault="00436022" w:rsidP="001F3DA2">
      <w:pPr>
        <w:ind w:left="709" w:firstLine="0"/>
        <w:rPr>
          <w:szCs w:val="24"/>
          <w:shd w:val="clear" w:color="auto" w:fill="FFFFFF"/>
        </w:rPr>
      </w:pPr>
    </w:p>
    <w:p w14:paraId="5FEEFB28" w14:textId="77777777" w:rsidR="00436022" w:rsidRDefault="00436022" w:rsidP="001F3DA2">
      <w:pPr>
        <w:ind w:left="709" w:firstLine="0"/>
        <w:rPr>
          <w:szCs w:val="24"/>
          <w:shd w:val="clear" w:color="auto" w:fill="FFFFFF"/>
        </w:rPr>
      </w:pPr>
    </w:p>
    <w:p w14:paraId="6E261AB3" w14:textId="77777777" w:rsidR="00436022" w:rsidRDefault="00436022" w:rsidP="001F3DA2">
      <w:pPr>
        <w:ind w:left="709" w:firstLine="0"/>
        <w:rPr>
          <w:szCs w:val="24"/>
          <w:shd w:val="clear" w:color="auto" w:fill="FFFFFF"/>
        </w:rPr>
      </w:pPr>
    </w:p>
    <w:p w14:paraId="46DB37D1" w14:textId="77777777" w:rsidR="001F3DA2" w:rsidRDefault="001F3DA2" w:rsidP="001F3DA2">
      <w:pPr>
        <w:ind w:left="709" w:firstLine="0"/>
        <w:rPr>
          <w:szCs w:val="24"/>
          <w:shd w:val="clear" w:color="auto" w:fill="FFFFFF"/>
        </w:rPr>
      </w:pPr>
      <w:r>
        <w:rPr>
          <w:szCs w:val="24"/>
          <w:shd w:val="clear" w:color="auto" w:fill="FFFFFF"/>
        </w:rPr>
        <w:t xml:space="preserve"> </w:t>
      </w:r>
    </w:p>
    <w:p w14:paraId="62F93141" w14:textId="77777777" w:rsidR="001F3DA2" w:rsidRPr="001F3DA2" w:rsidRDefault="001F3DA2" w:rsidP="001F3DA2">
      <w:pPr>
        <w:ind w:left="709" w:firstLine="0"/>
        <w:rPr>
          <w:szCs w:val="24"/>
          <w:shd w:val="clear" w:color="auto" w:fill="FFFFFF"/>
        </w:rPr>
      </w:pPr>
    </w:p>
    <w:p w14:paraId="0CE36CC6" w14:textId="77777777" w:rsidR="001F3DA2" w:rsidRDefault="001F3DA2" w:rsidP="001F3DA2">
      <w:pPr>
        <w:ind w:left="709" w:firstLine="0"/>
        <w:rPr>
          <w:szCs w:val="24"/>
          <w:shd w:val="clear" w:color="auto" w:fill="FFFFFF"/>
        </w:rPr>
      </w:pPr>
    </w:p>
    <w:p w14:paraId="0BD09976" w14:textId="77777777" w:rsidR="00A2521D" w:rsidRDefault="00A2521D" w:rsidP="00C47ADC">
      <w:pPr>
        <w:rPr>
          <w:szCs w:val="24"/>
          <w:shd w:val="clear" w:color="auto" w:fill="FFFFFF"/>
        </w:rPr>
      </w:pPr>
    </w:p>
    <w:p w14:paraId="5C9BF9D0" w14:textId="77777777" w:rsidR="00C47ADC" w:rsidRDefault="00C47ADC" w:rsidP="00C47ADC"/>
    <w:p w14:paraId="66CB985F" w14:textId="77777777" w:rsidR="008B6EFA" w:rsidRDefault="008B6EFA" w:rsidP="008B6EFA"/>
    <w:p w14:paraId="2BA15F5C" w14:textId="77777777" w:rsidR="00FF185D" w:rsidRDefault="00FF185D" w:rsidP="008B6EFA"/>
    <w:p w14:paraId="68D42702" w14:textId="77777777" w:rsidR="00FF185D" w:rsidRDefault="00FF185D" w:rsidP="008B6EFA"/>
    <w:p w14:paraId="2DE968B8" w14:textId="77777777" w:rsidR="00FF185D" w:rsidRDefault="00FF185D" w:rsidP="008B6EFA"/>
    <w:p w14:paraId="6E633162" w14:textId="77777777" w:rsidR="00FF185D" w:rsidRDefault="00FF185D" w:rsidP="008B6EFA"/>
    <w:p w14:paraId="6E6A74EF" w14:textId="77777777" w:rsidR="00FF185D" w:rsidRDefault="00FF185D" w:rsidP="008B6EFA"/>
    <w:p w14:paraId="0514EA3E" w14:textId="77777777" w:rsidR="00FF185D" w:rsidRDefault="00FF185D" w:rsidP="008B6EFA"/>
    <w:p w14:paraId="0E6AF1EA" w14:textId="77777777" w:rsidR="00FF185D" w:rsidRDefault="00FF185D" w:rsidP="008B6EFA"/>
    <w:p w14:paraId="37CF69FC" w14:textId="77777777" w:rsidR="00FF185D" w:rsidRDefault="00FF185D" w:rsidP="008B6EFA"/>
    <w:p w14:paraId="2B21C96E" w14:textId="77777777" w:rsidR="00FF185D" w:rsidRDefault="00FC567F" w:rsidP="00FC567F">
      <w:pPr>
        <w:pStyle w:val="Nadpis2"/>
        <w:rPr>
          <w:shd w:val="clear" w:color="auto" w:fill="FFFFFF"/>
        </w:rPr>
      </w:pPr>
      <w:proofErr w:type="spellStart"/>
      <w:r>
        <w:rPr>
          <w:shd w:val="clear" w:color="auto" w:fill="FFFFFF"/>
        </w:rPr>
        <w:lastRenderedPageBreak/>
        <w:t>IoT</w:t>
      </w:r>
      <w:proofErr w:type="spellEnd"/>
      <w:r>
        <w:rPr>
          <w:shd w:val="clear" w:color="auto" w:fill="FFFFFF"/>
        </w:rPr>
        <w:t xml:space="preserve"> - Internet vecí </w:t>
      </w:r>
    </w:p>
    <w:p w14:paraId="4A39557B" w14:textId="77777777" w:rsidR="00FC567F" w:rsidRPr="00FC567F" w:rsidRDefault="00FC567F" w:rsidP="00FC567F">
      <w:pPr>
        <w:pStyle w:val="Nadpis3"/>
        <w:rPr>
          <w:shd w:val="clear" w:color="auto" w:fill="FFFFFF"/>
        </w:rPr>
      </w:pPr>
      <w:r>
        <w:rPr>
          <w:shd w:val="clear" w:color="auto" w:fill="FFFFFF"/>
        </w:rPr>
        <w:t>Čo je internet vecí?</w:t>
      </w:r>
    </w:p>
    <w:p w14:paraId="14912554" w14:textId="77777777" w:rsidR="00FF185D" w:rsidRDefault="00FF185D" w:rsidP="00FF185D">
      <w:pPr>
        <w:rPr>
          <w:szCs w:val="24"/>
        </w:rPr>
      </w:pPr>
      <w:r w:rsidRPr="007A72C8">
        <w:rPr>
          <w:szCs w:val="24"/>
          <w:shd w:val="clear" w:color="auto" w:fill="FFFFFF"/>
        </w:rPr>
        <w:t>„Internet vecí“ (</w:t>
      </w:r>
      <w:proofErr w:type="spellStart"/>
      <w:r w:rsidRPr="007A72C8">
        <w:rPr>
          <w:szCs w:val="24"/>
          <w:shd w:val="clear" w:color="auto" w:fill="FFFFFF"/>
        </w:rPr>
        <w:t>IoT</w:t>
      </w:r>
      <w:proofErr w:type="spellEnd"/>
      <w:r w:rsidRPr="007A72C8">
        <w:rPr>
          <w:szCs w:val="24"/>
          <w:shd w:val="clear" w:color="auto" w:fill="FFFFFF"/>
        </w:rPr>
        <w:t xml:space="preserve"> - skratka z </w:t>
      </w:r>
      <w:proofErr w:type="spellStart"/>
      <w:r w:rsidRPr="007A72C8">
        <w:rPr>
          <w:szCs w:val="24"/>
          <w:shd w:val="clear" w:color="auto" w:fill="FFFFFF"/>
        </w:rPr>
        <w:t>aglického</w:t>
      </w:r>
      <w:proofErr w:type="spellEnd"/>
      <w:r w:rsidRPr="007A72C8">
        <w:rPr>
          <w:szCs w:val="24"/>
          <w:shd w:val="clear" w:color="auto" w:fill="FFFFFF"/>
        </w:rPr>
        <w:t xml:space="preserve"> Internet of </w:t>
      </w:r>
      <w:proofErr w:type="spellStart"/>
      <w:r w:rsidRPr="007A72C8">
        <w:rPr>
          <w:szCs w:val="24"/>
          <w:shd w:val="clear" w:color="auto" w:fill="FFFFFF"/>
        </w:rPr>
        <w:t>Things</w:t>
      </w:r>
      <w:proofErr w:type="spellEnd"/>
      <w:r w:rsidRPr="007A72C8">
        <w:rPr>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w:t>
      </w:r>
      <w:r w:rsidR="00FC567F">
        <w:rPr>
          <w:szCs w:val="24"/>
          <w:shd w:val="clear" w:color="auto" w:fill="FFFFFF"/>
        </w:rPr>
        <w:t>“</w:t>
      </w:r>
      <w:r w:rsidRPr="007A72C8">
        <w:rPr>
          <w:szCs w:val="24"/>
          <w:shd w:val="clear" w:color="auto" w:fill="FFFFFF"/>
        </w:rPr>
        <w:t> </w:t>
      </w:r>
      <w:r>
        <w:rPr>
          <w:szCs w:val="24"/>
          <w:shd w:val="clear" w:color="auto" w:fill="FFFFFF"/>
        </w:rPr>
        <w:t xml:space="preserve"> (SLOVNAFT)</w:t>
      </w:r>
    </w:p>
    <w:p w14:paraId="1F51D299" w14:textId="77777777" w:rsidR="00FF185D" w:rsidRPr="007C3525" w:rsidRDefault="00FC567F" w:rsidP="00FC567F">
      <w:pPr>
        <w:pStyle w:val="Nadpis3"/>
      </w:pPr>
      <w:r>
        <w:t>Čo internet vecí</w:t>
      </w:r>
      <w:r w:rsidR="00FF185D" w:rsidRPr="007C3525">
        <w:t xml:space="preserve"> prinesie?</w:t>
      </w:r>
    </w:p>
    <w:p w14:paraId="2108EB36" w14:textId="77777777" w:rsidR="00FF185D" w:rsidRDefault="00FF185D" w:rsidP="00FF185D">
      <w:pPr>
        <w:rPr>
          <w:szCs w:val="24"/>
        </w:rPr>
      </w:pPr>
      <w:r w:rsidRPr="007C3525">
        <w:rPr>
          <w:szCs w:val="24"/>
        </w:rPr>
        <w:t xml:space="preserve">Sieť a zariadenia </w:t>
      </w:r>
      <w:proofErr w:type="spellStart"/>
      <w:r w:rsidRPr="007C3525">
        <w:rPr>
          <w:szCs w:val="24"/>
        </w:rPr>
        <w:t>IoT</w:t>
      </w:r>
      <w:proofErr w:type="spellEnd"/>
      <w:r w:rsidRPr="007C3525">
        <w:rPr>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14:paraId="6E342FDC" w14:textId="77777777" w:rsidR="00FF185D" w:rsidRDefault="00FF185D" w:rsidP="00FC567F">
      <w:pPr>
        <w:pStyle w:val="Nadpis3"/>
      </w:pPr>
      <w:r>
        <w:t xml:space="preserve">Ako veľký je rozsah </w:t>
      </w:r>
      <w:proofErr w:type="spellStart"/>
      <w:r>
        <w:t>IoT</w:t>
      </w:r>
      <w:proofErr w:type="spellEnd"/>
      <w:r>
        <w:t xml:space="preserve"> </w:t>
      </w:r>
      <w:r w:rsidRPr="007C3525">
        <w:t>?</w:t>
      </w:r>
    </w:p>
    <w:p w14:paraId="0DD3CD8E" w14:textId="60AAE3F4" w:rsidR="00FF185D" w:rsidRPr="006C7018" w:rsidRDefault="00FF185D" w:rsidP="006C7018">
      <w:pPr>
        <w:rPr>
          <w:color w:val="080E14"/>
          <w:szCs w:val="24"/>
          <w:shd w:val="clear" w:color="auto" w:fill="FFFFFF"/>
        </w:rPr>
      </w:pPr>
      <w:r w:rsidRPr="00B12948">
        <w:rPr>
          <w:szCs w:val="24"/>
        </w:rPr>
        <w:t>Vzhľadom na to, že éra konektivity notebookov a smartfónov je už dávno za nami   nasledujeme do doby konektivity áut, inteligentných domov, nositeľného príslušenstva či inteligentného mesta alebo zdravotníctva.</w:t>
      </w:r>
      <w:r>
        <w:rPr>
          <w:szCs w:val="24"/>
        </w:rPr>
        <w:t xml:space="preserve"> Zjednodušenie tento trend smeruje do doby kedy bude prepojené prakticky všetko zo všetkým. Na základe správy spolo</w:t>
      </w:r>
      <w:r w:rsidRPr="00B12948">
        <w:rPr>
          <w:szCs w:val="24"/>
        </w:rPr>
        <w:t xml:space="preserve">čnosti </w:t>
      </w:r>
      <w:proofErr w:type="spellStart"/>
      <w:r w:rsidRPr="00B12948">
        <w:rPr>
          <w:color w:val="080E14"/>
          <w:szCs w:val="24"/>
          <w:shd w:val="clear" w:color="auto" w:fill="FFFFFF"/>
        </w:rPr>
        <w:t>Gartner</w:t>
      </w:r>
      <w:proofErr w:type="spellEnd"/>
      <w:r w:rsidRPr="00B12948">
        <w:rPr>
          <w:color w:val="080E14"/>
          <w:szCs w:val="24"/>
          <w:shd w:val="clear" w:color="auto" w:fill="FFFFFF"/>
        </w:rPr>
        <w:t>, lídra v oblasti prieskumov informačných techn</w:t>
      </w:r>
      <w:r w:rsidR="00680D68">
        <w:rPr>
          <w:color w:val="080E14"/>
          <w:szCs w:val="24"/>
          <w:shd w:val="clear" w:color="auto" w:fill="FFFFFF"/>
        </w:rPr>
        <w:t>ol</w:t>
      </w:r>
      <w:r w:rsidRPr="00B12948">
        <w:rPr>
          <w:color w:val="080E14"/>
          <w:szCs w:val="24"/>
          <w:shd w:val="clear" w:color="auto" w:fill="FFFFFF"/>
        </w:rPr>
        <w:t>ógií</w:t>
      </w:r>
      <w:r>
        <w:rPr>
          <w:rStyle w:val="apple-converted-space"/>
          <w:color w:val="080E14"/>
          <w:szCs w:val="24"/>
          <w:shd w:val="clear" w:color="auto" w:fill="FFFFFF"/>
        </w:rPr>
        <w:t>, ktorá hovorí, že do roku 2020 bude prepojených  naprieč všetkými technológiami 20,</w:t>
      </w:r>
      <w:r w:rsidR="006C7018">
        <w:rPr>
          <w:rStyle w:val="apple-converted-space"/>
          <w:color w:val="080E14"/>
          <w:szCs w:val="24"/>
          <w:shd w:val="clear" w:color="auto" w:fill="FFFFFF"/>
        </w:rPr>
        <w:t>6 miliardy zariadení.  (GARNET)</w:t>
      </w:r>
    </w:p>
    <w:tbl>
      <w:tblPr>
        <w:tblStyle w:val="Tabukasmriekou4zvraznenie11"/>
        <w:tblW w:w="0" w:type="auto"/>
        <w:tblLook w:val="04A0" w:firstRow="1" w:lastRow="0" w:firstColumn="1" w:lastColumn="0" w:noHBand="0" w:noVBand="1"/>
      </w:tblPr>
      <w:tblGrid>
        <w:gridCol w:w="3230"/>
        <w:gridCol w:w="3230"/>
      </w:tblGrid>
      <w:tr w:rsidR="006C7018" w14:paraId="47AA34E4" w14:textId="77777777" w:rsidTr="006C7018">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55002AD3" w14:textId="17D5E94E" w:rsidR="006C7018" w:rsidRDefault="006C7018" w:rsidP="00FF185D">
            <w:pPr>
              <w:ind w:firstLine="0"/>
              <w:rPr>
                <w:szCs w:val="24"/>
              </w:rPr>
            </w:pPr>
            <w:r>
              <w:rPr>
                <w:szCs w:val="24"/>
              </w:rPr>
              <w:t>Rok</w:t>
            </w:r>
          </w:p>
        </w:tc>
        <w:tc>
          <w:tcPr>
            <w:tcW w:w="3230" w:type="dxa"/>
          </w:tcPr>
          <w:p w14:paraId="0277C416" w14:textId="55A1B820" w:rsidR="006C7018" w:rsidRDefault="006C7018" w:rsidP="00FF185D">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Počet pripojených zariadení</w:t>
            </w:r>
          </w:p>
        </w:tc>
      </w:tr>
      <w:tr w:rsidR="006C7018" w14:paraId="02BA6919" w14:textId="77777777" w:rsidTr="006C70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67BBF1CF" w14:textId="0AC48E8C" w:rsidR="006C7018" w:rsidRDefault="006C7018" w:rsidP="00FF185D">
            <w:pPr>
              <w:ind w:firstLine="0"/>
              <w:rPr>
                <w:szCs w:val="24"/>
              </w:rPr>
            </w:pPr>
            <w:r>
              <w:rPr>
                <w:szCs w:val="24"/>
              </w:rPr>
              <w:t>1990</w:t>
            </w:r>
          </w:p>
        </w:tc>
        <w:tc>
          <w:tcPr>
            <w:tcW w:w="3230" w:type="dxa"/>
          </w:tcPr>
          <w:p w14:paraId="30388105" w14:textId="207288E0" w:rsidR="006C7018" w:rsidRDefault="006C7018" w:rsidP="00FF185D">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0.3 miliónu</w:t>
            </w:r>
          </w:p>
        </w:tc>
      </w:tr>
      <w:tr w:rsidR="006C7018" w14:paraId="68082F2E" w14:textId="77777777" w:rsidTr="006C7018">
        <w:trPr>
          <w:trHeight w:val="456"/>
        </w:trPr>
        <w:tc>
          <w:tcPr>
            <w:cnfStyle w:val="001000000000" w:firstRow="0" w:lastRow="0" w:firstColumn="1" w:lastColumn="0" w:oddVBand="0" w:evenVBand="0" w:oddHBand="0" w:evenHBand="0" w:firstRowFirstColumn="0" w:firstRowLastColumn="0" w:lastRowFirstColumn="0" w:lastRowLastColumn="0"/>
            <w:tcW w:w="3230" w:type="dxa"/>
          </w:tcPr>
          <w:p w14:paraId="445E941C" w14:textId="4936AE56" w:rsidR="006C7018" w:rsidRDefault="006C7018" w:rsidP="00FF185D">
            <w:pPr>
              <w:ind w:firstLine="0"/>
              <w:rPr>
                <w:szCs w:val="24"/>
              </w:rPr>
            </w:pPr>
            <w:r>
              <w:rPr>
                <w:szCs w:val="24"/>
              </w:rPr>
              <w:t>1999</w:t>
            </w:r>
          </w:p>
        </w:tc>
        <w:tc>
          <w:tcPr>
            <w:tcW w:w="3230" w:type="dxa"/>
          </w:tcPr>
          <w:p w14:paraId="7B64E092" w14:textId="43834578" w:rsidR="006C7018" w:rsidRDefault="006C7018" w:rsidP="00FF185D">
            <w:pPr>
              <w:ind w:firstLine="0"/>
              <w:cnfStyle w:val="000000000000" w:firstRow="0" w:lastRow="0" w:firstColumn="0" w:lastColumn="0" w:oddVBand="0" w:evenVBand="0" w:oddHBand="0" w:evenHBand="0" w:firstRowFirstColumn="0" w:firstRowLastColumn="0" w:lastRowFirstColumn="0" w:lastRowLastColumn="0"/>
              <w:rPr>
                <w:szCs w:val="24"/>
              </w:rPr>
            </w:pPr>
            <w:r>
              <w:rPr>
                <w:szCs w:val="24"/>
              </w:rPr>
              <w:t>90 miliónov</w:t>
            </w:r>
          </w:p>
        </w:tc>
      </w:tr>
      <w:tr w:rsidR="006C7018" w14:paraId="411E44BA" w14:textId="77777777" w:rsidTr="006C70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1D06F884" w14:textId="241618AC" w:rsidR="006C7018" w:rsidRDefault="006C7018" w:rsidP="00FF185D">
            <w:pPr>
              <w:ind w:firstLine="0"/>
              <w:rPr>
                <w:szCs w:val="24"/>
              </w:rPr>
            </w:pPr>
            <w:r>
              <w:rPr>
                <w:szCs w:val="24"/>
              </w:rPr>
              <w:t>2010</w:t>
            </w:r>
          </w:p>
        </w:tc>
        <w:tc>
          <w:tcPr>
            <w:tcW w:w="3230" w:type="dxa"/>
          </w:tcPr>
          <w:p w14:paraId="2F789CA5" w14:textId="4499F115" w:rsidR="006C7018" w:rsidRDefault="006C7018" w:rsidP="00FF185D">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5 miliárd</w:t>
            </w:r>
          </w:p>
        </w:tc>
      </w:tr>
      <w:tr w:rsidR="006C7018" w14:paraId="091D67E5" w14:textId="77777777" w:rsidTr="006C7018">
        <w:trPr>
          <w:trHeight w:val="447"/>
        </w:trPr>
        <w:tc>
          <w:tcPr>
            <w:cnfStyle w:val="001000000000" w:firstRow="0" w:lastRow="0" w:firstColumn="1" w:lastColumn="0" w:oddVBand="0" w:evenVBand="0" w:oddHBand="0" w:evenHBand="0" w:firstRowFirstColumn="0" w:firstRowLastColumn="0" w:lastRowFirstColumn="0" w:lastRowLastColumn="0"/>
            <w:tcW w:w="3230" w:type="dxa"/>
          </w:tcPr>
          <w:p w14:paraId="413F64CB" w14:textId="66E21497" w:rsidR="006C7018" w:rsidRDefault="006C7018" w:rsidP="00FF185D">
            <w:pPr>
              <w:ind w:firstLine="0"/>
              <w:rPr>
                <w:szCs w:val="24"/>
              </w:rPr>
            </w:pPr>
            <w:r>
              <w:rPr>
                <w:szCs w:val="24"/>
              </w:rPr>
              <w:t>2013</w:t>
            </w:r>
          </w:p>
        </w:tc>
        <w:tc>
          <w:tcPr>
            <w:tcW w:w="3230" w:type="dxa"/>
          </w:tcPr>
          <w:p w14:paraId="380A95B1" w14:textId="75185F52" w:rsidR="006C7018" w:rsidRDefault="006C7018" w:rsidP="00FF185D">
            <w:pPr>
              <w:ind w:firstLine="0"/>
              <w:cnfStyle w:val="000000000000" w:firstRow="0" w:lastRow="0" w:firstColumn="0" w:lastColumn="0" w:oddVBand="0" w:evenVBand="0" w:oddHBand="0" w:evenHBand="0" w:firstRowFirstColumn="0" w:firstRowLastColumn="0" w:lastRowFirstColumn="0" w:lastRowLastColumn="0"/>
              <w:rPr>
                <w:szCs w:val="24"/>
              </w:rPr>
            </w:pPr>
            <w:r>
              <w:rPr>
                <w:szCs w:val="24"/>
              </w:rPr>
              <w:t>9 miliárd</w:t>
            </w:r>
          </w:p>
        </w:tc>
      </w:tr>
      <w:tr w:rsidR="006C7018" w14:paraId="59DB4CF8" w14:textId="77777777" w:rsidTr="006C701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230" w:type="dxa"/>
          </w:tcPr>
          <w:p w14:paraId="48275F55" w14:textId="3816B5D8" w:rsidR="006C7018" w:rsidRDefault="006C7018" w:rsidP="00FF185D">
            <w:pPr>
              <w:ind w:firstLine="0"/>
              <w:rPr>
                <w:szCs w:val="24"/>
              </w:rPr>
            </w:pPr>
            <w:r>
              <w:rPr>
                <w:szCs w:val="24"/>
              </w:rPr>
              <w:t>2025</w:t>
            </w:r>
          </w:p>
        </w:tc>
        <w:tc>
          <w:tcPr>
            <w:tcW w:w="3230" w:type="dxa"/>
          </w:tcPr>
          <w:p w14:paraId="298120FD" w14:textId="5F538E6F" w:rsidR="006C7018" w:rsidRDefault="006C7018" w:rsidP="00FF185D">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1 bilión</w:t>
            </w:r>
          </w:p>
        </w:tc>
      </w:tr>
    </w:tbl>
    <w:p w14:paraId="255D9B8E" w14:textId="7FBE3704" w:rsidR="006C7018" w:rsidRDefault="006C7018" w:rsidP="00FF185D">
      <w:pPr>
        <w:rPr>
          <w:szCs w:val="24"/>
        </w:rPr>
      </w:pPr>
      <w:r>
        <w:rPr>
          <w:szCs w:val="24"/>
        </w:rPr>
        <w:t xml:space="preserve">HP </w:t>
      </w:r>
      <w:proofErr w:type="spellStart"/>
      <w:r>
        <w:rPr>
          <w:szCs w:val="24"/>
        </w:rPr>
        <w:t>tabulka</w:t>
      </w:r>
      <w:proofErr w:type="spellEnd"/>
    </w:p>
    <w:p w14:paraId="118185BF" w14:textId="77777777" w:rsidR="00FF185D" w:rsidRDefault="00FF185D" w:rsidP="008B6EFA"/>
    <w:p w14:paraId="30F4BCF7" w14:textId="77777777" w:rsidR="00FC567F" w:rsidRDefault="00FC567F" w:rsidP="00FC567F">
      <w:pPr>
        <w:rPr>
          <w:szCs w:val="24"/>
        </w:rPr>
      </w:pPr>
      <w:r>
        <w:rPr>
          <w:szCs w:val="24"/>
        </w:rPr>
        <w:t xml:space="preserve">Na základe </w:t>
      </w:r>
      <w:proofErr w:type="spellStart"/>
      <w:r>
        <w:rPr>
          <w:szCs w:val="24"/>
        </w:rPr>
        <w:t>pireskumu</w:t>
      </w:r>
      <w:proofErr w:type="spellEnd"/>
      <w:r>
        <w:rPr>
          <w:szCs w:val="24"/>
        </w:rPr>
        <w:t xml:space="preserve"> spoločnosti HP , prieskum nárastu</w:t>
      </w:r>
    </w:p>
    <w:p w14:paraId="38021BA2" w14:textId="77777777" w:rsidR="00FC567F" w:rsidRDefault="00FC567F" w:rsidP="00FC567F">
      <w:pPr>
        <w:rPr>
          <w:szCs w:val="24"/>
        </w:rPr>
      </w:pPr>
    </w:p>
    <w:p w14:paraId="43EAEFC4" w14:textId="5C2FF6C8" w:rsidR="00FC567F" w:rsidRDefault="00FC567F" w:rsidP="00FC567F">
      <w:pPr>
        <w:jc w:val="center"/>
        <w:rPr>
          <w:szCs w:val="24"/>
        </w:rPr>
      </w:pPr>
    </w:p>
    <w:p w14:paraId="4A9EAC4F" w14:textId="244FC18F" w:rsidR="006C7018" w:rsidRDefault="006C7018" w:rsidP="00FC567F">
      <w:pPr>
        <w:jc w:val="center"/>
        <w:rPr>
          <w:szCs w:val="24"/>
        </w:rPr>
      </w:pPr>
    </w:p>
    <w:p w14:paraId="26FD0AD8" w14:textId="77777777" w:rsidR="00FC567F" w:rsidRPr="00BF504D" w:rsidRDefault="00FC567F" w:rsidP="00FC567F">
      <w:pPr>
        <w:pStyle w:val="Nadpis3"/>
      </w:pPr>
      <w:r w:rsidRPr="00BF504D">
        <w:t>Ekonomický dopad</w:t>
      </w:r>
    </w:p>
    <w:p w14:paraId="5495D5BC" w14:textId="77777777" w:rsidR="00FC567F" w:rsidRDefault="00FC567F" w:rsidP="00FC567F">
      <w:pPr>
        <w:rPr>
          <w:szCs w:val="24"/>
        </w:rPr>
      </w:pPr>
      <w:r w:rsidRPr="00BF504D">
        <w:rPr>
          <w:szCs w:val="24"/>
        </w:rPr>
        <w:t>Ak vás zaujíma, aké dopady internetu vecí bude mať na ekonomiku potom pre Vašu informáciu, ako ich uvádza Cisco internetu vecí bude generovať hodnotu 14,4</w:t>
      </w:r>
      <w:r>
        <w:rPr>
          <w:szCs w:val="24"/>
        </w:rPr>
        <w:t xml:space="preserve"> </w:t>
      </w:r>
      <w:r w:rsidRPr="00BF504D">
        <w:rPr>
          <w:szCs w:val="24"/>
        </w:rPr>
        <w:t>$  bilióna</w:t>
      </w:r>
      <w:r>
        <w:rPr>
          <w:szCs w:val="24"/>
        </w:rPr>
        <w:t xml:space="preserve"> vo </w:t>
      </w:r>
      <w:r w:rsidRPr="00BF504D">
        <w:rPr>
          <w:szCs w:val="24"/>
        </w:rPr>
        <w:t xml:space="preserve">všetkých </w:t>
      </w:r>
      <w:r>
        <w:rPr>
          <w:szCs w:val="24"/>
        </w:rPr>
        <w:t xml:space="preserve">odvetviach </w:t>
      </w:r>
      <w:r w:rsidRPr="00BF504D">
        <w:rPr>
          <w:szCs w:val="24"/>
        </w:rPr>
        <w:t xml:space="preserve">priemyslu v </w:t>
      </w:r>
      <w:r>
        <w:rPr>
          <w:szCs w:val="24"/>
        </w:rPr>
        <w:t>nasledujúcom</w:t>
      </w:r>
      <w:r w:rsidRPr="00BF504D">
        <w:rPr>
          <w:szCs w:val="24"/>
        </w:rPr>
        <w:t xml:space="preserve"> desaťročí. </w:t>
      </w:r>
    </w:p>
    <w:p w14:paraId="13358243" w14:textId="77777777" w:rsidR="00FC567F" w:rsidRDefault="00FC567F" w:rsidP="00FC567F">
      <w:pPr>
        <w:pStyle w:val="Citcia"/>
      </w:pPr>
      <w:r w:rsidRPr="00BE4878">
        <w:t>General Electric predpo</w:t>
      </w:r>
      <w:r>
        <w:t xml:space="preserve">vedá počiatočné investície do </w:t>
      </w:r>
      <w:proofErr w:type="spellStart"/>
      <w:r>
        <w:t>priemyselu</w:t>
      </w:r>
      <w:proofErr w:type="spellEnd"/>
      <w:r w:rsidRPr="00BE4878">
        <w:t xml:space="preserve"> internet</w:t>
      </w:r>
      <w:r>
        <w:t>u vecí (</w:t>
      </w:r>
      <w:proofErr w:type="spellStart"/>
      <w:r>
        <w:t>I</w:t>
      </w:r>
      <w:r w:rsidRPr="00BE4878">
        <w:t>oT</w:t>
      </w:r>
      <w:proofErr w:type="spellEnd"/>
      <w:r w:rsidRPr="00BE4878">
        <w:t xml:space="preserve">) </w:t>
      </w:r>
      <w:r>
        <w:t xml:space="preserve">vo výške </w:t>
      </w:r>
      <w:r w:rsidRPr="00BE4878">
        <w:t>$ 60 biliónov počas nasledujúcich 15 rokov.</w:t>
      </w:r>
    </w:p>
    <w:p w14:paraId="06D30C93" w14:textId="77777777" w:rsidR="00FC567F" w:rsidRDefault="00FC567F" w:rsidP="00FC567F">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14:paraId="69961AC6" w14:textId="77777777" w:rsidR="00FC567F" w:rsidRPr="009640E8" w:rsidRDefault="00FC567F" w:rsidP="00FC567F"/>
    <w:p w14:paraId="3E8E00B0" w14:textId="77777777" w:rsidR="00FC567F" w:rsidRDefault="00FC567F" w:rsidP="00FC567F">
      <w:pPr>
        <w:jc w:val="center"/>
        <w:rPr>
          <w:szCs w:val="24"/>
        </w:rPr>
      </w:pPr>
      <w:r>
        <w:rPr>
          <w:noProof/>
          <w:lang w:eastAsia="sk-SK"/>
        </w:rPr>
        <w:drawing>
          <wp:inline distT="0" distB="0" distL="0" distR="0" wp14:anchorId="2A980CCE" wp14:editId="262FF9A1">
            <wp:extent cx="3638550" cy="2111117"/>
            <wp:effectExtent l="0" t="0" r="0" b="3810"/>
            <wp:docPr id="15" name="Obrázok 15"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14:paraId="68BD22D9" w14:textId="77777777" w:rsidR="00FC567F" w:rsidRDefault="00E932CB" w:rsidP="00FC567F">
      <w:pPr>
        <w:rPr>
          <w:rStyle w:val="Hypertextovprepojenie"/>
          <w:szCs w:val="24"/>
        </w:rPr>
      </w:pPr>
      <w:hyperlink r:id="rId23" w:history="1">
        <w:r w:rsidR="00FC567F" w:rsidRPr="00825C7B">
          <w:rPr>
            <w:rStyle w:val="Hypertextovprepojenie"/>
            <w:szCs w:val="24"/>
          </w:rPr>
          <w:t>https://blogs-images.forbes.com/louiscolumbus/files/2016/11/IHS.jpg?width=960</w:t>
        </w:r>
      </w:hyperlink>
    </w:p>
    <w:p w14:paraId="3AEEC08A" w14:textId="77777777" w:rsidR="00FC567F" w:rsidRDefault="00FC567F" w:rsidP="00FC567F">
      <w:pPr>
        <w:rPr>
          <w:szCs w:val="24"/>
        </w:rPr>
      </w:pPr>
    </w:p>
    <w:p w14:paraId="745D4293" w14:textId="77777777" w:rsidR="00FC567F" w:rsidRDefault="00FC567F" w:rsidP="00FC567F">
      <w:pPr>
        <w:rPr>
          <w:szCs w:val="24"/>
        </w:rPr>
      </w:pPr>
    </w:p>
    <w:p w14:paraId="38CFF671" w14:textId="77777777" w:rsidR="00FC567F" w:rsidRDefault="00FC567F" w:rsidP="00FC567F">
      <w:pPr>
        <w:rPr>
          <w:szCs w:val="24"/>
        </w:rPr>
      </w:pPr>
    </w:p>
    <w:p w14:paraId="1D2E1C67" w14:textId="77777777" w:rsidR="00FC567F" w:rsidRDefault="00FC567F" w:rsidP="00FC567F">
      <w:pPr>
        <w:pStyle w:val="Nadpis3"/>
      </w:pPr>
      <w:r>
        <w:t>Prínos / výhody</w:t>
      </w:r>
    </w:p>
    <w:p w14:paraId="0D045C9C" w14:textId="77777777" w:rsidR="00FC567F" w:rsidRPr="00FC567F" w:rsidRDefault="00FC567F" w:rsidP="00FC567F">
      <w:pPr>
        <w:rPr>
          <w:szCs w:val="24"/>
        </w:rPr>
      </w:pPr>
      <w:r w:rsidRPr="0026029F">
        <w:rPr>
          <w:szCs w:val="24"/>
        </w:rPr>
        <w:t>Najväčšou výhodou internetu vecí je úspora peňazí. V prípade, že cena za monitorovacie zariadenie je menšia ako množstvo ušetrený</w:t>
      </w:r>
      <w:r>
        <w:rPr>
          <w:szCs w:val="24"/>
        </w:rPr>
        <w:t>ch peň</w:t>
      </w:r>
      <w:r w:rsidRPr="0026029F">
        <w:rPr>
          <w:szCs w:val="24"/>
        </w:rPr>
        <w:t xml:space="preserve">azí, potom internet vecí bude veľmi </w:t>
      </w:r>
      <w:r>
        <w:rPr>
          <w:szCs w:val="24"/>
        </w:rPr>
        <w:t>vítane</w:t>
      </w:r>
      <w:r w:rsidRPr="0026029F">
        <w:rPr>
          <w:szCs w:val="24"/>
        </w:rPr>
        <w:t xml:space="preserve"> prijatý.</w:t>
      </w:r>
      <w:r>
        <w:rPr>
          <w:szCs w:val="24"/>
        </w:rPr>
        <w:t xml:space="preserve"> Takéto úspory sa jednak môžu odzrkadliť na priaznivom vývoji </w:t>
      </w:r>
      <w:r>
        <w:rPr>
          <w:szCs w:val="24"/>
        </w:rPr>
        <w:lastRenderedPageBreak/>
        <w:t>vo firme ale aj v cene produktov či služieb.</w:t>
      </w:r>
      <w:r w:rsidRPr="0026029F">
        <w:rPr>
          <w:szCs w:val="24"/>
        </w:rPr>
        <w:t xml:space="preserve"> </w:t>
      </w:r>
      <w:proofErr w:type="spellStart"/>
      <w:r w:rsidRPr="0026029F">
        <w:rPr>
          <w:szCs w:val="24"/>
        </w:rPr>
        <w:t>IoT</w:t>
      </w:r>
      <w:proofErr w:type="spellEnd"/>
      <w:r w:rsidRPr="0026029F">
        <w:rPr>
          <w:szCs w:val="24"/>
        </w:rPr>
        <w:t xml:space="preserve"> sa zásadne ukázalo byť veľmi užitočné pre ľudí v ich každodennej rutine tým, že zariadenia vzájomne komunikujú účinným spôsobom, čím šetria energiu a</w:t>
      </w:r>
      <w:r>
        <w:rPr>
          <w:szCs w:val="24"/>
        </w:rPr>
        <w:t> </w:t>
      </w:r>
      <w:r w:rsidRPr="0026029F">
        <w:rPr>
          <w:szCs w:val="24"/>
        </w:rPr>
        <w:t>náklady</w:t>
      </w:r>
      <w:r>
        <w:rPr>
          <w:szCs w:val="24"/>
        </w:rPr>
        <w:t xml:space="preserve"> s nimi spojenými</w:t>
      </w:r>
      <w:r w:rsidRPr="0026029F">
        <w:rPr>
          <w:szCs w:val="24"/>
        </w:rPr>
        <w:t>.</w:t>
      </w:r>
      <w:r>
        <w:rPr>
          <w:szCs w:val="24"/>
        </w:rPr>
        <w:t xml:space="preserve"> Tieto zariadenia umožňujú</w:t>
      </w:r>
      <w:r w:rsidRPr="0026029F">
        <w:rPr>
          <w:szCs w:val="24"/>
        </w:rPr>
        <w:t xml:space="preserve"> zdieľať</w:t>
      </w:r>
      <w:r>
        <w:rPr>
          <w:szCs w:val="24"/>
        </w:rPr>
        <w:t xml:space="preserve"> dáta</w:t>
      </w:r>
      <w:r w:rsidRPr="0026029F">
        <w:rPr>
          <w:szCs w:val="24"/>
        </w:rPr>
        <w:t xml:space="preserve"> medzi </w:t>
      </w:r>
      <w:r>
        <w:rPr>
          <w:szCs w:val="24"/>
        </w:rPr>
        <w:t>sebou</w:t>
      </w:r>
      <w:r w:rsidRPr="0026029F">
        <w:rPr>
          <w:szCs w:val="24"/>
        </w:rPr>
        <w:t xml:space="preserve"> a</w:t>
      </w:r>
      <w:r>
        <w:rPr>
          <w:szCs w:val="24"/>
        </w:rPr>
        <w:t xml:space="preserve"> ich transformáciu </w:t>
      </w:r>
      <w:r w:rsidRPr="0026029F">
        <w:rPr>
          <w:szCs w:val="24"/>
        </w:rPr>
        <w:t xml:space="preserve">požadovaným spôsobom, to robí </w:t>
      </w:r>
      <w:r>
        <w:rPr>
          <w:szCs w:val="24"/>
        </w:rPr>
        <w:t>tieto</w:t>
      </w:r>
      <w:r w:rsidRPr="0026029F">
        <w:rPr>
          <w:szCs w:val="24"/>
        </w:rPr>
        <w:t xml:space="preserve"> systémy efektí</w:t>
      </w:r>
      <w:r>
        <w:rPr>
          <w:szCs w:val="24"/>
        </w:rPr>
        <w:t xml:space="preserve">vne. Výhodou je predikcia, ktorá v konečnom dôsledku môže ušetriť množstvo času a finančných prostriedkov. </w:t>
      </w:r>
      <w:proofErr w:type="spellStart"/>
      <w:r>
        <w:rPr>
          <w:szCs w:val="24"/>
        </w:rPr>
        <w:t>Realtime</w:t>
      </w:r>
      <w:proofErr w:type="spellEnd"/>
      <w:r>
        <w:rPr>
          <w:szCs w:val="24"/>
        </w:rPr>
        <w:t xml:space="preserve"> monitoring takýchto prostriedkov teda dokáže efektívne pomáhať v rôznych infraštruktúrach pre jej riadenie či pomoc s riadením a tak ju zefektívniť, zrýchliť a ušetriť tým peniaze a čas. </w:t>
      </w:r>
    </w:p>
    <w:p w14:paraId="7B618131" w14:textId="77777777" w:rsidR="00FC567F" w:rsidRPr="00FC567F" w:rsidRDefault="00FC567F" w:rsidP="002D4D52">
      <w:pPr>
        <w:pStyle w:val="Odsekzoznamu"/>
        <w:numPr>
          <w:ilvl w:val="0"/>
          <w:numId w:val="8"/>
        </w:numPr>
        <w:rPr>
          <w:b/>
          <w:szCs w:val="24"/>
        </w:rPr>
      </w:pPr>
      <w:r w:rsidRPr="00FC567F">
        <w:rPr>
          <w:b/>
          <w:szCs w:val="24"/>
        </w:rPr>
        <w:t>Bezpečnosť, komfort, účinnosť</w:t>
      </w:r>
    </w:p>
    <w:p w14:paraId="66A641AA" w14:textId="77777777" w:rsidR="00FC567F" w:rsidRDefault="00FC567F" w:rsidP="00FC567F">
      <w:pPr>
        <w:rPr>
          <w:szCs w:val="24"/>
        </w:rPr>
      </w:pPr>
      <w:r>
        <w:rPr>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szCs w:val="24"/>
        </w:rPr>
        <w:t xml:space="preserve"> linky </w:t>
      </w:r>
      <w:r>
        <w:rPr>
          <w:szCs w:val="24"/>
        </w:rPr>
        <w:t>môžu hlásiť chyby</w:t>
      </w:r>
      <w:r w:rsidRPr="00BC7610">
        <w:rPr>
          <w:szCs w:val="24"/>
        </w:rPr>
        <w:t xml:space="preserve"> a </w:t>
      </w:r>
      <w:r>
        <w:rPr>
          <w:szCs w:val="24"/>
        </w:rPr>
        <w:t>varovania</w:t>
      </w:r>
      <w:r w:rsidRPr="00BC7610">
        <w:rPr>
          <w:szCs w:val="24"/>
        </w:rPr>
        <w:t xml:space="preserve"> v reálnom čase,</w:t>
      </w:r>
      <w:r>
        <w:rPr>
          <w:szCs w:val="24"/>
        </w:rPr>
        <w:t xml:space="preserve"> tým</w:t>
      </w:r>
      <w:r w:rsidRPr="00BC7610">
        <w:rPr>
          <w:szCs w:val="24"/>
        </w:rPr>
        <w:t xml:space="preserve"> produkovať vyššie výnosy a menej prestojov.</w:t>
      </w:r>
    </w:p>
    <w:p w14:paraId="1332032F" w14:textId="77777777" w:rsidR="00FC567F" w:rsidRPr="00FC567F" w:rsidRDefault="00FC567F" w:rsidP="002D4D52">
      <w:pPr>
        <w:pStyle w:val="Odsekzoznamu"/>
        <w:numPr>
          <w:ilvl w:val="0"/>
          <w:numId w:val="8"/>
        </w:numPr>
        <w:rPr>
          <w:b/>
          <w:szCs w:val="24"/>
        </w:rPr>
      </w:pPr>
      <w:r w:rsidRPr="00FC567F">
        <w:rPr>
          <w:b/>
          <w:szCs w:val="24"/>
        </w:rPr>
        <w:t>Informácia</w:t>
      </w:r>
    </w:p>
    <w:p w14:paraId="00B0CF2F" w14:textId="77777777" w:rsidR="00FC567F" w:rsidRDefault="00FC567F" w:rsidP="00FC567F">
      <w:pPr>
        <w:rPr>
          <w:szCs w:val="24"/>
        </w:rPr>
      </w:pPr>
      <w:r>
        <w:rPr>
          <w:szCs w:val="24"/>
        </w:rPr>
        <w:t>J</w:t>
      </w:r>
      <w:r w:rsidRPr="004E008A">
        <w:rPr>
          <w:szCs w:val="24"/>
        </w:rPr>
        <w:t xml:space="preserve">e zrejmé, že viac informácií pomáha robiť lepšie rozhodnutia. Či už </w:t>
      </w:r>
      <w:r>
        <w:rPr>
          <w:szCs w:val="24"/>
        </w:rPr>
        <w:t>ide o</w:t>
      </w:r>
      <w:r w:rsidRPr="004E008A">
        <w:rPr>
          <w:szCs w:val="24"/>
        </w:rPr>
        <w:t xml:space="preserve"> </w:t>
      </w:r>
      <w:r>
        <w:rPr>
          <w:szCs w:val="24"/>
        </w:rPr>
        <w:t xml:space="preserve">banálne rozhodnutie vedieť, čo kúpiť v obchode </w:t>
      </w:r>
      <w:r w:rsidRPr="004E008A">
        <w:rPr>
          <w:szCs w:val="24"/>
        </w:rPr>
        <w:t xml:space="preserve">alebo </w:t>
      </w:r>
      <w:r>
        <w:rPr>
          <w:szCs w:val="24"/>
        </w:rPr>
        <w:t xml:space="preserve">či má vaša firma dostatok materiálov a zásob, vedomosť je veľmi nutná. Pri nepoznaní takýchto faktov môže dôjsť k pozdržaniu či zastaveniu výroby a následným stratám. </w:t>
      </w:r>
    </w:p>
    <w:p w14:paraId="1A08FEE4" w14:textId="77777777" w:rsidR="00FC567F" w:rsidRPr="00FC567F" w:rsidRDefault="00FC567F" w:rsidP="002D4D52">
      <w:pPr>
        <w:pStyle w:val="Odsekzoznamu"/>
        <w:numPr>
          <w:ilvl w:val="0"/>
          <w:numId w:val="8"/>
        </w:numPr>
        <w:rPr>
          <w:b/>
          <w:szCs w:val="24"/>
        </w:rPr>
      </w:pPr>
      <w:r w:rsidRPr="00FC567F">
        <w:rPr>
          <w:b/>
          <w:szCs w:val="24"/>
        </w:rPr>
        <w:t>Spotrebiteľské preferencie</w:t>
      </w:r>
    </w:p>
    <w:p w14:paraId="662728E0" w14:textId="77777777" w:rsidR="00FC567F" w:rsidRDefault="00FC567F" w:rsidP="00FC567F">
      <w:pPr>
        <w:rPr>
          <w:szCs w:val="24"/>
        </w:rPr>
      </w:pPr>
      <w:proofErr w:type="spellStart"/>
      <w:r w:rsidRPr="00D25CAB">
        <w:rPr>
          <w:szCs w:val="24"/>
        </w:rPr>
        <w:t>IoT</w:t>
      </w:r>
      <w:proofErr w:type="spellEnd"/>
      <w:r w:rsidRPr="00D25CAB">
        <w:rPr>
          <w:szCs w:val="24"/>
        </w:rPr>
        <w:t xml:space="preserve"> môže analyzovať spotrebiteľské </w:t>
      </w:r>
      <w:r>
        <w:rPr>
          <w:szCs w:val="24"/>
        </w:rPr>
        <w:t>preferencie</w:t>
      </w:r>
      <w:r w:rsidRPr="00D25CAB">
        <w:rPr>
          <w:szCs w:val="24"/>
        </w:rPr>
        <w:t xml:space="preserve"> takým spôsobom, aby</w:t>
      </w:r>
      <w:r>
        <w:rPr>
          <w:szCs w:val="24"/>
        </w:rPr>
        <w:t xml:space="preserve"> mu na základe návykov, obsahu vyhľadávania, pohybu či aktivity vyhovovali reklamné produkty a tak boli </w:t>
      </w:r>
      <w:r w:rsidRPr="00D25CAB">
        <w:rPr>
          <w:szCs w:val="24"/>
        </w:rPr>
        <w:t>viac založené na individuálnych potrebách a preferenciách.</w:t>
      </w:r>
      <w:r w:rsidRPr="00D25CAB">
        <w:t xml:space="preserve"> </w:t>
      </w:r>
      <w:r w:rsidRPr="00D25CAB">
        <w:rPr>
          <w:szCs w:val="24"/>
        </w:rPr>
        <w:t xml:space="preserve">Napríklad - </w:t>
      </w:r>
      <w:r>
        <w:rPr>
          <w:szCs w:val="24"/>
        </w:rPr>
        <w:t>inteligentné</w:t>
      </w:r>
      <w:r w:rsidRPr="00D25CAB">
        <w:rPr>
          <w:szCs w:val="24"/>
        </w:rPr>
        <w:t xml:space="preserve"> chladničky </w:t>
      </w:r>
      <w:r>
        <w:rPr>
          <w:szCs w:val="24"/>
        </w:rPr>
        <w:t>by</w:t>
      </w:r>
      <w:r w:rsidRPr="00D25CAB">
        <w:rPr>
          <w:szCs w:val="24"/>
        </w:rPr>
        <w:t xml:space="preserve"> vám len </w:t>
      </w:r>
      <w:r>
        <w:rPr>
          <w:szCs w:val="24"/>
        </w:rPr>
        <w:t>nepovedali</w:t>
      </w:r>
      <w:r w:rsidRPr="00D25CAB">
        <w:rPr>
          <w:szCs w:val="24"/>
        </w:rPr>
        <w:t xml:space="preserve">, kedy budete </w:t>
      </w:r>
      <w:r>
        <w:rPr>
          <w:szCs w:val="24"/>
        </w:rPr>
        <w:t>končiť trvanlivosť mlieka</w:t>
      </w:r>
      <w:r w:rsidRPr="00D25CAB">
        <w:rPr>
          <w:szCs w:val="24"/>
        </w:rPr>
        <w:t xml:space="preserve">, </w:t>
      </w:r>
      <w:r>
        <w:rPr>
          <w:szCs w:val="24"/>
        </w:rPr>
        <w:t xml:space="preserve">ale môže tiež analyzovať koľko mlieka ostáva, kde bolo kúpené a aká je jeho aktuálna cena. Takýmto spôsobom vie informovať vopred o nutnosti dokúpenia potravín a taktiež povedať, ktoré potraviny je nutné kúpiť. Užívateľ tak má prehľad o potravinách, zmenšuje objem odpadu a šetrí peniaze.  </w:t>
      </w:r>
    </w:p>
    <w:p w14:paraId="0757F9A0" w14:textId="77777777" w:rsidR="00FC567F" w:rsidRDefault="00FC567F" w:rsidP="00FC567F">
      <w:pPr>
        <w:pStyle w:val="Nadpis3"/>
      </w:pPr>
      <w:r w:rsidRPr="004C2D24">
        <w:lastRenderedPageBreak/>
        <w:t>Zápory / nevýhody</w:t>
      </w:r>
    </w:p>
    <w:p w14:paraId="55101BA2" w14:textId="77777777" w:rsidR="00FC567F" w:rsidRPr="00FC567F" w:rsidRDefault="00FC567F" w:rsidP="002D4D52">
      <w:pPr>
        <w:pStyle w:val="Odsekzoznamu"/>
        <w:numPr>
          <w:ilvl w:val="0"/>
          <w:numId w:val="8"/>
        </w:numPr>
        <w:rPr>
          <w:b/>
          <w:szCs w:val="24"/>
        </w:rPr>
      </w:pPr>
      <w:r w:rsidRPr="00FC567F">
        <w:rPr>
          <w:b/>
          <w:szCs w:val="24"/>
        </w:rPr>
        <w:t xml:space="preserve">Bezpečnosť </w:t>
      </w:r>
    </w:p>
    <w:p w14:paraId="6600EBA4" w14:textId="77777777" w:rsidR="00FC567F" w:rsidRDefault="00FC567F" w:rsidP="00FC567F">
      <w:pPr>
        <w:rPr>
          <w:szCs w:val="24"/>
        </w:rPr>
      </w:pPr>
      <w:r w:rsidRPr="004C2D24">
        <w:rPr>
          <w:szCs w:val="24"/>
        </w:rPr>
        <w:t xml:space="preserve">Ak ste </w:t>
      </w:r>
      <w:r>
        <w:rPr>
          <w:szCs w:val="24"/>
        </w:rPr>
        <w:t xml:space="preserve">niekedy </w:t>
      </w:r>
      <w:r w:rsidRPr="004C2D24">
        <w:rPr>
          <w:szCs w:val="24"/>
        </w:rPr>
        <w:t>venoval</w:t>
      </w:r>
      <w:r>
        <w:rPr>
          <w:szCs w:val="24"/>
        </w:rPr>
        <w:t>i pozornosť hlavným televíznym novinám určite vám neunikla</w:t>
      </w:r>
      <w:r w:rsidRPr="004C2D24">
        <w:rPr>
          <w:szCs w:val="24"/>
        </w:rPr>
        <w:t xml:space="preserve"> správ</w:t>
      </w:r>
      <w:r>
        <w:rPr>
          <w:szCs w:val="24"/>
        </w:rPr>
        <w:t xml:space="preserve">a o firme, ktorá bola </w:t>
      </w:r>
      <w:r w:rsidRPr="004C2D24">
        <w:rPr>
          <w:szCs w:val="24"/>
        </w:rPr>
        <w:t>hacknut</w:t>
      </w:r>
      <w:r>
        <w:rPr>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szCs w:val="24"/>
        </w:rPr>
        <w:t xml:space="preserve"> </w:t>
      </w:r>
      <w:r>
        <w:rPr>
          <w:szCs w:val="24"/>
        </w:rPr>
        <w:t>Skutočnosť, že sú tieto zariadenia pripojené do sietí či na internet ich vystavuje bezpečnostnému riziku. Vzhľadom na tento fakt sa stále posilňuje bezpečnosť takýchto zariadení aby sa predišlo ich zneužití. Častým nedostatkom je pomalé vydávanie bezpečnostných aktualizácií či zdokonaľovanie samotného hardwaru v novších zariadeniach.</w:t>
      </w:r>
    </w:p>
    <w:p w14:paraId="4C5CF1F5" w14:textId="77777777" w:rsidR="00FC567F" w:rsidRPr="00403E49" w:rsidRDefault="00FC567F" w:rsidP="002D4D52">
      <w:pPr>
        <w:pStyle w:val="Odsekzoznamu"/>
        <w:numPr>
          <w:ilvl w:val="0"/>
          <w:numId w:val="8"/>
        </w:numPr>
        <w:rPr>
          <w:b/>
          <w:szCs w:val="24"/>
        </w:rPr>
      </w:pPr>
      <w:r w:rsidRPr="00403E49">
        <w:rPr>
          <w:b/>
          <w:szCs w:val="24"/>
        </w:rPr>
        <w:t>Súkromie</w:t>
      </w:r>
    </w:p>
    <w:p w14:paraId="24BB15C1" w14:textId="77777777" w:rsidR="00FC567F" w:rsidRPr="00407A2E" w:rsidRDefault="00FC567F" w:rsidP="00FC567F">
      <w:pPr>
        <w:rPr>
          <w:szCs w:val="24"/>
        </w:rPr>
      </w:pPr>
      <w:r>
        <w:rPr>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14:paraId="383E471C" w14:textId="77777777" w:rsidR="00FC567F" w:rsidRPr="00403E49" w:rsidRDefault="00FC567F" w:rsidP="002D4D52">
      <w:pPr>
        <w:pStyle w:val="Odsekzoznamu"/>
        <w:numPr>
          <w:ilvl w:val="0"/>
          <w:numId w:val="8"/>
        </w:numPr>
        <w:rPr>
          <w:b/>
          <w:szCs w:val="24"/>
        </w:rPr>
      </w:pPr>
      <w:r w:rsidRPr="00403E49">
        <w:rPr>
          <w:b/>
          <w:szCs w:val="24"/>
        </w:rPr>
        <w:t>Spracovanie dát</w:t>
      </w:r>
    </w:p>
    <w:p w14:paraId="483AC747" w14:textId="077F32F5" w:rsidR="00FC567F" w:rsidRDefault="00FC567F" w:rsidP="00993628">
      <w:pPr>
        <w:rPr>
          <w:szCs w:val="24"/>
        </w:rPr>
      </w:pPr>
      <w:r w:rsidRPr="006D0B97">
        <w:rPr>
          <w:szCs w:val="24"/>
        </w:rPr>
        <w:t xml:space="preserve">Internet vecí vytvára nespočetné </w:t>
      </w:r>
      <w:r w:rsidRPr="00680D68">
        <w:rPr>
          <w:szCs w:val="24"/>
        </w:rPr>
        <w:t xml:space="preserve">množstvo </w:t>
      </w:r>
      <w:r w:rsidRPr="006D0B97">
        <w:rPr>
          <w:szCs w:val="24"/>
        </w:rPr>
        <w:t>dát, ale obchodná hodnota</w:t>
      </w:r>
      <w:r w:rsidR="00422FDD">
        <w:rPr>
          <w:szCs w:val="24"/>
        </w:rPr>
        <w:t xml:space="preserve"> týchto dát sa nemeria v </w:t>
      </w:r>
      <w:r w:rsidR="00680D68">
        <w:rPr>
          <w:szCs w:val="24"/>
        </w:rPr>
        <w:t>bajtoch</w:t>
      </w:r>
      <w:commentRangeStart w:id="10"/>
      <w:commentRangeStart w:id="11"/>
      <w:r w:rsidRPr="006D0B97">
        <w:rPr>
          <w:szCs w:val="24"/>
        </w:rPr>
        <w:t xml:space="preserve"> </w:t>
      </w:r>
      <w:commentRangeEnd w:id="10"/>
      <w:r w:rsidR="00422FDD">
        <w:rPr>
          <w:rStyle w:val="Odkaznakomentr"/>
        </w:rPr>
        <w:commentReference w:id="10"/>
      </w:r>
      <w:commentRangeEnd w:id="11"/>
      <w:r w:rsidR="009A16FB">
        <w:rPr>
          <w:rStyle w:val="Odkaznakomentr"/>
        </w:rPr>
        <w:commentReference w:id="11"/>
      </w:r>
      <w:r w:rsidR="00422FDD">
        <w:rPr>
          <w:szCs w:val="24"/>
        </w:rPr>
        <w:t>,</w:t>
      </w:r>
      <w:r w:rsidRPr="006D0B97">
        <w:rPr>
          <w:szCs w:val="24"/>
        </w:rPr>
        <w:t>ale v</w:t>
      </w:r>
      <w:r>
        <w:rPr>
          <w:szCs w:val="24"/>
        </w:rPr>
        <w:t xml:space="preserve"> ich </w:t>
      </w:r>
      <w:r w:rsidRPr="006D0B97">
        <w:rPr>
          <w:szCs w:val="24"/>
        </w:rPr>
        <w:t>analý</w:t>
      </w:r>
      <w:r>
        <w:rPr>
          <w:szCs w:val="24"/>
        </w:rPr>
        <w:t>ze.</w:t>
      </w:r>
      <w:r w:rsidR="00686D60" w:rsidRPr="00686D60">
        <w:rPr>
          <w:szCs w:val="24"/>
        </w:rPr>
        <w:t xml:space="preserve"> </w:t>
      </w:r>
      <w:r w:rsidR="00686D60">
        <w:rPr>
          <w:szCs w:val="24"/>
        </w:rPr>
        <w:t>Samotné namerané dáta nemajú žiadnu trhovú hodnotu. Ak si tieto dáta chceme predstaviť väčšinou ide len o číslo 1 alebo 0.</w:t>
      </w:r>
      <w:r>
        <w:rPr>
          <w:szCs w:val="24"/>
        </w:rPr>
        <w:t xml:space="preserve"> V praxi väčšia komplexnosť znamená väčšiu šancu pre vznik chyby.  Pokiaľ takéto dáta nedokážeme efektívne spracovať a vyhodnotiť stane sa to, že nás monitorovacie zariadenia len zasypú údajmi</w:t>
      </w:r>
      <w:r w:rsidR="00422FDD">
        <w:rPr>
          <w:szCs w:val="24"/>
        </w:rPr>
        <w:t>,</w:t>
      </w:r>
      <w:r>
        <w:rPr>
          <w:szCs w:val="24"/>
        </w:rPr>
        <w:t xml:space="preserve"> čo bude viac </w:t>
      </w:r>
      <w:commentRangeStart w:id="12"/>
      <w:commentRangeStart w:id="13"/>
      <w:r w:rsidRPr="00422FDD">
        <w:rPr>
          <w:szCs w:val="24"/>
        </w:rPr>
        <w:t>neefektívne ako efektívne využitie ich potenciálu</w:t>
      </w:r>
      <w:commentRangeEnd w:id="12"/>
      <w:r w:rsidR="00422FDD">
        <w:rPr>
          <w:rStyle w:val="Odkaznakomentr"/>
        </w:rPr>
        <w:commentReference w:id="12"/>
      </w:r>
      <w:commentRangeEnd w:id="13"/>
      <w:r w:rsidR="009A16FB">
        <w:rPr>
          <w:rStyle w:val="Odkaznakomentr"/>
        </w:rPr>
        <w:commentReference w:id="13"/>
      </w:r>
      <w:r>
        <w:rPr>
          <w:szCs w:val="24"/>
        </w:rPr>
        <w:t>.</w:t>
      </w:r>
    </w:p>
    <w:p w14:paraId="35D2893E" w14:textId="58837687" w:rsidR="005B31B2" w:rsidRDefault="005B31B2" w:rsidP="00993628">
      <w:pPr>
        <w:rPr>
          <w:szCs w:val="24"/>
        </w:rPr>
      </w:pPr>
      <w:r>
        <w:rPr>
          <w:szCs w:val="24"/>
        </w:rPr>
        <w:t>Takéto obrovské množstvo dát, ktoré sa neskôr analyzuje sa nazýva BIG DATA.</w:t>
      </w:r>
      <w:r w:rsidR="009A16FB">
        <w:rPr>
          <w:szCs w:val="24"/>
        </w:rPr>
        <w:t xml:space="preserve"> Vzhľadom na to, že takýto objem dát nie je možné len tak analyzovať, spracovanie týchto dát podlieha niekoľkým fázam spracovania, zhromažďovanie, filtrovanie, fúzia, spracovanie a ich archivovanie. Spravovanie takéhoto množstva dát často podlieha automatizácií či používaní modelov pre spracovanie.</w:t>
      </w:r>
    </w:p>
    <w:p w14:paraId="3D30F94B" w14:textId="77777777" w:rsidR="009A16FB" w:rsidRDefault="009A16FB" w:rsidP="00993628">
      <w:pPr>
        <w:rPr>
          <w:szCs w:val="24"/>
        </w:rPr>
      </w:pPr>
    </w:p>
    <w:p w14:paraId="5E2CFC14" w14:textId="77777777" w:rsidR="00FC567F" w:rsidRPr="00403E49" w:rsidRDefault="00FC567F" w:rsidP="002D4D52">
      <w:pPr>
        <w:pStyle w:val="Odsekzoznamu"/>
        <w:numPr>
          <w:ilvl w:val="0"/>
          <w:numId w:val="8"/>
        </w:numPr>
        <w:rPr>
          <w:b/>
          <w:szCs w:val="24"/>
        </w:rPr>
      </w:pPr>
      <w:r w:rsidRPr="00403E49">
        <w:rPr>
          <w:b/>
          <w:szCs w:val="24"/>
        </w:rPr>
        <w:t>Kompatibilita</w:t>
      </w:r>
    </w:p>
    <w:p w14:paraId="7ECF61A8" w14:textId="77777777" w:rsidR="00FC567F" w:rsidRDefault="00FC567F" w:rsidP="00FC567F">
      <w:pPr>
        <w:rPr>
          <w:szCs w:val="24"/>
        </w:rPr>
      </w:pPr>
      <w:r>
        <w:rPr>
          <w:szCs w:val="24"/>
        </w:rPr>
        <w:t>V internete vecí n</w:t>
      </w:r>
      <w:r w:rsidRPr="00E06976">
        <w:rPr>
          <w:szCs w:val="24"/>
        </w:rPr>
        <w:t xml:space="preserve">eexistujú žiadne medzinárodné štandardy </w:t>
      </w:r>
      <w:r>
        <w:rPr>
          <w:szCs w:val="24"/>
        </w:rPr>
        <w:t>pre kompatibilitu. Čo môže mať za dôsledok problém pri komunikácií so zariadeniami, keďže často pochádzajú od rôznych výrobcov.</w:t>
      </w:r>
    </w:p>
    <w:p w14:paraId="74E25FE4" w14:textId="77777777" w:rsidR="00FC567F" w:rsidRPr="00403E49" w:rsidRDefault="00FC567F" w:rsidP="002D4D52">
      <w:pPr>
        <w:pStyle w:val="Odsekzoznamu"/>
        <w:numPr>
          <w:ilvl w:val="0"/>
          <w:numId w:val="8"/>
        </w:numPr>
        <w:rPr>
          <w:b/>
          <w:szCs w:val="24"/>
        </w:rPr>
      </w:pPr>
      <w:r w:rsidRPr="00403E49">
        <w:rPr>
          <w:b/>
          <w:szCs w:val="24"/>
        </w:rPr>
        <w:t>Nahradenie človeka strojom</w:t>
      </w:r>
    </w:p>
    <w:p w14:paraId="2B85A364" w14:textId="77777777" w:rsidR="00FC567F" w:rsidRDefault="00FC567F" w:rsidP="00FC567F">
      <w:pPr>
        <w:rPr>
          <w:szCs w:val="24"/>
        </w:rPr>
      </w:pPr>
      <w:r>
        <w:rPr>
          <w:szCs w:val="24"/>
        </w:rPr>
        <w:t xml:space="preserve">Automatizácia 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14:paraId="40DA0D04" w14:textId="77777777" w:rsidR="00A21385" w:rsidRDefault="00A21385" w:rsidP="00A21385">
      <w:pPr>
        <w:pStyle w:val="Nadpis3"/>
      </w:pPr>
      <w:r>
        <w:t>Aplikácie</w:t>
      </w:r>
    </w:p>
    <w:p w14:paraId="08323C8E" w14:textId="77777777" w:rsidR="00A21385" w:rsidRPr="00A21385" w:rsidRDefault="00A21385" w:rsidP="00A21385">
      <w:r>
        <w:t>Pri praktických využitiach sme na základe internetového vyhľadávania vybrali 5 najčastejších využití:</w:t>
      </w:r>
    </w:p>
    <w:p w14:paraId="0A49CEDC"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Pr>
          <w:b/>
          <w:szCs w:val="24"/>
        </w:rPr>
        <w:t>Inteligentný dom</w:t>
      </w:r>
    </w:p>
    <w:p w14:paraId="4C917509" w14:textId="77777777" w:rsidR="00A21385" w:rsidRDefault="00A21385" w:rsidP="00A21385">
      <w:pPr>
        <w:ind w:left="360"/>
        <w:rPr>
          <w:szCs w:val="24"/>
        </w:rPr>
      </w:pPr>
      <w:r>
        <w:rPr>
          <w:szCs w:val="24"/>
        </w:rPr>
        <w:t xml:space="preserve">Inteligentný dom alebo </w:t>
      </w:r>
      <w:proofErr w:type="spellStart"/>
      <w:r w:rsidRPr="004F7E06">
        <w:rPr>
          <w:szCs w:val="24"/>
        </w:rPr>
        <w:t>Smart</w:t>
      </w:r>
      <w:proofErr w:type="spellEnd"/>
      <w:r w:rsidRPr="004F7E06">
        <w:rPr>
          <w:szCs w:val="24"/>
        </w:rPr>
        <w:t xml:space="preserve"> Home </w:t>
      </w:r>
      <w:r>
        <w:rPr>
          <w:szCs w:val="24"/>
        </w:rPr>
        <w:t xml:space="preserve">je položka </w:t>
      </w:r>
      <w:proofErr w:type="spellStart"/>
      <w:r>
        <w:rPr>
          <w:szCs w:val="24"/>
        </w:rPr>
        <w:t>IoT</w:t>
      </w:r>
      <w:proofErr w:type="spellEnd"/>
      <w:r>
        <w:rPr>
          <w:szCs w:val="24"/>
        </w:rPr>
        <w:t>, ktorá vyčnieva najviac zo všetkých aplikácií a zažíva najväčší boom v danej oblasti</w:t>
      </w:r>
      <w:r w:rsidRPr="004F7E06">
        <w:rPr>
          <w:szCs w:val="24"/>
        </w:rPr>
        <w:t xml:space="preserve">. Viac ako 60.000 ľudí v súčasnosti </w:t>
      </w:r>
      <w:r>
        <w:rPr>
          <w:szCs w:val="24"/>
        </w:rPr>
        <w:t>vyhľadáva</w:t>
      </w:r>
      <w:r w:rsidRPr="004F7E06">
        <w:rPr>
          <w:szCs w:val="24"/>
        </w:rPr>
        <w:t xml:space="preserve"> termín "</w:t>
      </w:r>
      <w:proofErr w:type="spellStart"/>
      <w:r w:rsidRPr="004F7E06">
        <w:rPr>
          <w:szCs w:val="24"/>
        </w:rPr>
        <w:t>Smart</w:t>
      </w:r>
      <w:proofErr w:type="spellEnd"/>
      <w:r w:rsidRPr="004F7E06">
        <w:rPr>
          <w:szCs w:val="24"/>
        </w:rPr>
        <w:t xml:space="preserve"> Home" každý mesiac</w:t>
      </w:r>
      <w:r>
        <w:rPr>
          <w:szCs w:val="24"/>
        </w:rPr>
        <w:t xml:space="preserve"> prostredníctvom webových vyhľadávačov</w:t>
      </w:r>
      <w:r w:rsidRPr="004F7E06">
        <w:rPr>
          <w:szCs w:val="24"/>
        </w:rPr>
        <w:t xml:space="preserve">. </w:t>
      </w:r>
      <w:r>
        <w:rPr>
          <w:szCs w:val="24"/>
        </w:rPr>
        <w:t>Predpokladá sa, že inteligentné domy budú v budúcnosti tak bežné ako mobilný telefón. Prvky takéhoto inteligentného domu dokážu efektívne pracovať so svetlami, vykurovaním a pod. a teda sľúbia úsporu energií, času a peňazí.</w:t>
      </w:r>
    </w:p>
    <w:p w14:paraId="0343AD12"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sidRPr="00A16D54">
        <w:rPr>
          <w:b/>
          <w:szCs w:val="24"/>
        </w:rPr>
        <w:t xml:space="preserve">Nositeľné príslušenstvo </w:t>
      </w:r>
    </w:p>
    <w:p w14:paraId="56533400" w14:textId="77777777" w:rsidR="00A21385" w:rsidRDefault="00A21385" w:rsidP="00A21385">
      <w:pPr>
        <w:ind w:left="360"/>
        <w:rPr>
          <w:szCs w:val="24"/>
        </w:rPr>
      </w:pPr>
      <w:r w:rsidRPr="00A16D54">
        <w:rPr>
          <w:szCs w:val="24"/>
        </w:rPr>
        <w:t>Záujem o</w:t>
      </w:r>
      <w:r>
        <w:rPr>
          <w:szCs w:val="24"/>
        </w:rPr>
        <w:t> </w:t>
      </w:r>
      <w:r w:rsidRPr="00A16D54">
        <w:rPr>
          <w:szCs w:val="24"/>
        </w:rPr>
        <w:t>no</w:t>
      </w:r>
      <w:r>
        <w:rPr>
          <w:szCs w:val="24"/>
        </w:rPr>
        <w:t>siteľné príslušenstvo v posledných rokoch prudko zrástol po celom svete. Pod pojmom nositeľné príslušenstvo alebo z anglického slova „</w:t>
      </w:r>
      <w:proofErr w:type="spellStart"/>
      <w:r>
        <w:rPr>
          <w:szCs w:val="24"/>
        </w:rPr>
        <w:t>Wearables</w:t>
      </w:r>
      <w:proofErr w:type="spellEnd"/>
      <w:r>
        <w:rPr>
          <w:szCs w:val="24"/>
        </w:rPr>
        <w:t>“ si môžeme predstaviť inteligentné náramky, hodinky, pásy na hruď a mnoho ďalších. Sú to zariadenia, ktoré disponujú senzormi, ktoré zbierajú dáta a taktiež nesú informáciu o ich užívateľovi ako sú napríklad výška, váha, vek, pohlavie. S týmito dátami neskôr pracujú aplikácie či ľudia, ktorí tieto dáta vyhodnocujú. Takéto zariadenia je najčastejšie využívaný v športovom odvetví či zdravotníctve.</w:t>
      </w:r>
    </w:p>
    <w:p w14:paraId="50FEC123" w14:textId="77777777" w:rsidR="00A21385" w:rsidRDefault="00A21385" w:rsidP="00A21385">
      <w:pPr>
        <w:ind w:left="360"/>
        <w:rPr>
          <w:szCs w:val="24"/>
        </w:rPr>
      </w:pPr>
    </w:p>
    <w:p w14:paraId="58444417" w14:textId="77777777" w:rsidR="00A21385" w:rsidRDefault="00A21385" w:rsidP="00A21385">
      <w:pPr>
        <w:ind w:left="360"/>
        <w:rPr>
          <w:szCs w:val="24"/>
        </w:rPr>
      </w:pPr>
    </w:p>
    <w:p w14:paraId="4DF5012B"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sidRPr="00BA14A9">
        <w:rPr>
          <w:b/>
          <w:szCs w:val="24"/>
        </w:rPr>
        <w:t>Automobilový priemysel</w:t>
      </w:r>
    </w:p>
    <w:p w14:paraId="4B3AAE28" w14:textId="77777777" w:rsidR="00A21385" w:rsidRDefault="00A21385" w:rsidP="00A21385">
      <w:pPr>
        <w:ind w:left="360"/>
        <w:rPr>
          <w:szCs w:val="24"/>
        </w:rPr>
      </w:pPr>
      <w:r w:rsidRPr="00222043">
        <w:rPr>
          <w:szCs w:val="24"/>
        </w:rPr>
        <w:t>Jeden zrejm</w:t>
      </w:r>
      <w:r>
        <w:rPr>
          <w:szCs w:val="24"/>
        </w:rPr>
        <w:t xml:space="preserve">ý príklad </w:t>
      </w:r>
      <w:r w:rsidRPr="00222043">
        <w:rPr>
          <w:szCs w:val="24"/>
        </w:rPr>
        <w:t>j</w:t>
      </w:r>
      <w:r>
        <w:rPr>
          <w:szCs w:val="24"/>
        </w:rPr>
        <w:t>e vývoj autonómnych ("bez vodičových</w:t>
      </w:r>
      <w:r w:rsidRPr="00222043">
        <w:rPr>
          <w:szCs w:val="24"/>
        </w:rPr>
        <w:t xml:space="preserve">") motorových vozidiel. </w:t>
      </w:r>
      <w:r>
        <w:rPr>
          <w:szCs w:val="24"/>
        </w:rPr>
        <w:t>Na základe prieskumu svetovej zdravotníckej organizácie</w:t>
      </w:r>
      <w:r w:rsidRPr="00222043">
        <w:rPr>
          <w:szCs w:val="24"/>
        </w:rPr>
        <w:t xml:space="preserve"> </w:t>
      </w:r>
      <w:r>
        <w:rPr>
          <w:szCs w:val="24"/>
        </w:rPr>
        <w:t>u</w:t>
      </w:r>
      <w:r w:rsidRPr="00222043">
        <w:rPr>
          <w:szCs w:val="24"/>
        </w:rPr>
        <w:t>viedla</w:t>
      </w:r>
      <w:r>
        <w:rPr>
          <w:szCs w:val="24"/>
        </w:rPr>
        <w:t>,</w:t>
      </w:r>
      <w:r w:rsidRPr="00222043">
        <w:rPr>
          <w:szCs w:val="24"/>
        </w:rPr>
        <w:t xml:space="preserve"> </w:t>
      </w:r>
      <w:r>
        <w:rPr>
          <w:szCs w:val="24"/>
        </w:rPr>
        <w:t xml:space="preserve">že </w:t>
      </w:r>
      <w:r w:rsidRPr="00222043">
        <w:rPr>
          <w:szCs w:val="24"/>
        </w:rPr>
        <w:t xml:space="preserve">ročný počet úmrtí </w:t>
      </w:r>
      <w:r>
        <w:rPr>
          <w:szCs w:val="24"/>
        </w:rPr>
        <w:t xml:space="preserve">spojených s autonehodou </w:t>
      </w:r>
      <w:r w:rsidRPr="00222043">
        <w:rPr>
          <w:szCs w:val="24"/>
        </w:rPr>
        <w:t xml:space="preserve">na celom svete </w:t>
      </w:r>
      <w:r>
        <w:rPr>
          <w:szCs w:val="24"/>
        </w:rPr>
        <w:t>je</w:t>
      </w:r>
      <w:r w:rsidRPr="00222043">
        <w:rPr>
          <w:szCs w:val="24"/>
        </w:rPr>
        <w:t xml:space="preserve"> viac ako jeden milión. Väčšina týchto úmrtí je </w:t>
      </w:r>
      <w:r>
        <w:rPr>
          <w:szCs w:val="24"/>
        </w:rPr>
        <w:t xml:space="preserve">zapríčinená </w:t>
      </w:r>
      <w:r w:rsidRPr="00222043">
        <w:rPr>
          <w:szCs w:val="24"/>
        </w:rPr>
        <w:t xml:space="preserve">v dôsledku ľudskej chyby. </w:t>
      </w:r>
      <w:proofErr w:type="spellStart"/>
      <w:r w:rsidRPr="00222043">
        <w:rPr>
          <w:szCs w:val="24"/>
        </w:rPr>
        <w:t>IoT</w:t>
      </w:r>
      <w:proofErr w:type="spellEnd"/>
      <w:r w:rsidRPr="00222043">
        <w:rPr>
          <w:szCs w:val="24"/>
        </w:rPr>
        <w:t xml:space="preserve"> technológie, najmä vzostup </w:t>
      </w:r>
      <w:r>
        <w:rPr>
          <w:szCs w:val="24"/>
        </w:rPr>
        <w:t>bezpečnostne zameraných</w:t>
      </w:r>
      <w:r w:rsidRPr="00222043">
        <w:rPr>
          <w:szCs w:val="24"/>
        </w:rPr>
        <w:t xml:space="preserve"> senzorov v automobiloch, má potenciál výrazne znížiť</w:t>
      </w:r>
      <w:r>
        <w:rPr>
          <w:szCs w:val="24"/>
        </w:rPr>
        <w:t xml:space="preserve"> počet</w:t>
      </w:r>
      <w:r w:rsidRPr="00222043">
        <w:rPr>
          <w:szCs w:val="24"/>
        </w:rPr>
        <w:t xml:space="preserve"> úrazov a úmrtí </w:t>
      </w:r>
      <w:r>
        <w:rPr>
          <w:szCs w:val="24"/>
        </w:rPr>
        <w:t>zapríčinených motorovým vozidlom.</w:t>
      </w:r>
    </w:p>
    <w:p w14:paraId="2537FEB6" w14:textId="77777777" w:rsidR="00A21385" w:rsidRPr="00222043" w:rsidRDefault="00A21385" w:rsidP="002D4D52">
      <w:pPr>
        <w:pStyle w:val="Odsekzoznamu"/>
        <w:keepLines w:val="0"/>
        <w:numPr>
          <w:ilvl w:val="0"/>
          <w:numId w:val="9"/>
        </w:numPr>
        <w:suppressAutoHyphens w:val="0"/>
        <w:spacing w:before="0" w:after="160" w:line="259" w:lineRule="auto"/>
        <w:jc w:val="left"/>
        <w:rPr>
          <w:b/>
          <w:szCs w:val="24"/>
        </w:rPr>
      </w:pPr>
      <w:r w:rsidRPr="00222043">
        <w:rPr>
          <w:b/>
          <w:szCs w:val="24"/>
        </w:rPr>
        <w:t>Inteligentné mestá</w:t>
      </w:r>
    </w:p>
    <w:p w14:paraId="70335F36" w14:textId="77777777" w:rsidR="00A21385" w:rsidRDefault="00A21385" w:rsidP="00A21385">
      <w:pPr>
        <w:ind w:left="360"/>
        <w:rPr>
          <w:szCs w:val="24"/>
        </w:rPr>
      </w:pPr>
      <w:r>
        <w:rPr>
          <w:szCs w:val="24"/>
        </w:rPr>
        <w:t xml:space="preserve">Inteligentné mestá ponúkajú rôzne využitie </w:t>
      </w:r>
      <w:proofErr w:type="spellStart"/>
      <w:r>
        <w:rPr>
          <w:szCs w:val="24"/>
        </w:rPr>
        <w:t>IoT</w:t>
      </w:r>
      <w:proofErr w:type="spellEnd"/>
      <w:r>
        <w:rPr>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14:paraId="7DD88550" w14:textId="77777777" w:rsidR="00A21385" w:rsidRDefault="00A21385" w:rsidP="002D4D52">
      <w:pPr>
        <w:pStyle w:val="Odsekzoznamu"/>
        <w:keepLines w:val="0"/>
        <w:numPr>
          <w:ilvl w:val="0"/>
          <w:numId w:val="9"/>
        </w:numPr>
        <w:suppressAutoHyphens w:val="0"/>
        <w:spacing w:before="0" w:after="160" w:line="259" w:lineRule="auto"/>
        <w:jc w:val="left"/>
        <w:rPr>
          <w:b/>
          <w:szCs w:val="24"/>
        </w:rPr>
      </w:pPr>
      <w:r w:rsidRPr="007C640D">
        <w:rPr>
          <w:b/>
          <w:szCs w:val="24"/>
        </w:rPr>
        <w:t xml:space="preserve">Poľnohospodárstvo </w:t>
      </w:r>
    </w:p>
    <w:p w14:paraId="767F4113" w14:textId="77777777" w:rsidR="00A21385" w:rsidRDefault="00A21385" w:rsidP="00A21385">
      <w:pPr>
        <w:ind w:left="360"/>
        <w:rPr>
          <w:szCs w:val="24"/>
        </w:rPr>
      </w:pPr>
      <w:r>
        <w:rPr>
          <w:szCs w:val="24"/>
        </w:rPr>
        <w:t xml:space="preserve">Vzhľadom na stále stúpajúci dopyt 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Pr>
          <w:szCs w:val="24"/>
        </w:rPr>
        <w:t>IoT</w:t>
      </w:r>
      <w:proofErr w:type="spellEnd"/>
      <w:r>
        <w:rPr>
          <w:szCs w:val="24"/>
        </w:rPr>
        <w:t xml:space="preserve"> v takomto odvetví dokáže farmárovi dopomôcť pri zisťovaní faktorov ako je hodnota vlahy či živín v pôde, spotreba vody pre rastliny či ich automatické zavlažovanie alebo automatické kŕmenie dobytku.</w:t>
      </w:r>
    </w:p>
    <w:p w14:paraId="0AF06F37" w14:textId="5589A082" w:rsidR="00FF185D" w:rsidRDefault="002E57B8" w:rsidP="002E57B8">
      <w:pPr>
        <w:pStyle w:val="Nadpis3"/>
      </w:pPr>
      <w:r>
        <w:t xml:space="preserve">Protokoly pre </w:t>
      </w:r>
      <w:proofErr w:type="spellStart"/>
      <w:r>
        <w:t>IoT</w:t>
      </w:r>
      <w:proofErr w:type="spellEnd"/>
    </w:p>
    <w:p w14:paraId="1BDF8674" w14:textId="70BC6C05" w:rsidR="002E57B8" w:rsidRDefault="002E57B8" w:rsidP="002E57B8">
      <w:pPr>
        <w:rPr>
          <w:noProof/>
          <w:lang w:eastAsia="sk-SK"/>
        </w:rPr>
      </w:pPr>
      <w:r w:rsidRPr="003761DE">
        <w:rPr>
          <w:b/>
        </w:rPr>
        <w:t>MQTT</w:t>
      </w:r>
      <w:r>
        <w:t xml:space="preserve"> (</w:t>
      </w:r>
      <w:proofErr w:type="spellStart"/>
      <w:r w:rsidRPr="002E57B8">
        <w:t>Message</w:t>
      </w:r>
      <w:proofErr w:type="spellEnd"/>
      <w:r w:rsidRPr="002E57B8">
        <w:t xml:space="preserve"> </w:t>
      </w:r>
      <w:proofErr w:type="spellStart"/>
      <w:r w:rsidRPr="002E57B8">
        <w:t>Queuing</w:t>
      </w:r>
      <w:proofErr w:type="spellEnd"/>
      <w:r w:rsidRPr="002E57B8">
        <w:t xml:space="preserve"> </w:t>
      </w:r>
      <w:proofErr w:type="spellStart"/>
      <w:r w:rsidRPr="002E57B8">
        <w:t>Telemetry</w:t>
      </w:r>
      <w:proofErr w:type="spellEnd"/>
      <w:r w:rsidRPr="002E57B8">
        <w:t xml:space="preserve"> Transport</w:t>
      </w:r>
      <w:r>
        <w:t>)</w:t>
      </w:r>
      <w:r w:rsidR="003761DE">
        <w:t xml:space="preserve"> je jednoduchý a nenáročný protokol pre predávanie správ medzi klientmi prostredníctvom centrálneho bodu tzv. </w:t>
      </w:r>
      <w:proofErr w:type="spellStart"/>
      <w:r w:rsidR="003761DE">
        <w:t>brokeru</w:t>
      </w:r>
      <w:proofErr w:type="spellEnd"/>
      <w:r w:rsidR="003761DE">
        <w:t xml:space="preserve">. Pri protokole MQTT prebieha prenos pomocou TCP a používa návrhový vzor </w:t>
      </w:r>
      <w:proofErr w:type="spellStart"/>
      <w:r w:rsidR="003761DE">
        <w:t>publisher</w:t>
      </w:r>
      <w:proofErr w:type="spellEnd"/>
      <w:r w:rsidR="003761DE">
        <w:t xml:space="preserve"> – </w:t>
      </w:r>
      <w:proofErr w:type="spellStart"/>
      <w:r w:rsidR="003761DE">
        <w:t>subscriber</w:t>
      </w:r>
      <w:proofErr w:type="spellEnd"/>
      <w:r w:rsidR="003761DE">
        <w:t xml:space="preserve">. Týmto spôsobom je možné v sieti na báze TCP/IP zverejňovať ( </w:t>
      </w:r>
      <w:proofErr w:type="spellStart"/>
      <w:r w:rsidR="003761DE">
        <w:t>publish</w:t>
      </w:r>
      <w:proofErr w:type="spellEnd"/>
      <w:r w:rsidR="003761DE">
        <w:t xml:space="preserve"> ) informácie, ktoré potom broker prepošle klientom alebo zariadeniam, ktoré túto správu odoberajú ( </w:t>
      </w:r>
      <w:proofErr w:type="spellStart"/>
      <w:r w:rsidR="003761DE">
        <w:t>subscribe</w:t>
      </w:r>
      <w:proofErr w:type="spellEnd"/>
      <w:r w:rsidR="003761DE">
        <w:t xml:space="preserve"> ).</w:t>
      </w:r>
      <w:r w:rsidR="008A4A03" w:rsidRPr="008A4A03">
        <w:rPr>
          <w:noProof/>
          <w:lang w:eastAsia="sk-SK"/>
        </w:rPr>
        <w:t xml:space="preserve"> </w:t>
      </w:r>
    </w:p>
    <w:p w14:paraId="462BA0F3" w14:textId="3D9B9198" w:rsidR="003761DE" w:rsidRDefault="008A4A03" w:rsidP="00813764">
      <w:pPr>
        <w:keepNext/>
      </w:pPr>
      <w:r>
        <w:rPr>
          <w:noProof/>
          <w:lang w:eastAsia="sk-SK"/>
        </w:rPr>
        <w:lastRenderedPageBreak/>
        <w:drawing>
          <wp:inline distT="0" distB="0" distL="0" distR="0" wp14:anchorId="28C3F0FB" wp14:editId="0000A6F4">
            <wp:extent cx="3590298" cy="2812838"/>
            <wp:effectExtent l="0" t="0" r="0" b="6985"/>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qtt.png"/>
                    <pic:cNvPicPr/>
                  </pic:nvPicPr>
                  <pic:blipFill>
                    <a:blip r:embed="rId26">
                      <a:extLst>
                        <a:ext uri="{28A0092B-C50C-407E-A947-70E740481C1C}">
                          <a14:useLocalDpi xmlns:a14="http://schemas.microsoft.com/office/drawing/2010/main" val="0"/>
                        </a:ext>
                      </a:extLst>
                    </a:blip>
                    <a:stretch>
                      <a:fillRect/>
                    </a:stretch>
                  </pic:blipFill>
                  <pic:spPr>
                    <a:xfrm>
                      <a:off x="0" y="0"/>
                      <a:ext cx="3631425" cy="2845059"/>
                    </a:xfrm>
                    <a:prstGeom prst="rect">
                      <a:avLst/>
                    </a:prstGeom>
                  </pic:spPr>
                </pic:pic>
              </a:graphicData>
            </a:graphic>
          </wp:inline>
        </w:drawing>
      </w:r>
    </w:p>
    <w:p w14:paraId="4A947E96" w14:textId="77777777" w:rsidR="003761DE" w:rsidRPr="002E57B8" w:rsidRDefault="003761DE" w:rsidP="002E57B8"/>
    <w:p w14:paraId="44E74774" w14:textId="7DD4CB09" w:rsidR="00CF3AF7" w:rsidRDefault="009D2110" w:rsidP="008B6EFA">
      <w:proofErr w:type="spellStart"/>
      <w:r w:rsidRPr="009D2110">
        <w:rPr>
          <w:b/>
        </w:rPr>
        <w:t>CoAP</w:t>
      </w:r>
      <w:proofErr w:type="spellEnd"/>
      <w:r>
        <w:rPr>
          <w:b/>
        </w:rPr>
        <w:t xml:space="preserve"> </w:t>
      </w:r>
      <w:r w:rsidRPr="009D2110">
        <w:t>(</w:t>
      </w:r>
      <w:proofErr w:type="spellStart"/>
      <w:r w:rsidRPr="009D2110">
        <w:t>Constrained</w:t>
      </w:r>
      <w:proofErr w:type="spellEnd"/>
      <w:r w:rsidRPr="009D2110">
        <w:t xml:space="preserve"> </w:t>
      </w:r>
      <w:proofErr w:type="spellStart"/>
      <w:r w:rsidRPr="009D2110">
        <w:t>Application</w:t>
      </w:r>
      <w:proofErr w:type="spellEnd"/>
      <w:r w:rsidRPr="009D2110">
        <w:t xml:space="preserve"> </w:t>
      </w:r>
      <w:proofErr w:type="spellStart"/>
      <w:r w:rsidRPr="009D2110">
        <w:t>Protocol</w:t>
      </w:r>
      <w:proofErr w:type="spellEnd"/>
      <w:r w:rsidRPr="009D2110">
        <w:t>)</w:t>
      </w:r>
      <w:r>
        <w:t xml:space="preserve"> je webový komunikačný protokol založený na </w:t>
      </w:r>
      <w:proofErr w:type="spellStart"/>
      <w:r>
        <w:t>RESTovom</w:t>
      </w:r>
      <w:proofErr w:type="spellEnd"/>
      <w:r>
        <w:t xml:space="preserve"> modely. </w:t>
      </w:r>
      <w:r w:rsidR="00072C52">
        <w:t>Je hlavne určený pre odľahčenú M2M komunikáciu</w:t>
      </w:r>
      <w:r w:rsidR="00DD659C">
        <w:t xml:space="preserve"> vzhľadom na použitú binárnu hlavičku a nie textovú ako používa protokol http, z ktorého tento protokol vznikol. </w:t>
      </w:r>
    </w:p>
    <w:p w14:paraId="677E0284" w14:textId="77777777" w:rsidR="00A063BE" w:rsidRDefault="00813764" w:rsidP="008B6EFA">
      <w:r>
        <w:rPr>
          <w:noProof/>
          <w:lang w:eastAsia="sk-SK"/>
        </w:rPr>
        <w:drawing>
          <wp:inline distT="0" distB="0" distL="0" distR="0" wp14:anchorId="68716B2B" wp14:editId="685E7398">
            <wp:extent cx="4962525" cy="2628900"/>
            <wp:effectExtent l="0" t="0" r="9525" b="0"/>
            <wp:docPr id="25" name="Obrázok 25" descr="C:\Users\DanielJežík\AppData\Local\Microsoft\Windows\INetCache\Content.Word\c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Ježík\AppData\Local\Microsoft\Windows\INetCache\Content.Word\co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2525" cy="2628900"/>
                    </a:xfrm>
                    <a:prstGeom prst="rect">
                      <a:avLst/>
                    </a:prstGeom>
                    <a:noFill/>
                    <a:ln>
                      <a:noFill/>
                    </a:ln>
                  </pic:spPr>
                </pic:pic>
              </a:graphicData>
            </a:graphic>
          </wp:inline>
        </w:drawing>
      </w:r>
    </w:p>
    <w:p w14:paraId="0EF87C48" w14:textId="57A1EAF6" w:rsidR="00DD659C" w:rsidRDefault="00A063BE" w:rsidP="00A063BE">
      <w:r w:rsidRPr="00A063BE">
        <w:rPr>
          <w:b/>
        </w:rPr>
        <w:t>XMPP</w:t>
      </w:r>
      <w:r>
        <w:t xml:space="preserve"> ( </w:t>
      </w:r>
      <w:proofErr w:type="spellStart"/>
      <w:r w:rsidRPr="00A063BE">
        <w:t>Extensible</w:t>
      </w:r>
      <w:proofErr w:type="spellEnd"/>
      <w:r w:rsidRPr="00A063BE">
        <w:t xml:space="preserve"> </w:t>
      </w:r>
      <w:proofErr w:type="spellStart"/>
      <w:r w:rsidRPr="00A063BE">
        <w:t>Messaging</w:t>
      </w:r>
      <w:proofErr w:type="spellEnd"/>
      <w:r w:rsidRPr="00A063BE">
        <w:t xml:space="preserve"> and </w:t>
      </w:r>
      <w:proofErr w:type="spellStart"/>
      <w:r w:rsidRPr="00A063BE">
        <w:t>Presence</w:t>
      </w:r>
      <w:proofErr w:type="spellEnd"/>
      <w:r w:rsidRPr="00A063BE">
        <w:t xml:space="preserve"> </w:t>
      </w:r>
      <w:proofErr w:type="spellStart"/>
      <w:r w:rsidRPr="00A063BE">
        <w:t>Protocol</w:t>
      </w:r>
      <w:proofErr w:type="spellEnd"/>
      <w:r>
        <w:t xml:space="preserve"> )</w:t>
      </w:r>
      <w:r w:rsidR="00BB38DA">
        <w:t xml:space="preserve"> je</w:t>
      </w:r>
      <w:r w:rsidR="00FB7D87">
        <w:t xml:space="preserve"> otvorený</w:t>
      </w:r>
      <w:r w:rsidR="00BB38DA">
        <w:t xml:space="preserve"> protokol používaný na sieťovú komunikáciu</w:t>
      </w:r>
      <w:r w:rsidR="00FB7D87">
        <w:t xml:space="preserve">, posielanie správ či zisťovanie stavu založený na XML. </w:t>
      </w:r>
    </w:p>
    <w:p w14:paraId="6DD51CD7" w14:textId="0A2C3CB4" w:rsidR="00A063BE" w:rsidRPr="00A063BE" w:rsidRDefault="00813764" w:rsidP="00A063BE">
      <w:r>
        <w:rPr>
          <w:noProof/>
          <w:lang w:eastAsia="sk-SK"/>
        </w:rPr>
        <w:lastRenderedPageBreak/>
        <w:drawing>
          <wp:inline distT="0" distB="0" distL="0" distR="0" wp14:anchorId="320CCA3A" wp14:editId="703DB3EB">
            <wp:extent cx="3067050" cy="3448050"/>
            <wp:effectExtent l="0" t="0" r="0" b="0"/>
            <wp:docPr id="26" name="Obrázok 26" descr="C:\Users\DanielJežík\AppData\Local\Microsoft\Windows\INetCache\Content.Word\xm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AppData\Local\Microsoft\Windows\INetCache\Content.Word\xmp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67050" cy="3448050"/>
                    </a:xfrm>
                    <a:prstGeom prst="rect">
                      <a:avLst/>
                    </a:prstGeom>
                    <a:noFill/>
                    <a:ln>
                      <a:noFill/>
                    </a:ln>
                  </pic:spPr>
                </pic:pic>
              </a:graphicData>
            </a:graphic>
          </wp:inline>
        </w:drawing>
      </w:r>
    </w:p>
    <w:p w14:paraId="6B70C0C1" w14:textId="77777777" w:rsidR="00CF3AF7" w:rsidRPr="000249A7" w:rsidRDefault="00CF3AF7" w:rsidP="00CF3AF7">
      <w:pPr>
        <w:pStyle w:val="Nadpis2"/>
        <w:rPr>
          <w:shd w:val="clear" w:color="auto" w:fill="FFFFFF"/>
        </w:rPr>
      </w:pPr>
      <w:commentRangeStart w:id="14"/>
      <w:commentRangeStart w:id="15"/>
      <w:r w:rsidRPr="000249A7">
        <w:rPr>
          <w:shd w:val="clear" w:color="auto" w:fill="FFFFFF"/>
        </w:rPr>
        <w:t>REST</w:t>
      </w:r>
      <w:commentRangeEnd w:id="14"/>
      <w:r w:rsidR="00D9156F">
        <w:rPr>
          <w:rStyle w:val="Odkaznakomentr"/>
          <w:rFonts w:eastAsia="Calibri"/>
          <w:b w:val="0"/>
          <w:color w:val="auto"/>
        </w:rPr>
        <w:commentReference w:id="14"/>
      </w:r>
      <w:commentRangeEnd w:id="15"/>
      <w:r w:rsidR="009A16FB">
        <w:rPr>
          <w:rStyle w:val="Odkaznakomentr"/>
          <w:rFonts w:eastAsia="Calibri"/>
          <w:b w:val="0"/>
          <w:color w:val="auto"/>
        </w:rPr>
        <w:commentReference w:id="15"/>
      </w:r>
    </w:p>
    <w:p w14:paraId="5F9FA379" w14:textId="77777777" w:rsidR="00CF3AF7" w:rsidRDefault="00CF3AF7" w:rsidP="00CF3AF7">
      <w:pPr>
        <w:rPr>
          <w:szCs w:val="24"/>
          <w:shd w:val="clear" w:color="auto" w:fill="FFFFFF"/>
        </w:rPr>
      </w:pPr>
      <w:proofErr w:type="spellStart"/>
      <w:r>
        <w:rPr>
          <w:b/>
          <w:szCs w:val="24"/>
          <w:shd w:val="clear" w:color="auto" w:fill="FFFFFF"/>
        </w:rPr>
        <w:t>RE</w:t>
      </w:r>
      <w:r w:rsidRPr="00D81788">
        <w:rPr>
          <w:szCs w:val="24"/>
          <w:shd w:val="clear" w:color="auto" w:fill="FFFFFF"/>
        </w:rPr>
        <w:t>presentational</w:t>
      </w:r>
      <w:proofErr w:type="spellEnd"/>
      <w:r w:rsidRPr="00D81788">
        <w:rPr>
          <w:szCs w:val="24"/>
          <w:shd w:val="clear" w:color="auto" w:fill="FFFFFF"/>
        </w:rPr>
        <w:t xml:space="preserve"> </w:t>
      </w:r>
      <w:r>
        <w:rPr>
          <w:b/>
          <w:szCs w:val="24"/>
          <w:shd w:val="clear" w:color="auto" w:fill="FFFFFF"/>
        </w:rPr>
        <w:t>S</w:t>
      </w:r>
      <w:r>
        <w:rPr>
          <w:szCs w:val="24"/>
          <w:shd w:val="clear" w:color="auto" w:fill="FFFFFF"/>
        </w:rPr>
        <w:t xml:space="preserve">tate </w:t>
      </w:r>
      <w:r w:rsidRPr="00D81788">
        <w:rPr>
          <w:b/>
          <w:szCs w:val="24"/>
          <w:shd w:val="clear" w:color="auto" w:fill="FFFFFF"/>
        </w:rPr>
        <w:t>T</w:t>
      </w:r>
      <w:r w:rsidRPr="00D81788">
        <w:rPr>
          <w:szCs w:val="24"/>
          <w:shd w:val="clear" w:color="auto" w:fill="FFFFFF"/>
        </w:rPr>
        <w:t>ransfer</w:t>
      </w:r>
      <w:r>
        <w:rPr>
          <w:szCs w:val="24"/>
          <w:shd w:val="clear" w:color="auto" w:fill="FFFFFF"/>
        </w:rPr>
        <w:t xml:space="preserve"> v skratke REST alebo </w:t>
      </w:r>
      <w:proofErr w:type="spellStart"/>
      <w:r>
        <w:rPr>
          <w:szCs w:val="24"/>
          <w:shd w:val="clear" w:color="auto" w:fill="FFFFFF"/>
        </w:rPr>
        <w:t>RESTful</w:t>
      </w:r>
      <w:proofErr w:type="spellEnd"/>
      <w:r>
        <w:rPr>
          <w:szCs w:val="24"/>
          <w:shd w:val="clear" w:color="auto" w:fill="FFFFFF"/>
        </w:rPr>
        <w:t xml:space="preserve">. REST je webové rozhranie, ktoré je založené na architektúre, ktorá využíva HTTP protokol pre dátovú komunikáciu. Pojem REST bol definovaný v roku 2000 </w:t>
      </w:r>
      <w:proofErr w:type="spellStart"/>
      <w:r>
        <w:rPr>
          <w:szCs w:val="24"/>
          <w:shd w:val="clear" w:color="auto" w:fill="FFFFFF"/>
        </w:rPr>
        <w:t>Royom</w:t>
      </w:r>
      <w:proofErr w:type="spellEnd"/>
      <w:r>
        <w:rPr>
          <w:szCs w:val="24"/>
          <w:shd w:val="clear" w:color="auto" w:fill="FFFFFF"/>
        </w:rPr>
        <w:t xml:space="preserve"> </w:t>
      </w:r>
      <w:proofErr w:type="spellStart"/>
      <w:r>
        <w:rPr>
          <w:szCs w:val="24"/>
          <w:shd w:val="clear" w:color="auto" w:fill="FFFFFF"/>
        </w:rPr>
        <w:t>Fieldingom</w:t>
      </w:r>
      <w:proofErr w:type="spellEnd"/>
      <w:r>
        <w:rPr>
          <w:szCs w:val="24"/>
          <w:shd w:val="clear" w:color="auto" w:fill="FFFFFF"/>
        </w:rPr>
        <w:t xml:space="preserve"> v jeho dizertačnej práci. REST je orientovaný dátovo nie procedurálne, webové služby definujú vzdialené procedúry a protokol pre ich volanie, REST určuje ako sa bude pristupovať k dátam. Týmto sa líši od známejších technológií ako sú napr. RPC, WSDL či SOAP. </w:t>
      </w:r>
    </w:p>
    <w:p w14:paraId="0A4F4070" w14:textId="77777777" w:rsidR="00CF3AF7" w:rsidRDefault="00CF3AF7" w:rsidP="00CF3AF7">
      <w:pPr>
        <w:rPr>
          <w:szCs w:val="24"/>
          <w:shd w:val="clear" w:color="auto" w:fill="FFFFFF"/>
        </w:rPr>
      </w:pPr>
      <w:r>
        <w:rPr>
          <w:szCs w:val="24"/>
          <w:shd w:val="clear" w:color="auto" w:fill="FFFFFF"/>
        </w:rPr>
        <w:t>V </w:t>
      </w:r>
      <w:proofErr w:type="spellStart"/>
      <w:r>
        <w:rPr>
          <w:szCs w:val="24"/>
          <w:shd w:val="clear" w:color="auto" w:fill="FFFFFF"/>
        </w:rPr>
        <w:t>RESTovej</w:t>
      </w:r>
      <w:proofErr w:type="spellEnd"/>
      <w:r>
        <w:rPr>
          <w:szCs w:val="24"/>
          <w:shd w:val="clear" w:color="auto" w:fill="FFFFFF"/>
        </w:rPr>
        <w:t xml:space="preserve"> architektúre sú zdroje tzv. </w:t>
      </w:r>
      <w:proofErr w:type="spellStart"/>
      <w:r>
        <w:rPr>
          <w:szCs w:val="24"/>
          <w:shd w:val="clear" w:color="auto" w:fill="FFFFFF"/>
        </w:rPr>
        <w:t>resources</w:t>
      </w:r>
      <w:proofErr w:type="spellEnd"/>
      <w:r>
        <w:rPr>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Webové služby založené na </w:t>
      </w:r>
      <w:proofErr w:type="spellStart"/>
      <w:r>
        <w:rPr>
          <w:szCs w:val="24"/>
          <w:shd w:val="clear" w:color="auto" w:fill="FFFFFF"/>
        </w:rPr>
        <w:t>RESTovej</w:t>
      </w:r>
      <w:proofErr w:type="spellEnd"/>
      <w:r>
        <w:rPr>
          <w:szCs w:val="24"/>
          <w:shd w:val="clear" w:color="auto" w:fill="FFFFFF"/>
        </w:rPr>
        <w:t xml:space="preserve"> architektúre sú známe pod pojmom </w:t>
      </w:r>
      <w:proofErr w:type="spellStart"/>
      <w:r>
        <w:rPr>
          <w:szCs w:val="24"/>
          <w:shd w:val="clear" w:color="auto" w:fill="FFFFFF"/>
        </w:rPr>
        <w:t>RESTful</w:t>
      </w:r>
      <w:proofErr w:type="spellEnd"/>
      <w:r>
        <w:rPr>
          <w:szCs w:val="24"/>
          <w:shd w:val="clear" w:color="auto" w:fill="FFFFFF"/>
        </w:rPr>
        <w:t xml:space="preserve"> Web </w:t>
      </w:r>
      <w:proofErr w:type="spellStart"/>
      <w:r>
        <w:rPr>
          <w:szCs w:val="24"/>
          <w:shd w:val="clear" w:color="auto" w:fill="FFFFFF"/>
        </w:rPr>
        <w:t>Services</w:t>
      </w:r>
      <w:proofErr w:type="spellEnd"/>
      <w:r>
        <w:rPr>
          <w:szCs w:val="24"/>
          <w:shd w:val="clear" w:color="auto" w:fill="FFFFFF"/>
        </w:rPr>
        <w:t xml:space="preserve">. Takmer každý zásadný vývojový jazyk dnes obsahuje </w:t>
      </w:r>
      <w:proofErr w:type="spellStart"/>
      <w:r>
        <w:rPr>
          <w:szCs w:val="24"/>
          <w:shd w:val="clear" w:color="auto" w:fill="FFFFFF"/>
        </w:rPr>
        <w:t>framework</w:t>
      </w:r>
      <w:proofErr w:type="spellEnd"/>
      <w:r>
        <w:rPr>
          <w:szCs w:val="24"/>
          <w:shd w:val="clear" w:color="auto" w:fill="FFFFFF"/>
        </w:rPr>
        <w:t xml:space="preserve"> na tvorbu </w:t>
      </w:r>
      <w:proofErr w:type="spellStart"/>
      <w:r>
        <w:rPr>
          <w:szCs w:val="24"/>
          <w:shd w:val="clear" w:color="auto" w:fill="FFFFFF"/>
        </w:rPr>
        <w:t>RESTful</w:t>
      </w:r>
      <w:proofErr w:type="spellEnd"/>
      <w:r>
        <w:rPr>
          <w:szCs w:val="24"/>
          <w:shd w:val="clear" w:color="auto" w:fill="FFFFFF"/>
        </w:rPr>
        <w:t xml:space="preserve"> služieb a teda API.</w:t>
      </w:r>
    </w:p>
    <w:p w14:paraId="1D67B63F" w14:textId="77777777" w:rsidR="00CF3AF7" w:rsidRPr="00B80C1B"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GET (</w:t>
      </w:r>
      <w:proofErr w:type="spellStart"/>
      <w:r w:rsidRPr="00B80C1B">
        <w:rPr>
          <w:szCs w:val="24"/>
          <w:shd w:val="clear" w:color="auto" w:fill="FFFFFF"/>
        </w:rPr>
        <w:t>Retrieve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získanie zdroja</w:t>
      </w:r>
    </w:p>
    <w:p w14:paraId="2EC75326" w14:textId="77777777" w:rsidR="00CF3AF7" w:rsidRPr="00B80C1B"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POST (</w:t>
      </w:r>
      <w:proofErr w:type="spellStart"/>
      <w:r w:rsidRPr="00B80C1B">
        <w:rPr>
          <w:szCs w:val="24"/>
          <w:shd w:val="clear" w:color="auto" w:fill="FFFFFF"/>
        </w:rPr>
        <w:t>Create</w:t>
      </w:r>
      <w:proofErr w:type="spellEnd"/>
      <w:r w:rsidRPr="00B80C1B">
        <w:rPr>
          <w:szCs w:val="24"/>
          <w:shd w:val="clear" w:color="auto" w:fill="FFFFFF"/>
        </w:rPr>
        <w:t>)</w:t>
      </w:r>
      <w:r>
        <w:rPr>
          <w:szCs w:val="24"/>
          <w:shd w:val="clear" w:color="auto" w:fill="FFFFFF"/>
        </w:rPr>
        <w:t xml:space="preserve"> </w:t>
      </w:r>
      <w:r w:rsidRPr="00B80C1B">
        <w:rPr>
          <w:szCs w:val="24"/>
          <w:shd w:val="clear" w:color="auto" w:fill="FFFFFF"/>
        </w:rPr>
        <w:t xml:space="preserve">– </w:t>
      </w:r>
      <w:r>
        <w:rPr>
          <w:szCs w:val="24"/>
          <w:shd w:val="clear" w:color="auto" w:fill="FFFFFF"/>
        </w:rPr>
        <w:t>táto operácia sa využíva na vytvorenie zdroja</w:t>
      </w:r>
    </w:p>
    <w:p w14:paraId="2FCD9E7D" w14:textId="77777777" w:rsidR="00CF3AF7" w:rsidRPr="00B80C1B"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 xml:space="preserve">PUT (Update) – </w:t>
      </w:r>
      <w:r>
        <w:rPr>
          <w:szCs w:val="24"/>
          <w:shd w:val="clear" w:color="auto" w:fill="FFFFFF"/>
        </w:rPr>
        <w:t>táto operácia sa využíva na zmenu hodnoty zdroja</w:t>
      </w:r>
    </w:p>
    <w:p w14:paraId="7E45F866" w14:textId="77777777" w:rsidR="00CF3AF7" w:rsidRDefault="00CF3AF7" w:rsidP="002D4D52">
      <w:pPr>
        <w:pStyle w:val="Odsekzoznamu"/>
        <w:keepLines w:val="0"/>
        <w:numPr>
          <w:ilvl w:val="0"/>
          <w:numId w:val="10"/>
        </w:numPr>
        <w:suppressAutoHyphens w:val="0"/>
        <w:spacing w:before="0" w:after="160" w:line="259" w:lineRule="auto"/>
        <w:jc w:val="left"/>
        <w:rPr>
          <w:szCs w:val="24"/>
          <w:shd w:val="clear" w:color="auto" w:fill="FFFFFF"/>
        </w:rPr>
      </w:pPr>
      <w:r w:rsidRPr="00B80C1B">
        <w:rPr>
          <w:szCs w:val="24"/>
          <w:shd w:val="clear" w:color="auto" w:fill="FFFFFF"/>
        </w:rPr>
        <w:t xml:space="preserve">DELETE – </w:t>
      </w:r>
      <w:r>
        <w:rPr>
          <w:szCs w:val="24"/>
          <w:shd w:val="clear" w:color="auto" w:fill="FFFFFF"/>
        </w:rPr>
        <w:t>táto operácia sa využíva na zmazanie zdroja</w:t>
      </w:r>
    </w:p>
    <w:p w14:paraId="5D575CD6" w14:textId="77777777" w:rsidR="00CF3AF7" w:rsidRDefault="00CF3AF7" w:rsidP="00CF3AF7">
      <w:pPr>
        <w:pStyle w:val="Odsekzoznamu"/>
        <w:numPr>
          <w:ilvl w:val="0"/>
          <w:numId w:val="0"/>
        </w:numPr>
        <w:ind w:left="1066"/>
        <w:rPr>
          <w:szCs w:val="24"/>
          <w:shd w:val="clear" w:color="auto" w:fill="FFFFFF"/>
        </w:rPr>
      </w:pPr>
    </w:p>
    <w:p w14:paraId="7B915A46" w14:textId="4B1AB8C8" w:rsidR="00CF3AF7" w:rsidRDefault="00813764" w:rsidP="00CF3AF7">
      <w:pPr>
        <w:pStyle w:val="Odsekzoznamu"/>
        <w:numPr>
          <w:ilvl w:val="0"/>
          <w:numId w:val="0"/>
        </w:numPr>
        <w:ind w:left="1066"/>
        <w:rPr>
          <w:szCs w:val="24"/>
          <w:shd w:val="clear" w:color="auto" w:fill="FFFFFF"/>
        </w:rPr>
      </w:pPr>
      <w:r>
        <w:rPr>
          <w:noProof/>
          <w:lang w:eastAsia="sk-SK"/>
        </w:rPr>
        <w:lastRenderedPageBreak/>
        <w:drawing>
          <wp:inline distT="0" distB="0" distL="0" distR="0" wp14:anchorId="45C94618" wp14:editId="1DA12BD1">
            <wp:extent cx="4752975" cy="3590925"/>
            <wp:effectExtent l="0" t="0" r="9525" b="9525"/>
            <wp:docPr id="27" name="Obrázok 27" descr="C:\Users\DanielJežík\AppData\Local\Microsoft\Windows\INetCache\Content.Word\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Ježík\AppData\Local\Microsoft\Windows\INetCache\Content.Word\r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590925"/>
                    </a:xfrm>
                    <a:prstGeom prst="rect">
                      <a:avLst/>
                    </a:prstGeom>
                    <a:noFill/>
                    <a:ln>
                      <a:noFill/>
                    </a:ln>
                  </pic:spPr>
                </pic:pic>
              </a:graphicData>
            </a:graphic>
          </wp:inline>
        </w:drawing>
      </w:r>
      <w:r w:rsidR="00422FDD">
        <w:rPr>
          <w:rStyle w:val="Odkaznakomentr"/>
        </w:rPr>
        <w:commentReference w:id="16"/>
      </w:r>
      <w:r w:rsidR="00857388">
        <w:rPr>
          <w:rStyle w:val="Odkaznakomentr"/>
        </w:rPr>
        <w:commentReference w:id="17"/>
      </w:r>
    </w:p>
    <w:p w14:paraId="12413C26" w14:textId="77777777" w:rsidR="00CF3AF7" w:rsidRDefault="00CF3AF7" w:rsidP="00CF3AF7">
      <w:pPr>
        <w:pStyle w:val="Nadpis3"/>
        <w:rPr>
          <w:shd w:val="clear" w:color="auto" w:fill="FFFFFF"/>
        </w:rPr>
      </w:pPr>
      <w:r w:rsidRPr="00457C61">
        <w:rPr>
          <w:shd w:val="clear" w:color="auto" w:fill="FFFFFF"/>
        </w:rPr>
        <w:t xml:space="preserve">HTTP stavové kódy ( status </w:t>
      </w:r>
      <w:proofErr w:type="spellStart"/>
      <w:r w:rsidRPr="00457C61">
        <w:rPr>
          <w:shd w:val="clear" w:color="auto" w:fill="FFFFFF"/>
        </w:rPr>
        <w:t>code</w:t>
      </w:r>
      <w:proofErr w:type="spellEnd"/>
      <w:r w:rsidRPr="00457C61">
        <w:rPr>
          <w:shd w:val="clear" w:color="auto" w:fill="FFFFFF"/>
        </w:rPr>
        <w:t xml:space="preserve"> )</w:t>
      </w:r>
    </w:p>
    <w:p w14:paraId="6BAD3613" w14:textId="77777777" w:rsidR="00CF3AF7" w:rsidRDefault="00CF3AF7" w:rsidP="00CF3AF7">
      <w:pPr>
        <w:rPr>
          <w:szCs w:val="24"/>
          <w:shd w:val="clear" w:color="auto" w:fill="FFFFFF"/>
        </w:rPr>
      </w:pPr>
      <w:r w:rsidRPr="00457C61">
        <w:rPr>
          <w:szCs w:val="24"/>
          <w:shd w:val="clear" w:color="auto" w:fill="FFFFFF"/>
        </w:rPr>
        <w:t xml:space="preserve">Stavové kódy </w:t>
      </w:r>
      <w:r>
        <w:rPr>
          <w:szCs w:val="24"/>
          <w:shd w:val="clear" w:color="auto" w:fill="FFFFFF"/>
        </w:rPr>
        <w:t xml:space="preserve">sú odpovede ( </w:t>
      </w:r>
      <w:proofErr w:type="spellStart"/>
      <w:r>
        <w:rPr>
          <w:szCs w:val="24"/>
          <w:shd w:val="clear" w:color="auto" w:fill="FFFFFF"/>
        </w:rPr>
        <w:t>response</w:t>
      </w:r>
      <w:proofErr w:type="spellEnd"/>
      <w:r>
        <w:rPr>
          <w:szCs w:val="24"/>
          <w:shd w:val="clear" w:color="auto" w:fill="FFFFFF"/>
        </w:rPr>
        <w:t xml:space="preserve"> ) zo strany servera, ktorý nám pomocou kódu hovorí aká akcia bola vykonaná na základe požiadavky ( </w:t>
      </w:r>
      <w:proofErr w:type="spellStart"/>
      <w:r>
        <w:rPr>
          <w:szCs w:val="24"/>
          <w:shd w:val="clear" w:color="auto" w:fill="FFFFFF"/>
        </w:rPr>
        <w:t>requestu</w:t>
      </w:r>
      <w:proofErr w:type="spellEnd"/>
      <w:r>
        <w:rPr>
          <w:szCs w:val="24"/>
          <w:shd w:val="clear" w:color="auto" w:fill="FFFFFF"/>
        </w:rPr>
        <w:t xml:space="preserve"> ). Napríklad si môžeme uviesť známy príklad stavového kódu, s ktorým sa užívateľ často stretáva a to 404 </w:t>
      </w:r>
      <w:proofErr w:type="spellStart"/>
      <w:r>
        <w:rPr>
          <w:szCs w:val="24"/>
          <w:shd w:val="clear" w:color="auto" w:fill="FFFFFF"/>
        </w:rPr>
        <w:t>Not</w:t>
      </w:r>
      <w:proofErr w:type="spellEnd"/>
      <w:r>
        <w:rPr>
          <w:szCs w:val="24"/>
          <w:shd w:val="clear" w:color="auto" w:fill="FFFFFF"/>
        </w:rPr>
        <w:t xml:space="preserve"> </w:t>
      </w:r>
      <w:proofErr w:type="spellStart"/>
      <w:r>
        <w:rPr>
          <w:szCs w:val="24"/>
          <w:shd w:val="clear" w:color="auto" w:fill="FFFFFF"/>
        </w:rPr>
        <w:t>Found</w:t>
      </w:r>
      <w:proofErr w:type="spellEnd"/>
      <w:r>
        <w:rPr>
          <w:szCs w:val="24"/>
          <w:shd w:val="clear" w:color="auto" w:fill="FFFFFF"/>
        </w:rPr>
        <w:t>. Tento stavový kód nám hovorí, že sa pokúšame pristúpiť k zdroju, ktorý neexistuje.  Vzhľadom na to, že HTTP je rozšíriteľný protokol je možné generovať vlastné stavové kódy. Z hľadiska vývoju by malo byť prioritou využívať všetky stavové kódy, no táto požiadavka sa nie vždy plní a preto sa zväčša používajú iba tieto stavové kódy :</w:t>
      </w:r>
    </w:p>
    <w:p w14:paraId="6F00608C" w14:textId="77777777" w:rsidR="00CF3AF7" w:rsidRDefault="00CF3AF7" w:rsidP="00CF3AF7">
      <w:pPr>
        <w:rPr>
          <w:szCs w:val="24"/>
          <w:shd w:val="clear" w:color="auto" w:fill="FFFFFF"/>
        </w:rPr>
      </w:pPr>
      <w:r>
        <w:rPr>
          <w:szCs w:val="24"/>
          <w:shd w:val="clear" w:color="auto" w:fill="FFFFFF"/>
        </w:rPr>
        <w:t>Stavové kódy sa rozdeľujú do 5 kategórií :</w:t>
      </w:r>
    </w:p>
    <w:p w14:paraId="7C84DF8E"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1xx </w:t>
      </w:r>
      <w:proofErr w:type="spellStart"/>
      <w:r w:rsidRPr="00CB1FAA">
        <w:rPr>
          <w:szCs w:val="24"/>
          <w:shd w:val="clear" w:color="auto" w:fill="FFFFFF"/>
        </w:rPr>
        <w:t>Informational</w:t>
      </w:r>
      <w:proofErr w:type="spellEnd"/>
      <w:r>
        <w:rPr>
          <w:szCs w:val="24"/>
          <w:shd w:val="clear" w:color="auto" w:fill="FFFFFF"/>
        </w:rPr>
        <w:t xml:space="preserve"> – informačné</w:t>
      </w:r>
    </w:p>
    <w:p w14:paraId="10813ECE"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2xx </w:t>
      </w:r>
      <w:proofErr w:type="spellStart"/>
      <w:r w:rsidRPr="00CB1FAA">
        <w:rPr>
          <w:szCs w:val="24"/>
          <w:shd w:val="clear" w:color="auto" w:fill="FFFFFF"/>
        </w:rPr>
        <w:t>Success</w:t>
      </w:r>
      <w:proofErr w:type="spellEnd"/>
      <w:r>
        <w:rPr>
          <w:szCs w:val="24"/>
          <w:shd w:val="clear" w:color="auto" w:fill="FFFFFF"/>
        </w:rPr>
        <w:t xml:space="preserve"> – úspešné</w:t>
      </w:r>
    </w:p>
    <w:p w14:paraId="49530DD2"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3xx </w:t>
      </w:r>
      <w:proofErr w:type="spellStart"/>
      <w:r w:rsidRPr="00CB1FAA">
        <w:rPr>
          <w:szCs w:val="24"/>
          <w:shd w:val="clear" w:color="auto" w:fill="FFFFFF"/>
        </w:rPr>
        <w:t>Redirection</w:t>
      </w:r>
      <w:proofErr w:type="spellEnd"/>
      <w:r>
        <w:rPr>
          <w:szCs w:val="24"/>
          <w:shd w:val="clear" w:color="auto" w:fill="FFFFFF"/>
        </w:rPr>
        <w:t xml:space="preserve"> – presmerovanie</w:t>
      </w:r>
    </w:p>
    <w:p w14:paraId="124618D8"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4xx </w:t>
      </w:r>
      <w:proofErr w:type="spellStart"/>
      <w:r w:rsidRPr="00CB1FAA">
        <w:rPr>
          <w:szCs w:val="24"/>
          <w:shd w:val="clear" w:color="auto" w:fill="FFFFFF"/>
        </w:rPr>
        <w:t>Client</w:t>
      </w:r>
      <w:proofErr w:type="spellEnd"/>
      <w:r w:rsidRPr="00CB1FAA">
        <w:rPr>
          <w:szCs w:val="24"/>
          <w:shd w:val="clear" w:color="auto" w:fill="FFFFFF"/>
        </w:rPr>
        <w:t xml:space="preserve"> </w:t>
      </w:r>
      <w:proofErr w:type="spellStart"/>
      <w:r w:rsidRPr="00CB1FAA">
        <w:rPr>
          <w:szCs w:val="24"/>
          <w:shd w:val="clear" w:color="auto" w:fill="FFFFFF"/>
        </w:rPr>
        <w:t>Error</w:t>
      </w:r>
      <w:proofErr w:type="spellEnd"/>
      <w:r>
        <w:rPr>
          <w:szCs w:val="24"/>
          <w:shd w:val="clear" w:color="auto" w:fill="FFFFFF"/>
        </w:rPr>
        <w:t xml:space="preserve"> – chyba klienta</w:t>
      </w:r>
    </w:p>
    <w:p w14:paraId="2633CAFF" w14:textId="77777777" w:rsidR="00CF3AF7" w:rsidRDefault="00CF3AF7" w:rsidP="002D4D52">
      <w:pPr>
        <w:pStyle w:val="Odsekzoznamu"/>
        <w:keepLines w:val="0"/>
        <w:numPr>
          <w:ilvl w:val="0"/>
          <w:numId w:val="12"/>
        </w:numPr>
        <w:suppressAutoHyphens w:val="0"/>
        <w:spacing w:before="0" w:after="160" w:line="259" w:lineRule="auto"/>
        <w:jc w:val="left"/>
        <w:rPr>
          <w:szCs w:val="24"/>
          <w:shd w:val="clear" w:color="auto" w:fill="FFFFFF"/>
        </w:rPr>
      </w:pPr>
      <w:r w:rsidRPr="00CB1FAA">
        <w:rPr>
          <w:szCs w:val="24"/>
          <w:shd w:val="clear" w:color="auto" w:fill="FFFFFF"/>
        </w:rPr>
        <w:t xml:space="preserve">5xx Server </w:t>
      </w:r>
      <w:proofErr w:type="spellStart"/>
      <w:r w:rsidRPr="00CB1FAA">
        <w:rPr>
          <w:szCs w:val="24"/>
          <w:shd w:val="clear" w:color="auto" w:fill="FFFFFF"/>
        </w:rPr>
        <w:t>Error</w:t>
      </w:r>
      <w:proofErr w:type="spellEnd"/>
      <w:r>
        <w:rPr>
          <w:szCs w:val="24"/>
          <w:shd w:val="clear" w:color="auto" w:fill="FFFFFF"/>
        </w:rPr>
        <w:t xml:space="preserve"> – chyba serveru</w:t>
      </w:r>
    </w:p>
    <w:p w14:paraId="26B33B81" w14:textId="2F25F0CC" w:rsidR="00CF3AF7" w:rsidRDefault="00CF3AF7" w:rsidP="00CF3AF7">
      <w:pPr>
        <w:rPr>
          <w:szCs w:val="24"/>
          <w:shd w:val="clear" w:color="auto" w:fill="FFFFFF"/>
        </w:rPr>
      </w:pPr>
    </w:p>
    <w:tbl>
      <w:tblPr>
        <w:tblStyle w:val="Tabukasmriekou4zvraznenie51"/>
        <w:tblW w:w="9372" w:type="dxa"/>
        <w:tblLook w:val="04A0" w:firstRow="1" w:lastRow="0" w:firstColumn="1" w:lastColumn="0" w:noHBand="0" w:noVBand="1"/>
      </w:tblPr>
      <w:tblGrid>
        <w:gridCol w:w="1271"/>
        <w:gridCol w:w="8101"/>
      </w:tblGrid>
      <w:tr w:rsidR="00EA4138" w14:paraId="7AB7BF3B" w14:textId="77777777" w:rsidTr="00B45565">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02D26817" w14:textId="59A56FFF" w:rsidR="00EA4138" w:rsidRDefault="00EA4138" w:rsidP="00180786">
            <w:pPr>
              <w:ind w:firstLine="0"/>
              <w:rPr>
                <w:szCs w:val="24"/>
              </w:rPr>
            </w:pPr>
            <w:r>
              <w:rPr>
                <w:szCs w:val="24"/>
              </w:rPr>
              <w:t>Kód</w:t>
            </w:r>
          </w:p>
        </w:tc>
        <w:tc>
          <w:tcPr>
            <w:tcW w:w="8101" w:type="dxa"/>
          </w:tcPr>
          <w:p w14:paraId="5CEFE883" w14:textId="2EA9DC09" w:rsidR="00EA4138" w:rsidRDefault="00EA4138" w:rsidP="00180786">
            <w:pPr>
              <w:ind w:firstLine="0"/>
              <w:cnfStyle w:val="100000000000" w:firstRow="1" w:lastRow="0" w:firstColumn="0" w:lastColumn="0" w:oddVBand="0" w:evenVBand="0" w:oddHBand="0" w:evenHBand="0" w:firstRowFirstColumn="0" w:firstRowLastColumn="0" w:lastRowFirstColumn="0" w:lastRowLastColumn="0"/>
              <w:rPr>
                <w:szCs w:val="24"/>
              </w:rPr>
            </w:pPr>
            <w:r>
              <w:rPr>
                <w:szCs w:val="24"/>
              </w:rPr>
              <w:t>Popis</w:t>
            </w:r>
          </w:p>
        </w:tc>
      </w:tr>
      <w:tr w:rsidR="00EA4138" w14:paraId="0DDE4DC7"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763042E0" w14:textId="57646A70" w:rsidR="00EA4138" w:rsidRDefault="00EA4138" w:rsidP="00180786">
            <w:pPr>
              <w:ind w:firstLine="0"/>
              <w:rPr>
                <w:szCs w:val="24"/>
              </w:rPr>
            </w:pPr>
            <w:r>
              <w:rPr>
                <w:szCs w:val="24"/>
              </w:rPr>
              <w:t>200</w:t>
            </w:r>
          </w:p>
        </w:tc>
        <w:tc>
          <w:tcPr>
            <w:tcW w:w="8101" w:type="dxa"/>
          </w:tcPr>
          <w:p w14:paraId="348282BD" w14:textId="098FD814"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r>
              <w:rPr>
                <w:szCs w:val="24"/>
              </w:rPr>
              <w:t>OK – požiadavka prebehla v poriadku</w:t>
            </w:r>
          </w:p>
        </w:tc>
      </w:tr>
      <w:tr w:rsidR="00EA4138" w14:paraId="16B9D931" w14:textId="77777777" w:rsidTr="00B45565">
        <w:trPr>
          <w:trHeight w:val="450"/>
        </w:trPr>
        <w:tc>
          <w:tcPr>
            <w:cnfStyle w:val="001000000000" w:firstRow="0" w:lastRow="0" w:firstColumn="1" w:lastColumn="0" w:oddVBand="0" w:evenVBand="0" w:oddHBand="0" w:evenHBand="0" w:firstRowFirstColumn="0" w:firstRowLastColumn="0" w:lastRowFirstColumn="0" w:lastRowLastColumn="0"/>
            <w:tcW w:w="1271" w:type="dxa"/>
          </w:tcPr>
          <w:p w14:paraId="245A78DA" w14:textId="752B4B52" w:rsidR="00EA4138" w:rsidRDefault="00EA4138" w:rsidP="00180786">
            <w:pPr>
              <w:ind w:firstLine="0"/>
              <w:rPr>
                <w:szCs w:val="24"/>
              </w:rPr>
            </w:pPr>
            <w:r>
              <w:rPr>
                <w:szCs w:val="24"/>
              </w:rPr>
              <w:lastRenderedPageBreak/>
              <w:t>201</w:t>
            </w:r>
          </w:p>
        </w:tc>
        <w:tc>
          <w:tcPr>
            <w:tcW w:w="8101" w:type="dxa"/>
          </w:tcPr>
          <w:p w14:paraId="3DDB0775" w14:textId="0A98402E" w:rsidR="00EA4138" w:rsidRDefault="00EA4138" w:rsidP="00180786">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Created</w:t>
            </w:r>
            <w:proofErr w:type="spellEnd"/>
            <w:r>
              <w:rPr>
                <w:szCs w:val="24"/>
              </w:rPr>
              <w:t xml:space="preserve"> – pri POST, pokiaľ bol vytvorený nový obsah</w:t>
            </w:r>
          </w:p>
        </w:tc>
      </w:tr>
      <w:tr w:rsidR="00EA4138" w14:paraId="519357C6"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72CDDD6D" w14:textId="05665901" w:rsidR="00EA4138" w:rsidRDefault="00EA4138" w:rsidP="00180786">
            <w:pPr>
              <w:ind w:firstLine="0"/>
              <w:rPr>
                <w:szCs w:val="24"/>
              </w:rPr>
            </w:pPr>
            <w:r>
              <w:rPr>
                <w:szCs w:val="24"/>
              </w:rPr>
              <w:t>304</w:t>
            </w:r>
          </w:p>
        </w:tc>
        <w:tc>
          <w:tcPr>
            <w:tcW w:w="8101" w:type="dxa"/>
          </w:tcPr>
          <w:p w14:paraId="5EB49A61" w14:textId="0A44965B"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Not</w:t>
            </w:r>
            <w:proofErr w:type="spellEnd"/>
            <w:r>
              <w:rPr>
                <w:szCs w:val="24"/>
              </w:rPr>
              <w:t xml:space="preserve"> </w:t>
            </w:r>
            <w:proofErr w:type="spellStart"/>
            <w:r>
              <w:rPr>
                <w:szCs w:val="24"/>
              </w:rPr>
              <w:t>Modified</w:t>
            </w:r>
            <w:proofErr w:type="spellEnd"/>
            <w:r>
              <w:rPr>
                <w:szCs w:val="24"/>
              </w:rPr>
              <w:t xml:space="preserve"> – pokiaľ od poslednej požiadavky nebol zmenený obsah</w:t>
            </w:r>
          </w:p>
        </w:tc>
      </w:tr>
      <w:tr w:rsidR="00EA4138" w14:paraId="0EBCCC4B" w14:textId="77777777" w:rsidTr="00B45565">
        <w:trPr>
          <w:trHeight w:val="441"/>
        </w:trPr>
        <w:tc>
          <w:tcPr>
            <w:cnfStyle w:val="001000000000" w:firstRow="0" w:lastRow="0" w:firstColumn="1" w:lastColumn="0" w:oddVBand="0" w:evenVBand="0" w:oddHBand="0" w:evenHBand="0" w:firstRowFirstColumn="0" w:firstRowLastColumn="0" w:lastRowFirstColumn="0" w:lastRowLastColumn="0"/>
            <w:tcW w:w="1271" w:type="dxa"/>
          </w:tcPr>
          <w:p w14:paraId="1C9B2D49" w14:textId="3153521A" w:rsidR="00EA4138" w:rsidRDefault="00EA4138" w:rsidP="00180786">
            <w:pPr>
              <w:ind w:firstLine="0"/>
              <w:rPr>
                <w:szCs w:val="24"/>
              </w:rPr>
            </w:pPr>
            <w:r>
              <w:rPr>
                <w:szCs w:val="24"/>
              </w:rPr>
              <w:t>400</w:t>
            </w:r>
          </w:p>
        </w:tc>
        <w:tc>
          <w:tcPr>
            <w:tcW w:w="8101" w:type="dxa"/>
          </w:tcPr>
          <w:p w14:paraId="082501A5" w14:textId="0610505F" w:rsidR="00EA4138" w:rsidRDefault="00EA4138" w:rsidP="00180786">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Bad</w:t>
            </w:r>
            <w:proofErr w:type="spellEnd"/>
            <w:r>
              <w:rPr>
                <w:szCs w:val="24"/>
              </w:rPr>
              <w:t xml:space="preserve"> </w:t>
            </w:r>
            <w:proofErr w:type="spellStart"/>
            <w:r>
              <w:rPr>
                <w:szCs w:val="24"/>
              </w:rPr>
              <w:t>Request</w:t>
            </w:r>
            <w:proofErr w:type="spellEnd"/>
            <w:r>
              <w:rPr>
                <w:szCs w:val="24"/>
              </w:rPr>
              <w:t xml:space="preserve"> – zlá požiadavka na server</w:t>
            </w:r>
          </w:p>
        </w:tc>
      </w:tr>
      <w:tr w:rsidR="00EA4138" w14:paraId="4AA59CE9"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7BF6194E" w14:textId="0FC86684" w:rsidR="00EA4138" w:rsidRDefault="00EA4138" w:rsidP="00180786">
            <w:pPr>
              <w:ind w:firstLine="0"/>
              <w:rPr>
                <w:szCs w:val="24"/>
              </w:rPr>
            </w:pPr>
            <w:r>
              <w:rPr>
                <w:szCs w:val="24"/>
              </w:rPr>
              <w:t>401</w:t>
            </w:r>
          </w:p>
        </w:tc>
        <w:tc>
          <w:tcPr>
            <w:tcW w:w="8101" w:type="dxa"/>
          </w:tcPr>
          <w:p w14:paraId="2B35D127" w14:textId="3F939CB7"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Unauthorized</w:t>
            </w:r>
            <w:proofErr w:type="spellEnd"/>
            <w:r>
              <w:rPr>
                <w:szCs w:val="24"/>
              </w:rPr>
              <w:t xml:space="preserve"> – klient je neoverený </w:t>
            </w:r>
          </w:p>
        </w:tc>
      </w:tr>
      <w:tr w:rsidR="00EA4138" w14:paraId="65AABB83" w14:textId="77777777" w:rsidTr="00B45565">
        <w:trPr>
          <w:trHeight w:val="441"/>
        </w:trPr>
        <w:tc>
          <w:tcPr>
            <w:cnfStyle w:val="001000000000" w:firstRow="0" w:lastRow="0" w:firstColumn="1" w:lastColumn="0" w:oddVBand="0" w:evenVBand="0" w:oddHBand="0" w:evenHBand="0" w:firstRowFirstColumn="0" w:firstRowLastColumn="0" w:lastRowFirstColumn="0" w:lastRowLastColumn="0"/>
            <w:tcW w:w="1271" w:type="dxa"/>
          </w:tcPr>
          <w:p w14:paraId="49B9972C" w14:textId="066AD6AA" w:rsidR="00EA4138" w:rsidRDefault="00EA4138" w:rsidP="00180786">
            <w:pPr>
              <w:ind w:firstLine="0"/>
              <w:rPr>
                <w:szCs w:val="24"/>
              </w:rPr>
            </w:pPr>
            <w:r>
              <w:rPr>
                <w:szCs w:val="24"/>
              </w:rPr>
              <w:t>403</w:t>
            </w:r>
          </w:p>
        </w:tc>
        <w:tc>
          <w:tcPr>
            <w:tcW w:w="8101" w:type="dxa"/>
          </w:tcPr>
          <w:p w14:paraId="6FE95690" w14:textId="71B59D0E" w:rsidR="00EA4138" w:rsidRDefault="00EA4138" w:rsidP="00180786">
            <w:pPr>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Forbidden</w:t>
            </w:r>
            <w:proofErr w:type="spellEnd"/>
            <w:r>
              <w:rPr>
                <w:szCs w:val="24"/>
              </w:rPr>
              <w:t xml:space="preserve"> – klient nemá prístup k danému obsahu</w:t>
            </w:r>
          </w:p>
        </w:tc>
      </w:tr>
      <w:tr w:rsidR="00EA4138" w14:paraId="57E8E3E5"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532C2C4E" w14:textId="19E82DF6" w:rsidR="00EA4138" w:rsidRDefault="00EA4138" w:rsidP="00180786">
            <w:pPr>
              <w:ind w:firstLine="0"/>
              <w:rPr>
                <w:szCs w:val="24"/>
              </w:rPr>
            </w:pPr>
            <w:r>
              <w:rPr>
                <w:szCs w:val="24"/>
              </w:rPr>
              <w:t>404</w:t>
            </w:r>
          </w:p>
        </w:tc>
        <w:tc>
          <w:tcPr>
            <w:tcW w:w="8101" w:type="dxa"/>
          </w:tcPr>
          <w:p w14:paraId="60AC954F" w14:textId="435A1DAC"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Not</w:t>
            </w:r>
            <w:proofErr w:type="spellEnd"/>
            <w:r>
              <w:rPr>
                <w:szCs w:val="24"/>
              </w:rPr>
              <w:t xml:space="preserve"> </w:t>
            </w:r>
            <w:proofErr w:type="spellStart"/>
            <w:r>
              <w:rPr>
                <w:szCs w:val="24"/>
              </w:rPr>
              <w:t>Found</w:t>
            </w:r>
            <w:proofErr w:type="spellEnd"/>
            <w:r>
              <w:rPr>
                <w:szCs w:val="24"/>
              </w:rPr>
              <w:t xml:space="preserve"> – zdroj neexistuje</w:t>
            </w:r>
          </w:p>
        </w:tc>
      </w:tr>
      <w:tr w:rsidR="00EA4138" w14:paraId="458E24A1" w14:textId="77777777" w:rsidTr="00B45565">
        <w:trPr>
          <w:trHeight w:val="441"/>
        </w:trPr>
        <w:tc>
          <w:tcPr>
            <w:cnfStyle w:val="001000000000" w:firstRow="0" w:lastRow="0" w:firstColumn="1" w:lastColumn="0" w:oddVBand="0" w:evenVBand="0" w:oddHBand="0" w:evenHBand="0" w:firstRowFirstColumn="0" w:firstRowLastColumn="0" w:lastRowFirstColumn="0" w:lastRowLastColumn="0"/>
            <w:tcW w:w="1271" w:type="dxa"/>
          </w:tcPr>
          <w:p w14:paraId="4A9C5CBE" w14:textId="72A41621" w:rsidR="00EA4138" w:rsidRDefault="00EA4138" w:rsidP="00180786">
            <w:pPr>
              <w:ind w:firstLine="0"/>
              <w:rPr>
                <w:szCs w:val="24"/>
              </w:rPr>
            </w:pPr>
            <w:r>
              <w:rPr>
                <w:szCs w:val="24"/>
              </w:rPr>
              <w:t>422</w:t>
            </w:r>
          </w:p>
        </w:tc>
        <w:tc>
          <w:tcPr>
            <w:tcW w:w="8101" w:type="dxa"/>
          </w:tcPr>
          <w:p w14:paraId="6B9EC8E7" w14:textId="65B0D068" w:rsidR="00EA4138" w:rsidRDefault="00EA4138" w:rsidP="00B45565">
            <w:pPr>
              <w:tabs>
                <w:tab w:val="left" w:pos="4806"/>
              </w:tabs>
              <w:ind w:firstLine="0"/>
              <w:cnfStyle w:val="000000000000" w:firstRow="0" w:lastRow="0" w:firstColumn="0" w:lastColumn="0" w:oddVBand="0" w:evenVBand="0" w:oddHBand="0" w:evenHBand="0" w:firstRowFirstColumn="0" w:firstRowLastColumn="0" w:lastRowFirstColumn="0" w:lastRowLastColumn="0"/>
              <w:rPr>
                <w:szCs w:val="24"/>
              </w:rPr>
            </w:pPr>
            <w:proofErr w:type="spellStart"/>
            <w:r>
              <w:rPr>
                <w:szCs w:val="24"/>
              </w:rPr>
              <w:t>Unprocessable</w:t>
            </w:r>
            <w:proofErr w:type="spellEnd"/>
            <w:r>
              <w:rPr>
                <w:szCs w:val="24"/>
              </w:rPr>
              <w:t xml:space="preserve"> </w:t>
            </w:r>
            <w:proofErr w:type="spellStart"/>
            <w:r>
              <w:rPr>
                <w:szCs w:val="24"/>
              </w:rPr>
              <w:t>Entitiy</w:t>
            </w:r>
            <w:proofErr w:type="spellEnd"/>
            <w:r>
              <w:rPr>
                <w:szCs w:val="24"/>
              </w:rPr>
              <w:t xml:space="preserve"> – chyba validácie dát</w:t>
            </w:r>
            <w:r w:rsidR="00B45565">
              <w:rPr>
                <w:szCs w:val="24"/>
              </w:rPr>
              <w:tab/>
            </w:r>
          </w:p>
        </w:tc>
      </w:tr>
      <w:tr w:rsidR="00EA4138" w14:paraId="68288F6A" w14:textId="77777777" w:rsidTr="00B45565">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271" w:type="dxa"/>
          </w:tcPr>
          <w:p w14:paraId="3F07B65D" w14:textId="072D4CD9" w:rsidR="00EA4138" w:rsidRDefault="00EA4138" w:rsidP="00180786">
            <w:pPr>
              <w:ind w:firstLine="0"/>
              <w:rPr>
                <w:szCs w:val="24"/>
              </w:rPr>
            </w:pPr>
            <w:r>
              <w:rPr>
                <w:szCs w:val="24"/>
              </w:rPr>
              <w:t>500</w:t>
            </w:r>
          </w:p>
        </w:tc>
        <w:tc>
          <w:tcPr>
            <w:tcW w:w="8101" w:type="dxa"/>
          </w:tcPr>
          <w:p w14:paraId="25EBF527" w14:textId="7B81C415" w:rsidR="00EA4138" w:rsidRDefault="00EA4138" w:rsidP="00180786">
            <w:pPr>
              <w:ind w:firstLine="0"/>
              <w:cnfStyle w:val="000000100000" w:firstRow="0" w:lastRow="0" w:firstColumn="0" w:lastColumn="0" w:oddVBand="0" w:evenVBand="0" w:oddHBand="1" w:evenHBand="0" w:firstRowFirstColumn="0" w:firstRowLastColumn="0" w:lastRowFirstColumn="0" w:lastRowLastColumn="0"/>
              <w:rPr>
                <w:szCs w:val="24"/>
              </w:rPr>
            </w:pPr>
            <w:proofErr w:type="spellStart"/>
            <w:r>
              <w:rPr>
                <w:szCs w:val="24"/>
              </w:rPr>
              <w:t>Internal</w:t>
            </w:r>
            <w:proofErr w:type="spellEnd"/>
            <w:r>
              <w:rPr>
                <w:szCs w:val="24"/>
              </w:rPr>
              <w:t xml:space="preserve"> Server </w:t>
            </w:r>
            <w:proofErr w:type="spellStart"/>
            <w:r>
              <w:rPr>
                <w:szCs w:val="24"/>
              </w:rPr>
              <w:t>Error</w:t>
            </w:r>
            <w:proofErr w:type="spellEnd"/>
            <w:r>
              <w:rPr>
                <w:szCs w:val="24"/>
              </w:rPr>
              <w:t xml:space="preserve"> – na servery došlo k neočakávanej chybe</w:t>
            </w:r>
          </w:p>
        </w:tc>
      </w:tr>
    </w:tbl>
    <w:p w14:paraId="5D938D90" w14:textId="77777777" w:rsidR="00EA4138" w:rsidRDefault="00EA4138" w:rsidP="00CF3AF7">
      <w:pPr>
        <w:rPr>
          <w:szCs w:val="24"/>
          <w:shd w:val="clear" w:color="auto" w:fill="FFFFFF"/>
        </w:rPr>
      </w:pPr>
    </w:p>
    <w:p w14:paraId="1284E28B" w14:textId="77777777" w:rsidR="00EF225F" w:rsidRDefault="00EF225F" w:rsidP="00CF3AF7">
      <w:pPr>
        <w:rPr>
          <w:szCs w:val="24"/>
          <w:shd w:val="clear" w:color="auto" w:fill="FFFFFF"/>
        </w:rPr>
      </w:pPr>
    </w:p>
    <w:p w14:paraId="44FE8E1E" w14:textId="77777777" w:rsidR="00CF3AF7" w:rsidRPr="000249A7" w:rsidRDefault="00CF3AF7" w:rsidP="00CF3AF7">
      <w:pPr>
        <w:pStyle w:val="Nadpis3"/>
        <w:rPr>
          <w:shd w:val="clear" w:color="auto" w:fill="FFFFFF"/>
        </w:rPr>
      </w:pPr>
      <w:proofErr w:type="spellStart"/>
      <w:r w:rsidRPr="000249A7">
        <w:rPr>
          <w:shd w:val="clear" w:color="auto" w:fill="FFFFFF"/>
        </w:rPr>
        <w:t>RESTFul</w:t>
      </w:r>
      <w:proofErr w:type="spellEnd"/>
      <w:r w:rsidRPr="000249A7">
        <w:rPr>
          <w:shd w:val="clear" w:color="auto" w:fill="FFFFFF"/>
        </w:rPr>
        <w:t xml:space="preserve"> Web </w:t>
      </w:r>
      <w:proofErr w:type="spellStart"/>
      <w:r w:rsidRPr="000249A7">
        <w:rPr>
          <w:shd w:val="clear" w:color="auto" w:fill="FFFFFF"/>
        </w:rPr>
        <w:t>Services</w:t>
      </w:r>
      <w:proofErr w:type="spellEnd"/>
      <w:r w:rsidRPr="000249A7">
        <w:rPr>
          <w:shd w:val="clear" w:color="auto" w:fill="FFFFFF"/>
        </w:rPr>
        <w:t xml:space="preserve"> / </w:t>
      </w:r>
      <w:proofErr w:type="spellStart"/>
      <w:r w:rsidRPr="000249A7">
        <w:rPr>
          <w:shd w:val="clear" w:color="auto" w:fill="FFFFFF"/>
        </w:rPr>
        <w:t>RESTové</w:t>
      </w:r>
      <w:proofErr w:type="spellEnd"/>
      <w:r w:rsidRPr="000249A7">
        <w:rPr>
          <w:shd w:val="clear" w:color="auto" w:fill="FFFFFF"/>
        </w:rPr>
        <w:t xml:space="preserve"> webové služby</w:t>
      </w:r>
    </w:p>
    <w:p w14:paraId="749EEEF6" w14:textId="77777777" w:rsidR="00CF3AF7" w:rsidRDefault="00CF3AF7" w:rsidP="00CF3AF7">
      <w:pPr>
        <w:ind w:left="708" w:hanging="708"/>
        <w:rPr>
          <w:szCs w:val="24"/>
          <w:shd w:val="clear" w:color="auto" w:fill="FFFFFF"/>
        </w:rPr>
      </w:pPr>
      <w:r>
        <w:rPr>
          <w:szCs w:val="24"/>
          <w:shd w:val="clear" w:color="auto" w:fill="FFFFFF"/>
        </w:rPr>
        <w:t xml:space="preserve"> „</w:t>
      </w:r>
      <w:r w:rsidRPr="001F0D11">
        <w:rPr>
          <w:szCs w:val="24"/>
          <w:shd w:val="clear" w:color="auto" w:fill="FFFFFF"/>
        </w:rPr>
        <w:t>Webová služba je riešenie, ako spolu môžu aplikácie</w:t>
      </w:r>
      <w:r>
        <w:rPr>
          <w:szCs w:val="24"/>
          <w:shd w:val="clear" w:color="auto" w:fill="FFFFFF"/>
        </w:rPr>
        <w:t xml:space="preserve"> či systémy</w:t>
      </w:r>
      <w:r w:rsidRPr="001F0D11">
        <w:rPr>
          <w:szCs w:val="24"/>
          <w:shd w:val="clear" w:color="auto" w:fill="FFFFFF"/>
        </w:rPr>
        <w:t xml:space="preserve"> komunikovať a vymieňať si medzi sebou informácie prostredníctvom Internetu.</w:t>
      </w:r>
      <w:r>
        <w:rPr>
          <w:szCs w:val="24"/>
          <w:shd w:val="clear" w:color="auto" w:fill="FFFFFF"/>
        </w:rPr>
        <w:t xml:space="preserve">“ </w:t>
      </w:r>
      <w:commentRangeStart w:id="18"/>
      <w:commentRangeStart w:id="19"/>
      <w:r w:rsidRPr="001F0D11">
        <w:rPr>
          <w:b/>
          <w:szCs w:val="24"/>
          <w:shd w:val="clear" w:color="auto" w:fill="FFFFFF"/>
        </w:rPr>
        <w:t>Wiki</w:t>
      </w:r>
      <w:commentRangeEnd w:id="18"/>
      <w:r w:rsidR="00422FDD">
        <w:rPr>
          <w:rStyle w:val="Odkaznakomentr"/>
        </w:rPr>
        <w:commentReference w:id="18"/>
      </w:r>
      <w:commentRangeEnd w:id="19"/>
      <w:r w:rsidR="009A16FB">
        <w:rPr>
          <w:rStyle w:val="Odkaznakomentr"/>
        </w:rPr>
        <w:commentReference w:id="19"/>
      </w:r>
      <w:r>
        <w:rPr>
          <w:szCs w:val="24"/>
          <w:shd w:val="clear" w:color="auto" w:fill="FFFFFF"/>
        </w:rPr>
        <w:t>.</w:t>
      </w:r>
    </w:p>
    <w:p w14:paraId="104239F2" w14:textId="657B76CC" w:rsidR="00CF3AF7" w:rsidRDefault="00CF3AF7" w:rsidP="00CF3AF7">
      <w:pPr>
        <w:rPr>
          <w:szCs w:val="24"/>
          <w:shd w:val="clear" w:color="auto" w:fill="FFFFFF"/>
        </w:rPr>
      </w:pPr>
      <w:r w:rsidRPr="000249A7">
        <w:rPr>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szCs w:val="24"/>
          <w:shd w:val="clear" w:color="auto" w:fill="FFFFFF"/>
        </w:rPr>
        <w:t xml:space="preserve"> Vďaka týmto otvoreným štandardom potom môžu medzi sebou jednoducho komunikovať systémy ako Windows a Linux či Java a </w:t>
      </w:r>
      <w:proofErr w:type="spellStart"/>
      <w:r>
        <w:rPr>
          <w:szCs w:val="24"/>
          <w:shd w:val="clear" w:color="auto" w:fill="FFFFFF"/>
        </w:rPr>
        <w:t>Python</w:t>
      </w:r>
      <w:proofErr w:type="spellEnd"/>
      <w:r>
        <w:rPr>
          <w:szCs w:val="24"/>
          <w:shd w:val="clear" w:color="auto" w:fill="FFFFFF"/>
        </w:rPr>
        <w:t xml:space="preserve"> atď.</w:t>
      </w:r>
    </w:p>
    <w:p w14:paraId="4C896020" w14:textId="3A30FD98" w:rsidR="0034098C" w:rsidRDefault="0034098C" w:rsidP="0034098C">
      <w:pPr>
        <w:pStyle w:val="Nadpis3"/>
        <w:rPr>
          <w:shd w:val="clear" w:color="auto" w:fill="FFFFFF"/>
        </w:rPr>
      </w:pPr>
      <w:r>
        <w:rPr>
          <w:shd w:val="clear" w:color="auto" w:fill="FFFFFF"/>
        </w:rPr>
        <w:t>REST v </w:t>
      </w:r>
      <w:proofErr w:type="spellStart"/>
      <w:r>
        <w:rPr>
          <w:shd w:val="clear" w:color="auto" w:fill="FFFFFF"/>
        </w:rPr>
        <w:t>IoT</w:t>
      </w:r>
      <w:proofErr w:type="spellEnd"/>
    </w:p>
    <w:p w14:paraId="395D7E01" w14:textId="4D81BA86" w:rsidR="00C775B5" w:rsidRPr="0034098C" w:rsidRDefault="00C775B5" w:rsidP="009F3D8B">
      <w:r>
        <w:t xml:space="preserve">REST a celkovo aj API hrajú dnes v oblasti </w:t>
      </w:r>
      <w:proofErr w:type="spellStart"/>
      <w:r>
        <w:t>IoT</w:t>
      </w:r>
      <w:proofErr w:type="spellEnd"/>
      <w:r>
        <w:t xml:space="preserve"> zásadnú rolu. Bez webového API by </w:t>
      </w:r>
      <w:proofErr w:type="spellStart"/>
      <w:r>
        <w:t>IoT</w:t>
      </w:r>
      <w:proofErr w:type="spellEnd"/>
      <w:r>
        <w:t xml:space="preserve"> platformy celkom stratili svoj význam. REST sa svojou jednoduchosťou a ľahkosťou stáva dokonalým riešením pre komunikáciu medzi zariadením a </w:t>
      </w:r>
      <w:proofErr w:type="spellStart"/>
      <w:r>
        <w:t>IoT</w:t>
      </w:r>
      <w:proofErr w:type="spellEnd"/>
      <w:r>
        <w:t xml:space="preserve"> platformou. REST tak pracuje ako aj vstupná brána pre prichádzajúce dáta zo zariadení </w:t>
      </w:r>
      <w:r w:rsidR="009F3D8B">
        <w:t xml:space="preserve">tak aj spracúva požiadavky od iných klientov, ktorým svoje dáta pomocou webového API sprístupňuje. </w:t>
      </w:r>
    </w:p>
    <w:p w14:paraId="57B5C604" w14:textId="77777777" w:rsidR="00CF3AF7" w:rsidRDefault="00CF3AF7" w:rsidP="00CF3AF7">
      <w:pPr>
        <w:rPr>
          <w:szCs w:val="24"/>
          <w:shd w:val="clear" w:color="auto" w:fill="FFFFFF"/>
        </w:rPr>
      </w:pPr>
    </w:p>
    <w:p w14:paraId="737A5DC5" w14:textId="77777777" w:rsidR="00CF3AF7" w:rsidRPr="00A76D6F" w:rsidRDefault="00CF3AF7" w:rsidP="00CF3AF7">
      <w:pPr>
        <w:pStyle w:val="Nadpis3"/>
        <w:rPr>
          <w:shd w:val="clear" w:color="auto" w:fill="FFFFFF"/>
        </w:rPr>
      </w:pPr>
      <w:r w:rsidRPr="00A76D6F">
        <w:rPr>
          <w:shd w:val="clear" w:color="auto" w:fill="FFFFFF"/>
        </w:rPr>
        <w:t>API</w:t>
      </w:r>
    </w:p>
    <w:p w14:paraId="386C31FF" w14:textId="77777777" w:rsidR="00CF3AF7" w:rsidRDefault="00CF3AF7" w:rsidP="00CF3AF7">
      <w:pPr>
        <w:rPr>
          <w:b/>
          <w:szCs w:val="24"/>
          <w:shd w:val="clear" w:color="auto" w:fill="FFFFFF"/>
        </w:rPr>
      </w:pPr>
      <w:r w:rsidRPr="00A76D6F">
        <w:rPr>
          <w:szCs w:val="24"/>
          <w:shd w:val="clear" w:color="auto" w:fill="FFFFFF"/>
        </w:rPr>
        <w:t>„</w:t>
      </w:r>
      <w:proofErr w:type="spellStart"/>
      <w:r w:rsidRPr="00A76D6F">
        <w:rPr>
          <w:b/>
          <w:szCs w:val="24"/>
          <w:shd w:val="clear" w:color="auto" w:fill="FFFFFF"/>
        </w:rPr>
        <w:t>Application</w:t>
      </w:r>
      <w:proofErr w:type="spellEnd"/>
      <w:r w:rsidRPr="00A76D6F">
        <w:rPr>
          <w:b/>
          <w:szCs w:val="24"/>
          <w:shd w:val="clear" w:color="auto" w:fill="FFFFFF"/>
        </w:rPr>
        <w:t xml:space="preserve"> </w:t>
      </w:r>
      <w:proofErr w:type="spellStart"/>
      <w:r w:rsidRPr="00A76D6F">
        <w:rPr>
          <w:b/>
          <w:szCs w:val="24"/>
          <w:shd w:val="clear" w:color="auto" w:fill="FFFFFF"/>
        </w:rPr>
        <w:t>programming</w:t>
      </w:r>
      <w:proofErr w:type="spellEnd"/>
      <w:r w:rsidRPr="00A76D6F">
        <w:rPr>
          <w:szCs w:val="24"/>
          <w:shd w:val="clear" w:color="auto" w:fill="FFFFFF"/>
        </w:rPr>
        <w:t xml:space="preserve"> </w:t>
      </w:r>
      <w:r w:rsidRPr="00B41229">
        <w:rPr>
          <w:b/>
          <w:szCs w:val="24"/>
          <w:shd w:val="clear" w:color="auto" w:fill="FFFFFF"/>
        </w:rPr>
        <w:t>interface</w:t>
      </w:r>
      <w:r w:rsidRPr="00A76D6F">
        <w:rPr>
          <w:szCs w:val="24"/>
          <w:shd w:val="clear" w:color="auto" w:fill="FFFFFF"/>
        </w:rPr>
        <w:t xml:space="preserve"> alebo skratkou </w:t>
      </w:r>
      <w:r w:rsidRPr="00B41229">
        <w:rPr>
          <w:b/>
          <w:szCs w:val="24"/>
          <w:shd w:val="clear" w:color="auto" w:fill="FFFFFF"/>
        </w:rPr>
        <w:t>API</w:t>
      </w:r>
      <w:r w:rsidRPr="00A76D6F">
        <w:rPr>
          <w:szCs w:val="24"/>
          <w:shd w:val="clear" w:color="auto" w:fill="FFFFFF"/>
        </w:rPr>
        <w:t xml:space="preserve"> (rozhranie pre programovanie aplikácií). Tento termín je používaný v programovaní. Ide o zbierku funkcií a tried (ale aj iných programov), ktoré určujú akým spôsobom sa majú funkcie knižníc volať </w:t>
      </w:r>
      <w:r w:rsidRPr="00A76D6F">
        <w:rPr>
          <w:szCs w:val="24"/>
          <w:shd w:val="clear" w:color="auto" w:fill="FFFFFF"/>
        </w:rPr>
        <w:lastRenderedPageBreak/>
        <w:t>zo zdrojového kódu programu. API funkcie sú programové celky, ktoré programátor volá namiesto vlastného naprogramovania</w:t>
      </w:r>
      <w:r>
        <w:rPr>
          <w:szCs w:val="24"/>
          <w:shd w:val="clear" w:color="auto" w:fill="FFFFFF"/>
        </w:rPr>
        <w:t xml:space="preserve">.“ </w:t>
      </w:r>
      <w:r w:rsidRPr="00A76D6F">
        <w:rPr>
          <w:b/>
          <w:szCs w:val="24"/>
          <w:shd w:val="clear" w:color="auto" w:fill="FFFFFF"/>
        </w:rPr>
        <w:t>Wiki</w:t>
      </w:r>
    </w:p>
    <w:p w14:paraId="29C6DEFA" w14:textId="77777777" w:rsidR="00CF3AF7" w:rsidRDefault="00CF3AF7" w:rsidP="00CF3AF7">
      <w:pPr>
        <w:pStyle w:val="Nadpis3"/>
        <w:rPr>
          <w:shd w:val="clear" w:color="auto" w:fill="FFFFFF"/>
        </w:rPr>
      </w:pPr>
      <w:r w:rsidRPr="00E54E76">
        <w:rPr>
          <w:shd w:val="clear" w:color="auto" w:fill="FFFFFF"/>
        </w:rPr>
        <w:t xml:space="preserve">Vlastnosti </w:t>
      </w:r>
      <w:proofErr w:type="spellStart"/>
      <w:r w:rsidRPr="00E54E76">
        <w:rPr>
          <w:shd w:val="clear" w:color="auto" w:fill="FFFFFF"/>
        </w:rPr>
        <w:t>RESTu</w:t>
      </w:r>
      <w:proofErr w:type="spellEnd"/>
    </w:p>
    <w:p w14:paraId="4D64E068" w14:textId="77777777" w:rsidR="00CF3AF7" w:rsidRDefault="00CF3AF7" w:rsidP="00CF3AF7">
      <w:pPr>
        <w:rPr>
          <w:szCs w:val="24"/>
          <w:shd w:val="clear" w:color="auto" w:fill="FFFFFF"/>
        </w:rPr>
      </w:pPr>
      <w:r>
        <w:rPr>
          <w:szCs w:val="24"/>
          <w:shd w:val="clear" w:color="auto" w:fill="FFFFFF"/>
        </w:rPr>
        <w:t>Každý systém využíva zdroje (</w:t>
      </w:r>
      <w:proofErr w:type="spellStart"/>
      <w:r>
        <w:rPr>
          <w:szCs w:val="24"/>
          <w:shd w:val="clear" w:color="auto" w:fill="FFFFFF"/>
        </w:rPr>
        <w:t>resources</w:t>
      </w:r>
      <w:proofErr w:type="spellEnd"/>
      <w:r>
        <w:rPr>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szCs w:val="24"/>
          <w:shd w:val="clear" w:color="auto" w:fill="FFFFFF"/>
        </w:rPr>
        <w:t>RESTu</w:t>
      </w:r>
      <w:proofErr w:type="spellEnd"/>
      <w:r>
        <w:rPr>
          <w:szCs w:val="24"/>
          <w:shd w:val="clear" w:color="auto" w:fill="FFFFFF"/>
        </w:rPr>
        <w:t xml:space="preserve"> ponúka vývojárom jednoduchú implementáciu, údržbu  či rozšíriteľnosť. Vo všeobecnosti by </w:t>
      </w:r>
      <w:proofErr w:type="spellStart"/>
      <w:r>
        <w:rPr>
          <w:szCs w:val="24"/>
          <w:shd w:val="clear" w:color="auto" w:fill="FFFFFF"/>
        </w:rPr>
        <w:t>RESTové</w:t>
      </w:r>
      <w:proofErr w:type="spellEnd"/>
      <w:r>
        <w:rPr>
          <w:szCs w:val="24"/>
          <w:shd w:val="clear" w:color="auto" w:fill="FFFFFF"/>
        </w:rPr>
        <w:t xml:space="preserve"> služby mali disponovať týmito vlastnosťami: </w:t>
      </w:r>
    </w:p>
    <w:p w14:paraId="3201C97A"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Representations</w:t>
      </w:r>
      <w:proofErr w:type="spellEnd"/>
      <w:r>
        <w:rPr>
          <w:szCs w:val="24"/>
          <w:shd w:val="clear" w:color="auto" w:fill="FFFFFF"/>
        </w:rPr>
        <w:t xml:space="preserve"> ( reprezentácia )</w:t>
      </w:r>
    </w:p>
    <w:p w14:paraId="099B230B"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Messages</w:t>
      </w:r>
      <w:proofErr w:type="spellEnd"/>
      <w:r>
        <w:rPr>
          <w:szCs w:val="24"/>
          <w:shd w:val="clear" w:color="auto" w:fill="FFFFFF"/>
        </w:rPr>
        <w:t xml:space="preserve"> ( správy )</w:t>
      </w:r>
    </w:p>
    <w:p w14:paraId="1F9C08AE"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URIs</w:t>
      </w:r>
      <w:proofErr w:type="spellEnd"/>
    </w:p>
    <w:p w14:paraId="4005D114"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Uniform</w:t>
      </w:r>
      <w:proofErr w:type="spellEnd"/>
      <w:r w:rsidRPr="00E54E76">
        <w:rPr>
          <w:szCs w:val="24"/>
          <w:shd w:val="clear" w:color="auto" w:fill="FFFFFF"/>
        </w:rPr>
        <w:t xml:space="preserve"> interface</w:t>
      </w:r>
      <w:r>
        <w:rPr>
          <w:szCs w:val="24"/>
          <w:shd w:val="clear" w:color="auto" w:fill="FFFFFF"/>
        </w:rPr>
        <w:t xml:space="preserve"> ( jednotné rozhranie )</w:t>
      </w:r>
    </w:p>
    <w:p w14:paraId="3A32CC40"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Stateless</w:t>
      </w:r>
      <w:proofErr w:type="spellEnd"/>
      <w:r>
        <w:rPr>
          <w:szCs w:val="24"/>
          <w:shd w:val="clear" w:color="auto" w:fill="FFFFFF"/>
        </w:rPr>
        <w:t xml:space="preserve"> ( </w:t>
      </w:r>
      <w:proofErr w:type="spellStart"/>
      <w:r w:rsidRPr="000B5EB9">
        <w:rPr>
          <w:szCs w:val="24"/>
          <w:shd w:val="clear" w:color="auto" w:fill="FFFFFF"/>
        </w:rPr>
        <w:t>bezstavovosť</w:t>
      </w:r>
      <w:proofErr w:type="spellEnd"/>
      <w:r>
        <w:rPr>
          <w:szCs w:val="24"/>
          <w:shd w:val="clear" w:color="auto" w:fill="FFFFFF"/>
        </w:rPr>
        <w:t>)</w:t>
      </w:r>
    </w:p>
    <w:p w14:paraId="49D280E0"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Links</w:t>
      </w:r>
      <w:proofErr w:type="spellEnd"/>
      <w:r w:rsidRPr="00E54E76">
        <w:rPr>
          <w:szCs w:val="24"/>
          <w:shd w:val="clear" w:color="auto" w:fill="FFFFFF"/>
        </w:rPr>
        <w:t xml:space="preserve"> </w:t>
      </w:r>
      <w:proofErr w:type="spellStart"/>
      <w:r w:rsidRPr="00E54E76">
        <w:rPr>
          <w:szCs w:val="24"/>
          <w:shd w:val="clear" w:color="auto" w:fill="FFFFFF"/>
        </w:rPr>
        <w:t>between</w:t>
      </w:r>
      <w:proofErr w:type="spellEnd"/>
      <w:r w:rsidRPr="00E54E76">
        <w:rPr>
          <w:szCs w:val="24"/>
          <w:shd w:val="clear" w:color="auto" w:fill="FFFFFF"/>
        </w:rPr>
        <w:t xml:space="preserve"> </w:t>
      </w:r>
      <w:proofErr w:type="spellStart"/>
      <w:r w:rsidRPr="00E54E76">
        <w:rPr>
          <w:szCs w:val="24"/>
          <w:shd w:val="clear" w:color="auto" w:fill="FFFFFF"/>
        </w:rPr>
        <w:t>resources</w:t>
      </w:r>
      <w:proofErr w:type="spellEnd"/>
      <w:r>
        <w:rPr>
          <w:szCs w:val="24"/>
          <w:shd w:val="clear" w:color="auto" w:fill="FFFFFF"/>
        </w:rPr>
        <w:t xml:space="preserve"> ( odkazy medzi zdrojmi )</w:t>
      </w:r>
    </w:p>
    <w:p w14:paraId="2BA6F21C" w14:textId="77777777" w:rsidR="00CF3AF7" w:rsidRPr="00E54E76" w:rsidRDefault="00CF3AF7" w:rsidP="002D4D52">
      <w:pPr>
        <w:pStyle w:val="Odsekzoznamu"/>
        <w:keepLines w:val="0"/>
        <w:numPr>
          <w:ilvl w:val="0"/>
          <w:numId w:val="11"/>
        </w:numPr>
        <w:suppressAutoHyphens w:val="0"/>
        <w:spacing w:before="0" w:after="160" w:line="259" w:lineRule="auto"/>
        <w:jc w:val="left"/>
        <w:rPr>
          <w:szCs w:val="24"/>
          <w:shd w:val="clear" w:color="auto" w:fill="FFFFFF"/>
        </w:rPr>
      </w:pPr>
      <w:proofErr w:type="spellStart"/>
      <w:r w:rsidRPr="00E54E76">
        <w:rPr>
          <w:szCs w:val="24"/>
          <w:shd w:val="clear" w:color="auto" w:fill="FFFFFF"/>
        </w:rPr>
        <w:t>Caching</w:t>
      </w:r>
      <w:proofErr w:type="spellEnd"/>
      <w:r w:rsidRPr="00E54E76">
        <w:rPr>
          <w:szCs w:val="24"/>
          <w:shd w:val="clear" w:color="auto" w:fill="FFFFFF"/>
        </w:rPr>
        <w:t xml:space="preserve"> </w:t>
      </w:r>
    </w:p>
    <w:p w14:paraId="3EA2E2C1" w14:textId="77777777" w:rsidR="00CF3AF7" w:rsidRDefault="00CF3AF7" w:rsidP="00CF3AF7">
      <w:pPr>
        <w:pStyle w:val="Nadpis3"/>
        <w:rPr>
          <w:shd w:val="clear" w:color="auto" w:fill="FFFFFF"/>
        </w:rPr>
      </w:pPr>
      <w:r>
        <w:rPr>
          <w:shd w:val="clear" w:color="auto" w:fill="FFFFFF"/>
        </w:rPr>
        <w:t>Rep</w:t>
      </w:r>
      <w:r w:rsidRPr="005E59BD">
        <w:rPr>
          <w:shd w:val="clear" w:color="auto" w:fill="FFFFFF"/>
        </w:rPr>
        <w:t>rezentácia dát</w:t>
      </w:r>
    </w:p>
    <w:p w14:paraId="09E1E401" w14:textId="77777777" w:rsidR="00CF3AF7" w:rsidRDefault="00CF3AF7" w:rsidP="00CF3AF7">
      <w:pPr>
        <w:rPr>
          <w:szCs w:val="24"/>
          <w:shd w:val="clear" w:color="auto" w:fill="FFFFFF"/>
        </w:rPr>
      </w:pPr>
      <w:r>
        <w:rPr>
          <w:szCs w:val="24"/>
          <w:shd w:val="clear" w:color="auto" w:fill="FFFFFF"/>
        </w:rPr>
        <w:t xml:space="preserve">Hlavnou úlohou </w:t>
      </w:r>
      <w:proofErr w:type="spellStart"/>
      <w:r>
        <w:rPr>
          <w:szCs w:val="24"/>
          <w:shd w:val="clear" w:color="auto" w:fill="FFFFFF"/>
        </w:rPr>
        <w:t>RESTových</w:t>
      </w:r>
      <w:proofErr w:type="spellEnd"/>
      <w:r>
        <w:rPr>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w:t>
      </w:r>
    </w:p>
    <w:p w14:paraId="39F49E54" w14:textId="77777777" w:rsidR="00CF3AF7" w:rsidRDefault="00CF3AF7" w:rsidP="00CF3AF7">
      <w:pPr>
        <w:rPr>
          <w:szCs w:val="24"/>
          <w:shd w:val="clear" w:color="auto" w:fill="FFFFFF"/>
        </w:rPr>
      </w:pPr>
      <w:r>
        <w:rPr>
          <w:szCs w:val="24"/>
          <w:shd w:val="clear" w:color="auto" w:fill="FFFFFF"/>
        </w:rPr>
        <w:t xml:space="preserve">Napríklad ak požiadavka na server obsahuje parametre pre odpoveď v určitom formáte, ak server disponuje takýmto formátovaním dokáže jeho požiadavku spracovať. Odpoveď servera ( </w:t>
      </w:r>
      <w:proofErr w:type="spellStart"/>
      <w:r>
        <w:rPr>
          <w:szCs w:val="24"/>
          <w:shd w:val="clear" w:color="auto" w:fill="FFFFFF"/>
        </w:rPr>
        <w:t>response</w:t>
      </w:r>
      <w:proofErr w:type="spellEnd"/>
      <w:r>
        <w:rPr>
          <w:szCs w:val="24"/>
          <w:shd w:val="clear" w:color="auto" w:fill="FFFFFF"/>
        </w:rPr>
        <w:t xml:space="preserve"> ) by mala reprezentovať celý požadovaný obsah v čo najmenšom obsahu. Pokiaľ to tak nie je možné je nutné je nutné tieto zdroje rozdeliť na menšie a tým skrátiť dobu prenosu a tak zrýchliť služby.</w:t>
      </w:r>
    </w:p>
    <w:p w14:paraId="786ADD8B" w14:textId="77777777" w:rsidR="00CF3AF7" w:rsidRDefault="00CF3AF7" w:rsidP="00CF3AF7">
      <w:pPr>
        <w:rPr>
          <w:szCs w:val="24"/>
          <w:shd w:val="clear" w:color="auto" w:fill="FFFFFF"/>
        </w:rPr>
      </w:pPr>
    </w:p>
    <w:p w14:paraId="36C22651" w14:textId="77777777" w:rsidR="00CF3AF7" w:rsidRDefault="00CF3AF7" w:rsidP="00CF3AF7">
      <w:pPr>
        <w:rPr>
          <w:szCs w:val="24"/>
          <w:shd w:val="clear" w:color="auto" w:fill="FFFFFF"/>
        </w:rPr>
      </w:pPr>
    </w:p>
    <w:p w14:paraId="5144BEFA" w14:textId="53793B72" w:rsidR="00CF3AF7" w:rsidRDefault="00CF3AF7" w:rsidP="00CF3AF7">
      <w:pPr>
        <w:rPr>
          <w:b/>
          <w:szCs w:val="24"/>
          <w:shd w:val="clear" w:color="auto" w:fill="FFFFFF"/>
        </w:rPr>
      </w:pPr>
      <w:r w:rsidRPr="005E5D10">
        <w:rPr>
          <w:b/>
          <w:szCs w:val="24"/>
          <w:shd w:val="clear" w:color="auto" w:fill="FFFFFF"/>
        </w:rPr>
        <w:t>Príklad zobrazenia JSON:</w:t>
      </w:r>
    </w:p>
    <w:p w14:paraId="340DFD40" w14:textId="77777777" w:rsidR="00180786" w:rsidRPr="00180786" w:rsidRDefault="00180786" w:rsidP="002D4D52">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p>
    <w:p w14:paraId="17B954FF" w14:textId="77777777" w:rsidR="00180786" w:rsidRPr="00180786" w:rsidRDefault="00180786" w:rsidP="002D4D52">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"ID": "1",  </w:t>
      </w:r>
    </w:p>
    <w:p w14:paraId="3BFE7ED2" w14:textId="77777777" w:rsidR="00180786" w:rsidRPr="00180786" w:rsidRDefault="00180786" w:rsidP="002D4D52">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w:t>
      </w:r>
      <w:proofErr w:type="spellStart"/>
      <w:r w:rsidRPr="00180786">
        <w:rPr>
          <w:rFonts w:ascii="Consolas" w:eastAsia="Times New Roman" w:hAnsi="Consolas"/>
          <w:color w:val="000000"/>
          <w:sz w:val="18"/>
          <w:szCs w:val="18"/>
          <w:bdr w:val="none" w:sz="0" w:space="0" w:color="auto" w:frame="1"/>
          <w:lang w:eastAsia="sk-SK"/>
        </w:rPr>
        <w:t>Name</w:t>
      </w:r>
      <w:proofErr w:type="spellEnd"/>
      <w:r w:rsidRPr="00180786">
        <w:rPr>
          <w:rFonts w:ascii="Consolas" w:eastAsia="Times New Roman" w:hAnsi="Consolas"/>
          <w:color w:val="000000"/>
          <w:sz w:val="18"/>
          <w:szCs w:val="18"/>
          <w:bdr w:val="none" w:sz="0" w:space="0" w:color="auto" w:frame="1"/>
          <w:lang w:eastAsia="sk-SK"/>
        </w:rPr>
        <w:t>": "Jozef",  </w:t>
      </w:r>
    </w:p>
    <w:p w14:paraId="2D54235E" w14:textId="77777777" w:rsidR="00180786" w:rsidRPr="00180786" w:rsidRDefault="00180786" w:rsidP="002D4D52">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"Email": "jozef@gmail.com",  </w:t>
      </w:r>
    </w:p>
    <w:p w14:paraId="0FDDA844" w14:textId="77777777" w:rsidR="00180786" w:rsidRPr="00180786" w:rsidRDefault="00180786" w:rsidP="002D4D52">
      <w:pPr>
        <w:numPr>
          <w:ilvl w:val="0"/>
          <w:numId w:val="1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lastRenderedPageBreak/>
        <w:t>"Country": "Slovakia"  </w:t>
      </w:r>
    </w:p>
    <w:p w14:paraId="458CE762" w14:textId="77777777" w:rsidR="00180786" w:rsidRPr="00180786" w:rsidRDefault="00180786" w:rsidP="002D4D52">
      <w:pPr>
        <w:numPr>
          <w:ilvl w:val="0"/>
          <w:numId w:val="1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p>
    <w:p w14:paraId="6CEA551C" w14:textId="77777777" w:rsidR="00180786" w:rsidRPr="005E5D10" w:rsidRDefault="00180786" w:rsidP="00CF3AF7">
      <w:pPr>
        <w:rPr>
          <w:b/>
          <w:szCs w:val="24"/>
          <w:shd w:val="clear" w:color="auto" w:fill="FFFFFF"/>
        </w:rPr>
      </w:pP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CF3AF7" w:rsidRPr="00F65540" w14:paraId="7F594E9E" w14:textId="77777777" w:rsidTr="00180786">
        <w:trPr>
          <w:tblCellSpacing w:w="0" w:type="dxa"/>
        </w:trPr>
        <w:tc>
          <w:tcPr>
            <w:tcW w:w="0" w:type="auto"/>
            <w:vAlign w:val="center"/>
          </w:tcPr>
          <w:p w14:paraId="71BB088D" w14:textId="61EE17A4" w:rsidR="00CF3AF7" w:rsidRPr="00F65540" w:rsidRDefault="00CF3AF7" w:rsidP="007E5DB5">
            <w:pPr>
              <w:spacing w:after="0" w:line="240" w:lineRule="auto"/>
              <w:rPr>
                <w:rFonts w:eastAsia="Times New Roman"/>
                <w:color w:val="000000"/>
                <w:sz w:val="20"/>
                <w:szCs w:val="20"/>
                <w:lang w:eastAsia="sk-SK"/>
              </w:rPr>
            </w:pPr>
          </w:p>
        </w:tc>
        <w:tc>
          <w:tcPr>
            <w:tcW w:w="8861" w:type="dxa"/>
            <w:vAlign w:val="center"/>
          </w:tcPr>
          <w:p w14:paraId="2EEAC376" w14:textId="6CED2D41" w:rsidR="00CF3AF7" w:rsidRPr="00F65540" w:rsidRDefault="00CF3AF7" w:rsidP="007E5DB5">
            <w:pPr>
              <w:spacing w:after="0" w:line="240" w:lineRule="auto"/>
              <w:rPr>
                <w:rFonts w:eastAsia="Times New Roman"/>
                <w:color w:val="000000"/>
                <w:sz w:val="20"/>
                <w:szCs w:val="20"/>
                <w:lang w:eastAsia="sk-SK"/>
              </w:rPr>
            </w:pPr>
          </w:p>
        </w:tc>
      </w:tr>
    </w:tbl>
    <w:p w14:paraId="76838187" w14:textId="77777777" w:rsidR="00180786" w:rsidRDefault="00180786" w:rsidP="00CF3AF7">
      <w:pPr>
        <w:rPr>
          <w:szCs w:val="24"/>
          <w:shd w:val="clear" w:color="auto" w:fill="FFFFFF"/>
        </w:rPr>
      </w:pPr>
    </w:p>
    <w:p w14:paraId="08FE0412" w14:textId="42ACB408" w:rsidR="00CF3AF7" w:rsidRDefault="00CF3AF7" w:rsidP="00CF3AF7">
      <w:pPr>
        <w:rPr>
          <w:szCs w:val="24"/>
          <w:shd w:val="clear" w:color="auto" w:fill="FFFFFF"/>
        </w:rPr>
      </w:pPr>
      <w:r>
        <w:rPr>
          <w:szCs w:val="24"/>
          <w:shd w:val="clear" w:color="auto" w:fill="FFFFFF"/>
        </w:rPr>
        <w:t xml:space="preserve">V nasledujúcom obrázku bol použitý nástroj Google </w:t>
      </w:r>
      <w:proofErr w:type="spellStart"/>
      <w:r>
        <w:rPr>
          <w:szCs w:val="24"/>
          <w:shd w:val="clear" w:color="auto" w:fill="FFFFFF"/>
        </w:rPr>
        <w:t>Trends</w:t>
      </w:r>
      <w:proofErr w:type="spellEnd"/>
      <w:r>
        <w:rPr>
          <w:szCs w:val="24"/>
          <w:shd w:val="clear" w:color="auto" w:fill="FFFFFF"/>
        </w:rPr>
        <w:t xml:space="preserve"> pre porovnávanie vyhľadávaných výrazov pomocou Google </w:t>
      </w:r>
      <w:proofErr w:type="spellStart"/>
      <w:r>
        <w:rPr>
          <w:szCs w:val="24"/>
          <w:shd w:val="clear" w:color="auto" w:fill="FFFFFF"/>
        </w:rPr>
        <w:t>search</w:t>
      </w:r>
      <w:proofErr w:type="spellEnd"/>
      <w:r>
        <w:rPr>
          <w:szCs w:val="24"/>
          <w:shd w:val="clear" w:color="auto" w:fill="FFFFFF"/>
        </w:rPr>
        <w:t>. Daný graf nám porovnáva hľadané výrazy pre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 „</w:t>
      </w:r>
      <w:proofErr w:type="spellStart"/>
      <w:r>
        <w:rPr>
          <w:szCs w:val="24"/>
          <w:shd w:val="clear" w:color="auto" w:fill="FFFFFF"/>
        </w:rPr>
        <w:t>json</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z tohto grafu je jednoznačne vidieť, že termín „</w:t>
      </w:r>
      <w:proofErr w:type="spellStart"/>
      <w:r>
        <w:rPr>
          <w:szCs w:val="24"/>
          <w:shd w:val="clear" w:color="auto" w:fill="FFFFFF"/>
        </w:rPr>
        <w:t>xml</w:t>
      </w:r>
      <w:proofErr w:type="spellEnd"/>
      <w:r>
        <w:rPr>
          <w:szCs w:val="24"/>
          <w:shd w:val="clear" w:color="auto" w:fill="FFFFFF"/>
        </w:rPr>
        <w:t xml:space="preserve"> </w:t>
      </w:r>
      <w:proofErr w:type="spellStart"/>
      <w:r>
        <w:rPr>
          <w:szCs w:val="24"/>
          <w:shd w:val="clear" w:color="auto" w:fill="FFFFFF"/>
        </w:rPr>
        <w:t>api</w:t>
      </w:r>
      <w:proofErr w:type="spellEnd"/>
      <w:r>
        <w:rPr>
          <w:szCs w:val="24"/>
          <w:shd w:val="clear" w:color="auto" w:fill="FFFFFF"/>
        </w:rPr>
        <w:t>“ ako hľadaný ale aj formát postupom času upadá pričom formát JSON naberá na popularite.</w:t>
      </w:r>
    </w:p>
    <w:p w14:paraId="13EED3A6" w14:textId="77777777" w:rsidR="00CF3AF7" w:rsidRDefault="00CF3AF7" w:rsidP="00CF3AF7">
      <w:pPr>
        <w:rPr>
          <w:szCs w:val="24"/>
          <w:shd w:val="clear" w:color="auto" w:fill="FFFFFF"/>
        </w:rPr>
      </w:pPr>
      <w:r>
        <w:rPr>
          <w:noProof/>
          <w:lang w:eastAsia="sk-SK"/>
        </w:rPr>
        <w:drawing>
          <wp:inline distT="0" distB="0" distL="0" distR="0" wp14:anchorId="253EB1C8" wp14:editId="713716BA">
            <wp:extent cx="5760720" cy="156654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566545"/>
                    </a:xfrm>
                    <a:prstGeom prst="rect">
                      <a:avLst/>
                    </a:prstGeom>
                  </pic:spPr>
                </pic:pic>
              </a:graphicData>
            </a:graphic>
          </wp:inline>
        </w:drawing>
      </w:r>
    </w:p>
    <w:p w14:paraId="4C3A481E" w14:textId="77777777" w:rsidR="00CF3AF7" w:rsidRDefault="00CF3AF7" w:rsidP="00CF3AF7">
      <w:pPr>
        <w:pStyle w:val="Nadpis3"/>
        <w:rPr>
          <w:shd w:val="clear" w:color="auto" w:fill="FFFFFF"/>
        </w:rPr>
      </w:pPr>
      <w:r w:rsidRPr="009D3A87">
        <w:rPr>
          <w:shd w:val="clear" w:color="auto" w:fill="FFFFFF"/>
        </w:rPr>
        <w:t>Správy</w:t>
      </w:r>
    </w:p>
    <w:p w14:paraId="72ED854E" w14:textId="77777777" w:rsidR="00CF3AF7" w:rsidRPr="009D3A87" w:rsidRDefault="00CF3AF7" w:rsidP="00CF3AF7">
      <w:pPr>
        <w:rPr>
          <w:b/>
          <w:szCs w:val="24"/>
          <w:shd w:val="clear" w:color="auto" w:fill="FFFFFF"/>
        </w:rPr>
      </w:pPr>
      <w:r>
        <w:rPr>
          <w:b/>
          <w:szCs w:val="24"/>
          <w:shd w:val="clear" w:color="auto" w:fill="FFFFFF"/>
        </w:rPr>
        <w:t xml:space="preserve">HTTP </w:t>
      </w:r>
      <w:proofErr w:type="spellStart"/>
      <w:r>
        <w:rPr>
          <w:b/>
          <w:szCs w:val="24"/>
          <w:shd w:val="clear" w:color="auto" w:fill="FFFFFF"/>
        </w:rPr>
        <w:t>Request</w:t>
      </w:r>
      <w:proofErr w:type="spellEnd"/>
    </w:p>
    <w:p w14:paraId="1D1FFC72" w14:textId="77777777" w:rsidR="00CF3AF7" w:rsidRDefault="00CF3AF7" w:rsidP="00CF3AF7">
      <w:pPr>
        <w:rPr>
          <w:szCs w:val="24"/>
          <w:shd w:val="clear" w:color="auto" w:fill="FFFFFF"/>
        </w:rPr>
      </w:pPr>
      <w:r>
        <w:rPr>
          <w:szCs w:val="24"/>
          <w:shd w:val="clear" w:color="auto" w:fill="FFFFFF"/>
        </w:rPr>
        <w:t>Klient a webová služba spolu komunikujú pomocou správ. Klient zašle požiadavku (</w:t>
      </w:r>
      <w:proofErr w:type="spellStart"/>
      <w:r>
        <w:rPr>
          <w:szCs w:val="24"/>
          <w:shd w:val="clear" w:color="auto" w:fill="FFFFFF"/>
        </w:rPr>
        <w:t>request</w:t>
      </w:r>
      <w:proofErr w:type="spellEnd"/>
      <w:r>
        <w:rPr>
          <w:szCs w:val="24"/>
          <w:shd w:val="clear" w:color="auto" w:fill="FFFFFF"/>
        </w:rPr>
        <w:t>) na server a ten mu odpovie (</w:t>
      </w:r>
      <w:proofErr w:type="spellStart"/>
      <w:r>
        <w:rPr>
          <w:szCs w:val="24"/>
          <w:shd w:val="clear" w:color="auto" w:fill="FFFFFF"/>
        </w:rPr>
        <w:t>resposne</w:t>
      </w:r>
      <w:proofErr w:type="spellEnd"/>
      <w:r>
        <w:rPr>
          <w:szCs w:val="24"/>
          <w:shd w:val="clear" w:color="auto" w:fill="FFFFFF"/>
        </w:rPr>
        <w:t xml:space="preserve">). </w:t>
      </w:r>
      <w:proofErr w:type="spellStart"/>
      <w:r>
        <w:rPr>
          <w:szCs w:val="24"/>
          <w:shd w:val="clear" w:color="auto" w:fill="FFFFFF"/>
        </w:rPr>
        <w:t>Odhľadnúc</w:t>
      </w:r>
      <w:proofErr w:type="spellEnd"/>
      <w:r>
        <w:rPr>
          <w:szCs w:val="24"/>
          <w:shd w:val="clear" w:color="auto" w:fill="FFFFFF"/>
        </w:rPr>
        <w:t xml:space="preserve"> od aktuálnych dát, tieto správy taktiež obsahujú metadáta o danej správe. Tieto dáta požiadaviek a odpovedí sú dôležité informácie pre navrhovanie </w:t>
      </w:r>
      <w:proofErr w:type="spellStart"/>
      <w:r>
        <w:rPr>
          <w:szCs w:val="24"/>
          <w:shd w:val="clear" w:color="auto" w:fill="FFFFFF"/>
        </w:rPr>
        <w:t>RESTových</w:t>
      </w:r>
      <w:proofErr w:type="spellEnd"/>
      <w:r>
        <w:rPr>
          <w:szCs w:val="24"/>
          <w:shd w:val="clear" w:color="auto" w:fill="FFFFFF"/>
        </w:rPr>
        <w:t xml:space="preserve"> služieb.</w:t>
      </w:r>
    </w:p>
    <w:p w14:paraId="6F2465AC" w14:textId="37708095" w:rsidR="00CF3AF7" w:rsidRDefault="00F75B4B" w:rsidP="00CF3AF7">
      <w:pPr>
        <w:jc w:val="center"/>
        <w:rPr>
          <w:szCs w:val="24"/>
          <w:shd w:val="clear" w:color="auto" w:fill="FFFFFF"/>
        </w:rPr>
      </w:pPr>
      <w:r>
        <w:rPr>
          <w:noProof/>
          <w:lang w:eastAsia="sk-SK"/>
        </w:rPr>
        <w:drawing>
          <wp:inline distT="0" distB="0" distL="0" distR="0" wp14:anchorId="7C64BEB1" wp14:editId="28509BAA">
            <wp:extent cx="2673985" cy="1061085"/>
            <wp:effectExtent l="0" t="0" r="0" b="5715"/>
            <wp:docPr id="8" name="Obrázok 8" descr="C:\Users\DanielJežík\Desktop\bakalarky\http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Desktop\bakalarky\http reques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73985" cy="1061085"/>
                    </a:xfrm>
                    <a:prstGeom prst="rect">
                      <a:avLst/>
                    </a:prstGeom>
                    <a:noFill/>
                    <a:ln>
                      <a:noFill/>
                    </a:ln>
                  </pic:spPr>
                </pic:pic>
              </a:graphicData>
            </a:graphic>
          </wp:inline>
        </w:drawing>
      </w:r>
    </w:p>
    <w:p w14:paraId="625D6387" w14:textId="77777777" w:rsidR="00CF3AF7" w:rsidRPr="00F65540" w:rsidRDefault="00CF3AF7" w:rsidP="00CF3AF7">
      <w:pPr>
        <w:rPr>
          <w:szCs w:val="24"/>
          <w:shd w:val="clear" w:color="auto" w:fill="FFFFFF"/>
        </w:rPr>
      </w:pPr>
      <w:r w:rsidRPr="00F65540">
        <w:rPr>
          <w:szCs w:val="24"/>
          <w:shd w:val="clear" w:color="auto" w:fill="FFFFFF"/>
        </w:rPr>
        <w:t xml:space="preserve">&lt;VERB&gt; </w:t>
      </w:r>
      <w:r>
        <w:rPr>
          <w:szCs w:val="24"/>
          <w:shd w:val="clear" w:color="auto" w:fill="FFFFFF"/>
        </w:rPr>
        <w:tab/>
      </w:r>
      <w:r>
        <w:rPr>
          <w:szCs w:val="24"/>
          <w:shd w:val="clear" w:color="auto" w:fill="FFFFFF"/>
        </w:rPr>
        <w:tab/>
        <w:t>typ</w:t>
      </w:r>
      <w:r w:rsidRPr="00F65540">
        <w:rPr>
          <w:szCs w:val="24"/>
          <w:shd w:val="clear" w:color="auto" w:fill="FFFFFF"/>
        </w:rPr>
        <w:t xml:space="preserve"> HTTP </w:t>
      </w:r>
      <w:r>
        <w:rPr>
          <w:szCs w:val="24"/>
          <w:shd w:val="clear" w:color="auto" w:fill="FFFFFF"/>
        </w:rPr>
        <w:t>metódy</w:t>
      </w:r>
      <w:r w:rsidRPr="00F65540">
        <w:rPr>
          <w:szCs w:val="24"/>
          <w:shd w:val="clear" w:color="auto" w:fill="FFFFFF"/>
        </w:rPr>
        <w:t xml:space="preserve"> </w:t>
      </w:r>
      <w:r>
        <w:rPr>
          <w:szCs w:val="24"/>
          <w:shd w:val="clear" w:color="auto" w:fill="FFFFFF"/>
        </w:rPr>
        <w:t>napr.</w:t>
      </w:r>
      <w:r w:rsidRPr="00F65540">
        <w:rPr>
          <w:szCs w:val="24"/>
          <w:shd w:val="clear" w:color="auto" w:fill="FFFFFF"/>
        </w:rPr>
        <w:t xml:space="preserve"> GET, </w:t>
      </w:r>
      <w:r>
        <w:rPr>
          <w:szCs w:val="24"/>
          <w:shd w:val="clear" w:color="auto" w:fill="FFFFFF"/>
        </w:rPr>
        <w:t>PUT, POST, DELETE, OPTIONS atď.</w:t>
      </w:r>
    </w:p>
    <w:p w14:paraId="33C02F8D" w14:textId="77777777" w:rsidR="00CF3AF7" w:rsidRPr="00F65540" w:rsidRDefault="00CF3AF7" w:rsidP="00CF3AF7">
      <w:pPr>
        <w:rPr>
          <w:szCs w:val="24"/>
          <w:shd w:val="clear" w:color="auto" w:fill="FFFFFF"/>
        </w:rPr>
      </w:pPr>
      <w:r w:rsidRPr="00F65540">
        <w:rPr>
          <w:szCs w:val="24"/>
          <w:shd w:val="clear" w:color="auto" w:fill="FFFFFF"/>
        </w:rPr>
        <w:t xml:space="preserve">&lt;URI&gt; </w:t>
      </w:r>
      <w:r>
        <w:rPr>
          <w:szCs w:val="24"/>
          <w:shd w:val="clear" w:color="auto" w:fill="FFFFFF"/>
        </w:rPr>
        <w:tab/>
      </w:r>
      <w:r>
        <w:rPr>
          <w:szCs w:val="24"/>
          <w:shd w:val="clear" w:color="auto" w:fill="FFFFFF"/>
        </w:rPr>
        <w:tab/>
        <w:t>Je URI adresa zdroja, na ktorej sa bude operácia vykonávať</w:t>
      </w:r>
    </w:p>
    <w:p w14:paraId="6EECF136" w14:textId="77777777" w:rsidR="00CF3AF7" w:rsidRDefault="00CF3AF7" w:rsidP="00CF3AF7">
      <w:pPr>
        <w:rPr>
          <w:szCs w:val="24"/>
          <w:shd w:val="clear" w:color="auto" w:fill="FFFFFF"/>
        </w:rPr>
      </w:pPr>
      <w:r w:rsidRPr="00F65540">
        <w:rPr>
          <w:szCs w:val="24"/>
          <w:shd w:val="clear" w:color="auto" w:fill="FFFFFF"/>
        </w:rPr>
        <w:t xml:space="preserve">&lt;HTTP </w:t>
      </w:r>
      <w:proofErr w:type="spellStart"/>
      <w:r w:rsidRPr="00F65540">
        <w:rPr>
          <w:szCs w:val="24"/>
          <w:shd w:val="clear" w:color="auto" w:fill="FFFFFF"/>
        </w:rPr>
        <w:t>Version</w:t>
      </w:r>
      <w:proofErr w:type="spellEnd"/>
      <w:r w:rsidRPr="00F65540">
        <w:rPr>
          <w:szCs w:val="24"/>
          <w:shd w:val="clear" w:color="auto" w:fill="FFFFFF"/>
        </w:rPr>
        <w:t xml:space="preserve">&gt; </w:t>
      </w:r>
      <w:r>
        <w:rPr>
          <w:szCs w:val="24"/>
          <w:shd w:val="clear" w:color="auto" w:fill="FFFFFF"/>
        </w:rPr>
        <w:tab/>
        <w:t>je verzia</w:t>
      </w:r>
      <w:r w:rsidRPr="00F65540">
        <w:rPr>
          <w:szCs w:val="24"/>
          <w:shd w:val="clear" w:color="auto" w:fill="FFFFFF"/>
        </w:rPr>
        <w:t xml:space="preserve"> HTTP, </w:t>
      </w:r>
      <w:r>
        <w:rPr>
          <w:szCs w:val="24"/>
          <w:shd w:val="clear" w:color="auto" w:fill="FFFFFF"/>
        </w:rPr>
        <w:t xml:space="preserve">najčastejšie "HTTP v1.1" </w:t>
      </w:r>
    </w:p>
    <w:p w14:paraId="12EE9F47" w14:textId="77777777" w:rsidR="00CF3AF7" w:rsidRDefault="00CF3AF7" w:rsidP="00CF3AF7">
      <w:pPr>
        <w:ind w:left="708" w:hanging="708"/>
        <w:rPr>
          <w:szCs w:val="24"/>
          <w:shd w:val="clear" w:color="auto" w:fill="FFFFFF"/>
        </w:rPr>
      </w:pPr>
      <w:r w:rsidRPr="0026498F">
        <w:rPr>
          <w:szCs w:val="24"/>
          <w:shd w:val="clear" w:color="auto" w:fill="FFFFFF"/>
        </w:rPr>
        <w:lastRenderedPageBreak/>
        <w:t>&lt;</w:t>
      </w:r>
      <w:proofErr w:type="spellStart"/>
      <w:r w:rsidRPr="0026498F">
        <w:rPr>
          <w:szCs w:val="24"/>
          <w:shd w:val="clear" w:color="auto" w:fill="FFFFFF"/>
        </w:rPr>
        <w:t>Request</w:t>
      </w:r>
      <w:proofErr w:type="spellEnd"/>
      <w:r w:rsidRPr="0026498F">
        <w:rPr>
          <w:szCs w:val="24"/>
          <w:shd w:val="clear" w:color="auto" w:fill="FFFFFF"/>
        </w:rPr>
        <w:t xml:space="preserve"> </w:t>
      </w:r>
      <w:proofErr w:type="spellStart"/>
      <w:r w:rsidRPr="0026498F">
        <w:rPr>
          <w:szCs w:val="24"/>
          <w:shd w:val="clear" w:color="auto" w:fill="FFFFFF"/>
        </w:rPr>
        <w:t>Header</w:t>
      </w:r>
      <w:proofErr w:type="spellEnd"/>
      <w:r w:rsidRPr="0026498F">
        <w:rPr>
          <w:szCs w:val="24"/>
          <w:shd w:val="clear" w:color="auto" w:fill="FFFFFF"/>
        </w:rPr>
        <w:t>&gt;</w:t>
      </w:r>
      <w:r>
        <w:rPr>
          <w:szCs w:val="24"/>
          <w:shd w:val="clear" w:color="auto" w:fill="FFFFFF"/>
        </w:rPr>
        <w:tab/>
        <w:t>Obsahuje metadáta tzv. kľúčové hodnoty (</w:t>
      </w:r>
      <w:proofErr w:type="spellStart"/>
      <w:r>
        <w:rPr>
          <w:szCs w:val="24"/>
          <w:shd w:val="clear" w:color="auto" w:fill="FFFFFF"/>
        </w:rPr>
        <w:t>key-value</w:t>
      </w:r>
      <w:proofErr w:type="spellEnd"/>
      <w:r>
        <w:rPr>
          <w:szCs w:val="24"/>
          <w:shd w:val="clear" w:color="auto" w:fill="FFFFFF"/>
        </w:rPr>
        <w:t>). Tieto nastavenia obsahujú informáciu o správe a jej odosielateľovi, formáty, ktoré klient podporuje, formát tela správy, cache nastavenia odpovede a iné.</w:t>
      </w:r>
    </w:p>
    <w:p w14:paraId="6761279B" w14:textId="77777777" w:rsidR="00CF3AF7" w:rsidRDefault="00CF3AF7" w:rsidP="00CF3AF7">
      <w:pPr>
        <w:ind w:left="708" w:hanging="708"/>
        <w:rPr>
          <w:szCs w:val="24"/>
          <w:shd w:val="clear" w:color="auto" w:fill="FFFFFF"/>
        </w:rPr>
      </w:pPr>
      <w:r w:rsidRPr="0026498F">
        <w:rPr>
          <w:szCs w:val="24"/>
          <w:shd w:val="clear" w:color="auto" w:fill="FFFFFF"/>
        </w:rPr>
        <w:t>&lt;</w:t>
      </w:r>
      <w:proofErr w:type="spellStart"/>
      <w:r w:rsidRPr="0026498F">
        <w:rPr>
          <w:szCs w:val="24"/>
          <w:shd w:val="clear" w:color="auto" w:fill="FFFFFF"/>
        </w:rPr>
        <w:t>Request</w:t>
      </w:r>
      <w:proofErr w:type="spellEnd"/>
      <w:r w:rsidRPr="0026498F">
        <w:rPr>
          <w:szCs w:val="24"/>
          <w:shd w:val="clear" w:color="auto" w:fill="FFFFFF"/>
        </w:rPr>
        <w:t xml:space="preserve"> Body&gt;</w:t>
      </w:r>
      <w:r>
        <w:rPr>
          <w:szCs w:val="24"/>
          <w:shd w:val="clear" w:color="auto" w:fill="FFFFFF"/>
        </w:rPr>
        <w:t xml:space="preserve"> </w:t>
      </w:r>
      <w:r>
        <w:rPr>
          <w:szCs w:val="24"/>
          <w:shd w:val="clear" w:color="auto" w:fill="FFFFFF"/>
        </w:rPr>
        <w:tab/>
        <w:t>Je skutočný obsah správy.</w:t>
      </w:r>
    </w:p>
    <w:p w14:paraId="153943B9" w14:textId="77777777" w:rsidR="00CF3AF7" w:rsidRDefault="00CF3AF7" w:rsidP="00CF3AF7">
      <w:pPr>
        <w:ind w:left="708" w:hanging="708"/>
        <w:rPr>
          <w:szCs w:val="24"/>
          <w:shd w:val="clear" w:color="auto" w:fill="FFFFFF"/>
        </w:rPr>
      </w:pPr>
    </w:p>
    <w:p w14:paraId="50E7BE96" w14:textId="65A206E1" w:rsidR="00CF3AF7" w:rsidRDefault="00CF3AF7" w:rsidP="00CF3AF7">
      <w:pPr>
        <w:rPr>
          <w:b/>
          <w:szCs w:val="24"/>
          <w:shd w:val="clear" w:color="auto" w:fill="FFFFFF"/>
        </w:rPr>
      </w:pPr>
      <w:r w:rsidRPr="005E5D10">
        <w:rPr>
          <w:b/>
          <w:szCs w:val="24"/>
          <w:shd w:val="clear" w:color="auto" w:fill="FFFFFF"/>
        </w:rPr>
        <w:t>Príklad POST požiadavky</w:t>
      </w:r>
      <w:r>
        <w:rPr>
          <w:b/>
          <w:szCs w:val="24"/>
          <w:shd w:val="clear" w:color="auto" w:fill="FFFFFF"/>
        </w:rPr>
        <w:t>:</w:t>
      </w:r>
    </w:p>
    <w:p w14:paraId="0C11AAF8"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POST http://MyService/Person/ HTTP/1.1  </w:t>
      </w:r>
    </w:p>
    <w:p w14:paraId="1CD89203"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Host</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MyService</w:t>
      </w:r>
      <w:proofErr w:type="spellEnd"/>
      <w:r w:rsidRPr="00180786">
        <w:rPr>
          <w:rFonts w:ascii="Consolas" w:eastAsia="Times New Roman" w:hAnsi="Consolas"/>
          <w:color w:val="000000"/>
          <w:sz w:val="18"/>
          <w:szCs w:val="18"/>
          <w:bdr w:val="none" w:sz="0" w:space="0" w:color="auto" w:frame="1"/>
          <w:lang w:eastAsia="sk-SK"/>
        </w:rPr>
        <w:t>  </w:t>
      </w:r>
    </w:p>
    <w:p w14:paraId="3B662D1F"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w:t>
      </w:r>
      <w:proofErr w:type="spellEnd"/>
      <w:r w:rsidRPr="00180786">
        <w:rPr>
          <w:rFonts w:ascii="Consolas" w:eastAsia="Times New Roman" w:hAnsi="Consolas"/>
          <w:color w:val="000000"/>
          <w:sz w:val="18"/>
          <w:szCs w:val="18"/>
          <w:bdr w:val="none" w:sz="0" w:space="0" w:color="auto" w:frame="1"/>
          <w:lang w:eastAsia="sk-SK"/>
        </w:rPr>
        <w:t>-Type: text/</w:t>
      </w:r>
      <w:proofErr w:type="spellStart"/>
      <w:r w:rsidRPr="00180786">
        <w:rPr>
          <w:rFonts w:ascii="Consolas" w:eastAsia="Times New Roman" w:hAnsi="Consolas"/>
          <w:color w:val="000000"/>
          <w:sz w:val="18"/>
          <w:szCs w:val="18"/>
          <w:bdr w:val="none" w:sz="0" w:space="0" w:color="auto" w:frame="1"/>
          <w:lang w:eastAsia="sk-SK"/>
        </w:rPr>
        <w:t>xml</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charset</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utf</w:t>
      </w:r>
      <w:r w:rsidRPr="00180786">
        <w:rPr>
          <w:rFonts w:ascii="Consolas" w:eastAsia="Times New Roman" w:hAnsi="Consolas"/>
          <w:color w:val="000000"/>
          <w:sz w:val="18"/>
          <w:szCs w:val="18"/>
          <w:bdr w:val="none" w:sz="0" w:space="0" w:color="auto" w:frame="1"/>
          <w:lang w:eastAsia="sk-SK"/>
        </w:rPr>
        <w:t>-8  </w:t>
      </w:r>
    </w:p>
    <w:p w14:paraId="59DDC24C"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Content-Length</w:t>
      </w:r>
      <w:proofErr w:type="spellEnd"/>
      <w:r w:rsidRPr="00180786">
        <w:rPr>
          <w:rFonts w:ascii="Consolas" w:eastAsia="Times New Roman" w:hAnsi="Consolas"/>
          <w:color w:val="000000"/>
          <w:sz w:val="18"/>
          <w:szCs w:val="18"/>
          <w:bdr w:val="none" w:sz="0" w:space="0" w:color="auto" w:frame="1"/>
          <w:lang w:eastAsia="sk-SK"/>
        </w:rPr>
        <w:t>: 123  </w:t>
      </w:r>
    </w:p>
    <w:p w14:paraId="2B73B4C1"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xml</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version</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"1.0"</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encoding</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"utf-8"</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10EA0D1C"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&lt;Person&gt;</w:t>
      </w:r>
      <w:r w:rsidRPr="00180786">
        <w:rPr>
          <w:rFonts w:ascii="Consolas" w:eastAsia="Times New Roman" w:hAnsi="Consolas"/>
          <w:color w:val="000000"/>
          <w:sz w:val="18"/>
          <w:szCs w:val="18"/>
          <w:bdr w:val="none" w:sz="0" w:space="0" w:color="auto" w:frame="1"/>
          <w:lang w:eastAsia="sk-SK"/>
        </w:rPr>
        <w:t>  </w:t>
      </w:r>
    </w:p>
    <w:p w14:paraId="7E059919"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&lt;ID&gt;</w:t>
      </w:r>
      <w:r w:rsidRPr="00180786">
        <w:rPr>
          <w:rFonts w:ascii="Consolas" w:eastAsia="Times New Roman" w:hAnsi="Consolas"/>
          <w:color w:val="000000"/>
          <w:sz w:val="18"/>
          <w:szCs w:val="18"/>
          <w:bdr w:val="none" w:sz="0" w:space="0" w:color="auto" w:frame="1"/>
          <w:lang w:eastAsia="sk-SK"/>
        </w:rPr>
        <w:t>1</w:t>
      </w:r>
      <w:r w:rsidRPr="00180786">
        <w:rPr>
          <w:rFonts w:ascii="Consolas" w:eastAsia="Times New Roman" w:hAnsi="Consolas"/>
          <w:b/>
          <w:bCs/>
          <w:color w:val="006699"/>
          <w:sz w:val="18"/>
          <w:szCs w:val="18"/>
          <w:bdr w:val="none" w:sz="0" w:space="0" w:color="auto" w:frame="1"/>
          <w:lang w:eastAsia="sk-SK"/>
        </w:rPr>
        <w:t>&lt;/ID&gt;</w:t>
      </w:r>
      <w:r w:rsidRPr="00180786">
        <w:rPr>
          <w:rFonts w:ascii="Consolas" w:eastAsia="Times New Roman" w:hAnsi="Consolas"/>
          <w:color w:val="000000"/>
          <w:sz w:val="18"/>
          <w:szCs w:val="18"/>
          <w:bdr w:val="none" w:sz="0" w:space="0" w:color="auto" w:frame="1"/>
          <w:lang w:eastAsia="sk-SK"/>
        </w:rPr>
        <w:t>  </w:t>
      </w:r>
    </w:p>
    <w:p w14:paraId="37CF618C"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Name</w:t>
      </w:r>
      <w:proofErr w:type="spellEnd"/>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Jozef</w:t>
      </w: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Name</w:t>
      </w:r>
      <w:proofErr w:type="spellEnd"/>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29DE0F4D"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&lt;Email&gt;</w:t>
      </w:r>
      <w:r w:rsidRPr="00180786">
        <w:rPr>
          <w:rFonts w:ascii="Consolas" w:eastAsia="Times New Roman" w:hAnsi="Consolas"/>
          <w:color w:val="000000"/>
          <w:sz w:val="18"/>
          <w:szCs w:val="18"/>
          <w:bdr w:val="none" w:sz="0" w:space="0" w:color="auto" w:frame="1"/>
          <w:lang w:eastAsia="sk-SK"/>
        </w:rPr>
        <w:t>jozef@gmail.com</w:t>
      </w:r>
      <w:r w:rsidRPr="00180786">
        <w:rPr>
          <w:rFonts w:ascii="Consolas" w:eastAsia="Times New Roman" w:hAnsi="Consolas"/>
          <w:b/>
          <w:bCs/>
          <w:color w:val="006699"/>
          <w:sz w:val="18"/>
          <w:szCs w:val="18"/>
          <w:bdr w:val="none" w:sz="0" w:space="0" w:color="auto" w:frame="1"/>
          <w:lang w:eastAsia="sk-SK"/>
        </w:rPr>
        <w:t>&lt;/Email&gt;</w:t>
      </w:r>
      <w:r w:rsidRPr="00180786">
        <w:rPr>
          <w:rFonts w:ascii="Consolas" w:eastAsia="Times New Roman" w:hAnsi="Consolas"/>
          <w:color w:val="000000"/>
          <w:sz w:val="18"/>
          <w:szCs w:val="18"/>
          <w:bdr w:val="none" w:sz="0" w:space="0" w:color="auto" w:frame="1"/>
          <w:lang w:eastAsia="sk-SK"/>
        </w:rPr>
        <w:t>  </w:t>
      </w:r>
    </w:p>
    <w:p w14:paraId="46FDD5D6" w14:textId="77777777" w:rsidR="00180786" w:rsidRPr="00180786" w:rsidRDefault="00180786" w:rsidP="002D4D52">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b/>
          <w:bCs/>
          <w:color w:val="006699"/>
          <w:sz w:val="18"/>
          <w:szCs w:val="18"/>
          <w:bdr w:val="none" w:sz="0" w:space="0" w:color="auto" w:frame="1"/>
          <w:lang w:eastAsia="sk-SK"/>
        </w:rPr>
        <w:t>&lt;Country&gt;</w:t>
      </w:r>
      <w:r w:rsidRPr="00180786">
        <w:rPr>
          <w:rFonts w:ascii="Consolas" w:eastAsia="Times New Roman" w:hAnsi="Consolas"/>
          <w:color w:val="000000"/>
          <w:sz w:val="18"/>
          <w:szCs w:val="18"/>
          <w:bdr w:val="none" w:sz="0" w:space="0" w:color="auto" w:frame="1"/>
          <w:lang w:eastAsia="sk-SK"/>
        </w:rPr>
        <w:t>Slovakia</w:t>
      </w:r>
      <w:r w:rsidRPr="00180786">
        <w:rPr>
          <w:rFonts w:ascii="Consolas" w:eastAsia="Times New Roman" w:hAnsi="Consolas"/>
          <w:b/>
          <w:bCs/>
          <w:color w:val="006699"/>
          <w:sz w:val="18"/>
          <w:szCs w:val="18"/>
          <w:bdr w:val="none" w:sz="0" w:space="0" w:color="auto" w:frame="1"/>
          <w:lang w:eastAsia="sk-SK"/>
        </w:rPr>
        <w:t>&lt;/Country&gt;</w:t>
      </w:r>
      <w:r w:rsidRPr="00180786">
        <w:rPr>
          <w:rFonts w:ascii="Consolas" w:eastAsia="Times New Roman" w:hAnsi="Consolas"/>
          <w:color w:val="000000"/>
          <w:sz w:val="18"/>
          <w:szCs w:val="18"/>
          <w:bdr w:val="none" w:sz="0" w:space="0" w:color="auto" w:frame="1"/>
          <w:lang w:eastAsia="sk-SK"/>
        </w:rPr>
        <w:t>  </w:t>
      </w:r>
    </w:p>
    <w:p w14:paraId="13015CEB" w14:textId="77777777" w:rsidR="00180786" w:rsidRPr="00180786" w:rsidRDefault="00180786" w:rsidP="002D4D52">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&lt;/Person&gt;</w:t>
      </w:r>
      <w:r w:rsidRPr="00180786">
        <w:rPr>
          <w:rFonts w:ascii="Consolas" w:eastAsia="Times New Roman" w:hAnsi="Consolas"/>
          <w:color w:val="000000"/>
          <w:sz w:val="18"/>
          <w:szCs w:val="18"/>
          <w:bdr w:val="none" w:sz="0" w:space="0" w:color="auto" w:frame="1"/>
          <w:lang w:eastAsia="sk-SK"/>
        </w:rPr>
        <w:t>  </w:t>
      </w:r>
    </w:p>
    <w:p w14:paraId="13EEC413" w14:textId="77777777" w:rsidR="00180786" w:rsidRDefault="00180786" w:rsidP="00CF3AF7">
      <w:pPr>
        <w:rPr>
          <w:b/>
          <w:szCs w:val="24"/>
          <w:shd w:val="clear" w:color="auto" w:fill="FFFFFF"/>
        </w:rPr>
      </w:pPr>
    </w:p>
    <w:p w14:paraId="523A7599" w14:textId="77777777" w:rsidR="00CF3AF7" w:rsidRPr="004A74B1" w:rsidRDefault="00CF3AF7" w:rsidP="00CF3AF7">
      <w:pPr>
        <w:rPr>
          <w:szCs w:val="24"/>
          <w:shd w:val="clear" w:color="auto" w:fill="FFFFFF"/>
        </w:rPr>
      </w:pPr>
      <w:r>
        <w:rPr>
          <w:szCs w:val="24"/>
          <w:shd w:val="clear" w:color="auto" w:fill="FFFFFF"/>
        </w:rPr>
        <w:t xml:space="preserve">Môžete vidieť príkaz POST, ktorý je nasledovaný adresou URI a verziou HTTP. Táto požiadavka taktiež obsahuje hlavičkové požiadavky. </w:t>
      </w:r>
      <w:r w:rsidRPr="00B87889">
        <w:rPr>
          <w:b/>
          <w:szCs w:val="24"/>
          <w:shd w:val="clear" w:color="auto" w:fill="FFFFFF"/>
        </w:rPr>
        <w:t>HOST</w:t>
      </w:r>
      <w:r>
        <w:rPr>
          <w:b/>
          <w:szCs w:val="24"/>
          <w:shd w:val="clear" w:color="auto" w:fill="FFFFFF"/>
        </w:rPr>
        <w:t xml:space="preserve"> </w:t>
      </w:r>
      <w:r>
        <w:rPr>
          <w:szCs w:val="24"/>
          <w:shd w:val="clear" w:color="auto" w:fill="FFFFFF"/>
        </w:rPr>
        <w:t xml:space="preserve">je adresa serveru. </w:t>
      </w:r>
      <w:proofErr w:type="spellStart"/>
      <w:r w:rsidRPr="00B87889">
        <w:rPr>
          <w:b/>
          <w:szCs w:val="24"/>
          <w:shd w:val="clear" w:color="auto" w:fill="FFFFFF"/>
        </w:rPr>
        <w:t>Content</w:t>
      </w:r>
      <w:proofErr w:type="spellEnd"/>
      <w:r w:rsidRPr="00B87889">
        <w:rPr>
          <w:b/>
          <w:szCs w:val="24"/>
          <w:shd w:val="clear" w:color="auto" w:fill="FFFFFF"/>
        </w:rPr>
        <w:t>-Type</w:t>
      </w:r>
      <w:r>
        <w:rPr>
          <w:b/>
          <w:szCs w:val="24"/>
          <w:shd w:val="clear" w:color="auto" w:fill="FFFFFF"/>
        </w:rPr>
        <w:t xml:space="preserve"> </w:t>
      </w:r>
      <w:r>
        <w:rPr>
          <w:szCs w:val="24"/>
          <w:shd w:val="clear" w:color="auto" w:fill="FFFFFF"/>
        </w:rPr>
        <w:t xml:space="preserve">hovorí o type obsahu v tele správy, </w:t>
      </w:r>
      <w:proofErr w:type="spellStart"/>
      <w:r w:rsidRPr="004A74B1">
        <w:rPr>
          <w:b/>
          <w:szCs w:val="24"/>
          <w:shd w:val="clear" w:color="auto" w:fill="FFFFFF"/>
        </w:rPr>
        <w:t>Content-Length</w:t>
      </w:r>
      <w:proofErr w:type="spellEnd"/>
      <w:r>
        <w:rPr>
          <w:b/>
          <w:szCs w:val="24"/>
          <w:shd w:val="clear" w:color="auto" w:fill="FFFFFF"/>
        </w:rPr>
        <w:t xml:space="preserve"> </w:t>
      </w:r>
      <w:r>
        <w:rPr>
          <w:szCs w:val="24"/>
          <w:shd w:val="clear" w:color="auto" w:fill="FFFFFF"/>
        </w:rPr>
        <w:t>je dĺžka dát v tele správy, taktiež môže byť využitá na overenie či bola doručená celá správa.</w:t>
      </w:r>
    </w:p>
    <w:p w14:paraId="27BE4FB1" w14:textId="77777777" w:rsidR="00CF3AF7" w:rsidRDefault="00CF3AF7" w:rsidP="00CF3AF7">
      <w:pPr>
        <w:rPr>
          <w:b/>
          <w:szCs w:val="24"/>
          <w:shd w:val="clear" w:color="auto" w:fill="FFFFFF"/>
        </w:rPr>
      </w:pPr>
      <w:r>
        <w:rPr>
          <w:b/>
          <w:szCs w:val="24"/>
          <w:shd w:val="clear" w:color="auto" w:fill="FFFFFF"/>
        </w:rPr>
        <w:t>GET</w:t>
      </w:r>
    </w:p>
    <w:p w14:paraId="4B03FC5C" w14:textId="77777777" w:rsidR="00CF3AF7" w:rsidRDefault="00CF3AF7" w:rsidP="00CF3AF7">
      <w:pPr>
        <w:rPr>
          <w:szCs w:val="24"/>
          <w:shd w:val="clear" w:color="auto" w:fill="FFFFFF"/>
        </w:rPr>
      </w:pPr>
      <w:r>
        <w:rPr>
          <w:szCs w:val="24"/>
          <w:shd w:val="clear" w:color="auto" w:fill="FFFFFF"/>
        </w:rPr>
        <w:t xml:space="preserve">V požiadavke GET sa nenachádza telo správy. </w:t>
      </w:r>
      <w:proofErr w:type="spellStart"/>
      <w:r w:rsidRPr="003263E7">
        <w:rPr>
          <w:b/>
          <w:szCs w:val="24"/>
          <w:shd w:val="clear" w:color="auto" w:fill="FFFFFF"/>
        </w:rPr>
        <w:t>Accept</w:t>
      </w:r>
      <w:proofErr w:type="spellEnd"/>
      <w:r>
        <w:rPr>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Pr="003263E7">
        <w:t xml:space="preserve"> </w:t>
      </w:r>
      <w:r w:rsidRPr="003263E7">
        <w:rPr>
          <w:b/>
          <w:szCs w:val="24"/>
          <w:shd w:val="clear" w:color="auto" w:fill="FFFFFF"/>
        </w:rPr>
        <w:t>User-Agent</w:t>
      </w:r>
      <w:r>
        <w:rPr>
          <w:b/>
          <w:szCs w:val="24"/>
          <w:shd w:val="clear" w:color="auto" w:fill="FFFFFF"/>
        </w:rPr>
        <w:t xml:space="preserve"> </w:t>
      </w:r>
      <w:r>
        <w:rPr>
          <w:szCs w:val="24"/>
          <w:shd w:val="clear" w:color="auto" w:fill="FFFFFF"/>
        </w:rPr>
        <w:t xml:space="preserve">obsahuje informácie o klientovi, ktorý vykonal požiadavku na server. </w:t>
      </w:r>
      <w:proofErr w:type="spellStart"/>
      <w:r w:rsidRPr="003263E7">
        <w:rPr>
          <w:b/>
          <w:szCs w:val="24"/>
          <w:shd w:val="clear" w:color="auto" w:fill="FFFFFF"/>
        </w:rPr>
        <w:t>Accept-Encoding</w:t>
      </w:r>
      <w:proofErr w:type="spellEnd"/>
      <w:r w:rsidRPr="003263E7">
        <w:rPr>
          <w:b/>
          <w:szCs w:val="24"/>
          <w:shd w:val="clear" w:color="auto" w:fill="FFFFFF"/>
        </w:rPr>
        <w:t>/</w:t>
      </w:r>
      <w:proofErr w:type="spellStart"/>
      <w:r w:rsidRPr="003263E7">
        <w:rPr>
          <w:b/>
          <w:szCs w:val="24"/>
          <w:shd w:val="clear" w:color="auto" w:fill="FFFFFF"/>
        </w:rPr>
        <w:t>Language</w:t>
      </w:r>
      <w:proofErr w:type="spellEnd"/>
      <w:r>
        <w:rPr>
          <w:b/>
          <w:szCs w:val="24"/>
          <w:shd w:val="clear" w:color="auto" w:fill="FFFFFF"/>
        </w:rPr>
        <w:t xml:space="preserve"> </w:t>
      </w:r>
      <w:r>
        <w:rPr>
          <w:szCs w:val="24"/>
          <w:shd w:val="clear" w:color="auto" w:fill="FFFFFF"/>
        </w:rPr>
        <w:t>sú informácie o kódovaní a jazykovej podpore klienta.</w:t>
      </w:r>
    </w:p>
    <w:p w14:paraId="72F54510" w14:textId="443B07B5" w:rsidR="00CF3AF7" w:rsidRDefault="00CF3AF7" w:rsidP="00CF3AF7">
      <w:pPr>
        <w:rPr>
          <w:b/>
          <w:szCs w:val="24"/>
          <w:shd w:val="clear" w:color="auto" w:fill="FFFFFF"/>
        </w:rPr>
      </w:pPr>
      <w:r w:rsidRPr="005E5D10">
        <w:rPr>
          <w:b/>
          <w:szCs w:val="24"/>
          <w:shd w:val="clear" w:color="auto" w:fill="FFFFFF"/>
        </w:rPr>
        <w:t xml:space="preserve">Príklad </w:t>
      </w:r>
      <w:r>
        <w:rPr>
          <w:b/>
          <w:szCs w:val="24"/>
          <w:shd w:val="clear" w:color="auto" w:fill="FFFFFF"/>
        </w:rPr>
        <w:t>GET</w:t>
      </w:r>
      <w:r w:rsidRPr="005E5D10">
        <w:rPr>
          <w:b/>
          <w:szCs w:val="24"/>
          <w:shd w:val="clear" w:color="auto" w:fill="FFFFFF"/>
        </w:rPr>
        <w:t xml:space="preserve"> požiadavky</w:t>
      </w:r>
      <w:r>
        <w:rPr>
          <w:b/>
          <w:szCs w:val="24"/>
          <w:shd w:val="clear" w:color="auto" w:fill="FFFFFF"/>
        </w:rPr>
        <w:t>:</w:t>
      </w:r>
    </w:p>
    <w:p w14:paraId="4959DD98" w14:textId="77777777" w:rsidR="00180786" w:rsidRPr="00180786" w:rsidRDefault="00180786" w:rsidP="002D4D52">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GET http://www.w3.org/Protocols/rfc2616/rfc2616.html HTTP/1.1  </w:t>
      </w:r>
    </w:p>
    <w:p w14:paraId="1796FD3E" w14:textId="77777777" w:rsidR="00180786" w:rsidRPr="00180786" w:rsidRDefault="00180786" w:rsidP="002D4D52">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Host</w:t>
      </w:r>
      <w:proofErr w:type="spellEnd"/>
      <w:r w:rsidRPr="00180786">
        <w:rPr>
          <w:rFonts w:ascii="Consolas" w:eastAsia="Times New Roman" w:hAnsi="Consolas"/>
          <w:color w:val="000000"/>
          <w:sz w:val="18"/>
          <w:szCs w:val="18"/>
          <w:bdr w:val="none" w:sz="0" w:space="0" w:color="auto" w:frame="1"/>
          <w:lang w:eastAsia="sk-SK"/>
        </w:rPr>
        <w:t>: www.w3.org  </w:t>
      </w:r>
    </w:p>
    <w:p w14:paraId="167DF204" w14:textId="77777777" w:rsidR="00180786" w:rsidRPr="00180786" w:rsidRDefault="00180786" w:rsidP="002D4D52">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w:t>
      </w:r>
      <w:proofErr w:type="spellEnd"/>
      <w:r w:rsidRPr="00180786">
        <w:rPr>
          <w:rFonts w:ascii="Consolas" w:eastAsia="Times New Roman" w:hAnsi="Consolas"/>
          <w:color w:val="000000"/>
          <w:sz w:val="18"/>
          <w:szCs w:val="18"/>
          <w:bdr w:val="none" w:sz="0" w:space="0" w:color="auto" w:frame="1"/>
          <w:lang w:eastAsia="sk-SK"/>
        </w:rPr>
        <w:t>: text/</w:t>
      </w:r>
      <w:proofErr w:type="spellStart"/>
      <w:r w:rsidRPr="00180786">
        <w:rPr>
          <w:rFonts w:ascii="Consolas" w:eastAsia="Times New Roman" w:hAnsi="Consolas"/>
          <w:color w:val="000000"/>
          <w:sz w:val="18"/>
          <w:szCs w:val="18"/>
          <w:bdr w:val="none" w:sz="0" w:space="0" w:color="auto" w:frame="1"/>
          <w:lang w:eastAsia="sk-SK"/>
        </w:rPr>
        <w:t>html,application</w:t>
      </w:r>
      <w:proofErr w:type="spellEnd"/>
      <w:r w:rsidRPr="00180786">
        <w:rPr>
          <w:rFonts w:ascii="Consolas" w:eastAsia="Times New Roman" w:hAnsi="Consolas"/>
          <w:color w:val="000000"/>
          <w:sz w:val="18"/>
          <w:szCs w:val="18"/>
          <w:bdr w:val="none" w:sz="0" w:space="0" w:color="auto" w:frame="1"/>
          <w:lang w:eastAsia="sk-SK"/>
        </w:rPr>
        <w:t>/</w:t>
      </w:r>
      <w:proofErr w:type="spellStart"/>
      <w:r w:rsidRPr="00180786">
        <w:rPr>
          <w:rFonts w:ascii="Consolas" w:eastAsia="Times New Roman" w:hAnsi="Consolas"/>
          <w:color w:val="000000"/>
          <w:sz w:val="18"/>
          <w:szCs w:val="18"/>
          <w:bdr w:val="none" w:sz="0" w:space="0" w:color="auto" w:frame="1"/>
          <w:lang w:eastAsia="sk-SK"/>
        </w:rPr>
        <w:t>xhtml+xml,application</w:t>
      </w:r>
      <w:proofErr w:type="spellEnd"/>
      <w:r w:rsidRPr="00180786">
        <w:rPr>
          <w:rFonts w:ascii="Consolas" w:eastAsia="Times New Roman" w:hAnsi="Consolas"/>
          <w:color w:val="000000"/>
          <w:sz w:val="18"/>
          <w:szCs w:val="18"/>
          <w:bdr w:val="none" w:sz="0" w:space="0" w:color="auto" w:frame="1"/>
          <w:lang w:eastAsia="sk-SK"/>
        </w:rPr>
        <w:t>/</w:t>
      </w:r>
      <w:proofErr w:type="spellStart"/>
      <w:r w:rsidRPr="00180786">
        <w:rPr>
          <w:rFonts w:ascii="Consolas" w:eastAsia="Times New Roman" w:hAnsi="Consolas"/>
          <w:color w:val="000000"/>
          <w:sz w:val="18"/>
          <w:szCs w:val="18"/>
          <w:bdr w:val="none" w:sz="0" w:space="0" w:color="auto" w:frame="1"/>
          <w:lang w:eastAsia="sk-SK"/>
        </w:rPr>
        <w:t>xml</w:t>
      </w:r>
      <w:proofErr w:type="spellEnd"/>
      <w:r w:rsidRPr="00180786">
        <w:rPr>
          <w:rFonts w:ascii="Consolas" w:eastAsia="Times New Roman" w:hAnsi="Consolas"/>
          <w:color w:val="000000"/>
          <w:sz w:val="18"/>
          <w:szCs w:val="18"/>
          <w:bdr w:val="none" w:sz="0" w:space="0" w:color="auto" w:frame="1"/>
          <w:lang w:eastAsia="sk-SK"/>
        </w:rPr>
        <w:t>; …  </w:t>
      </w:r>
    </w:p>
    <w:p w14:paraId="78BA49A8" w14:textId="77777777" w:rsidR="00180786" w:rsidRPr="00180786" w:rsidRDefault="00180786" w:rsidP="002D4D52">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User-Agent: Mozilla/5.0 (Windows NT 6.3; WOW64) AppleWebKit/537.36 …  </w:t>
      </w:r>
    </w:p>
    <w:p w14:paraId="1DA8B9CE" w14:textId="77777777" w:rsidR="00180786" w:rsidRPr="00180786" w:rsidRDefault="00180786" w:rsidP="002D4D52">
      <w:pPr>
        <w:numPr>
          <w:ilvl w:val="0"/>
          <w:numId w:val="1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Accept-Encoding</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gzip,deflate,sdch</w:t>
      </w:r>
      <w:proofErr w:type="spellEnd"/>
      <w:r w:rsidRPr="00180786">
        <w:rPr>
          <w:rFonts w:ascii="Consolas" w:eastAsia="Times New Roman" w:hAnsi="Consolas"/>
          <w:color w:val="000000"/>
          <w:sz w:val="18"/>
          <w:szCs w:val="18"/>
          <w:bdr w:val="none" w:sz="0" w:space="0" w:color="auto" w:frame="1"/>
          <w:lang w:eastAsia="sk-SK"/>
        </w:rPr>
        <w:t>  </w:t>
      </w:r>
    </w:p>
    <w:p w14:paraId="6CECCC68" w14:textId="77777777" w:rsidR="00180786" w:rsidRPr="00180786" w:rsidRDefault="00180786" w:rsidP="002D4D52">
      <w:pPr>
        <w:numPr>
          <w:ilvl w:val="0"/>
          <w:numId w:val="1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Accept-Language</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en-US,en;</w:t>
      </w:r>
      <w:r w:rsidRPr="00180786">
        <w:rPr>
          <w:rFonts w:ascii="Consolas" w:eastAsia="Times New Roman" w:hAnsi="Consolas"/>
          <w:color w:val="FF0000"/>
          <w:sz w:val="18"/>
          <w:szCs w:val="18"/>
          <w:bdr w:val="none" w:sz="0" w:space="0" w:color="auto" w:frame="1"/>
          <w:lang w:eastAsia="sk-SK"/>
        </w:rPr>
        <w:t>q</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0</w:t>
      </w:r>
      <w:r w:rsidRPr="00180786">
        <w:rPr>
          <w:rFonts w:ascii="Consolas" w:eastAsia="Times New Roman" w:hAnsi="Consolas"/>
          <w:color w:val="000000"/>
          <w:sz w:val="18"/>
          <w:szCs w:val="18"/>
          <w:bdr w:val="none" w:sz="0" w:space="0" w:color="auto" w:frame="1"/>
          <w:lang w:eastAsia="sk-SK"/>
        </w:rPr>
        <w:t>.8,hi;</w:t>
      </w:r>
      <w:r w:rsidRPr="00180786">
        <w:rPr>
          <w:rFonts w:ascii="Consolas" w:eastAsia="Times New Roman" w:hAnsi="Consolas"/>
          <w:color w:val="FF0000"/>
          <w:sz w:val="18"/>
          <w:szCs w:val="18"/>
          <w:bdr w:val="none" w:sz="0" w:space="0" w:color="auto" w:frame="1"/>
          <w:lang w:eastAsia="sk-SK"/>
        </w:rPr>
        <w:t>q</w:t>
      </w:r>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0</w:t>
      </w:r>
      <w:r w:rsidRPr="00180786">
        <w:rPr>
          <w:rFonts w:ascii="Consolas" w:eastAsia="Times New Roman" w:hAnsi="Consolas"/>
          <w:color w:val="000000"/>
          <w:sz w:val="18"/>
          <w:szCs w:val="18"/>
          <w:bdr w:val="none" w:sz="0" w:space="0" w:color="auto" w:frame="1"/>
          <w:lang w:eastAsia="sk-SK"/>
        </w:rPr>
        <w:t>.6  </w:t>
      </w:r>
    </w:p>
    <w:p w14:paraId="27A389C4" w14:textId="77777777" w:rsidR="00180786" w:rsidRDefault="00180786" w:rsidP="00CF3AF7">
      <w:pPr>
        <w:rPr>
          <w:b/>
          <w:szCs w:val="24"/>
          <w:shd w:val="clear" w:color="auto" w:fill="FFFFFF"/>
        </w:rPr>
      </w:pP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CF3AF7" w:rsidRPr="003263E7" w14:paraId="5FEB8D29" w14:textId="77777777" w:rsidTr="00180786">
        <w:trPr>
          <w:tblCellSpacing w:w="0" w:type="dxa"/>
        </w:trPr>
        <w:tc>
          <w:tcPr>
            <w:tcW w:w="0" w:type="auto"/>
            <w:vAlign w:val="center"/>
          </w:tcPr>
          <w:p w14:paraId="7D3439F9" w14:textId="258E4764" w:rsidR="00CF3AF7" w:rsidRPr="003263E7" w:rsidRDefault="00CF3AF7" w:rsidP="007E5DB5">
            <w:pPr>
              <w:spacing w:after="0" w:line="240" w:lineRule="auto"/>
              <w:rPr>
                <w:rFonts w:eastAsia="Times New Roman"/>
                <w:color w:val="000000"/>
                <w:sz w:val="20"/>
                <w:szCs w:val="20"/>
                <w:lang w:eastAsia="sk-SK"/>
              </w:rPr>
            </w:pPr>
          </w:p>
        </w:tc>
        <w:tc>
          <w:tcPr>
            <w:tcW w:w="8861" w:type="dxa"/>
            <w:vAlign w:val="center"/>
          </w:tcPr>
          <w:p w14:paraId="2EFAA07C" w14:textId="23AC56E5" w:rsidR="00CF3AF7" w:rsidRPr="003263E7" w:rsidRDefault="00CF3AF7" w:rsidP="007E5DB5">
            <w:pPr>
              <w:spacing w:after="0" w:line="240" w:lineRule="auto"/>
              <w:rPr>
                <w:rFonts w:eastAsia="Times New Roman"/>
                <w:color w:val="000000"/>
                <w:sz w:val="20"/>
                <w:szCs w:val="20"/>
                <w:lang w:eastAsia="sk-SK"/>
              </w:rPr>
            </w:pPr>
          </w:p>
        </w:tc>
      </w:tr>
    </w:tbl>
    <w:p w14:paraId="6A934F1C" w14:textId="77777777" w:rsidR="00CF3AF7" w:rsidRDefault="00CF3AF7" w:rsidP="00CF3AF7">
      <w:pPr>
        <w:rPr>
          <w:b/>
          <w:szCs w:val="24"/>
          <w:shd w:val="clear" w:color="auto" w:fill="FFFFFF"/>
        </w:rPr>
      </w:pPr>
    </w:p>
    <w:p w14:paraId="304ED09F" w14:textId="77777777" w:rsidR="00CF3AF7" w:rsidRDefault="00CF3AF7" w:rsidP="00CF3AF7">
      <w:pPr>
        <w:rPr>
          <w:b/>
          <w:szCs w:val="24"/>
          <w:shd w:val="clear" w:color="auto" w:fill="FFFFFF"/>
        </w:rPr>
      </w:pPr>
      <w:r w:rsidRPr="00A20BE9">
        <w:rPr>
          <w:b/>
          <w:szCs w:val="24"/>
          <w:shd w:val="clear" w:color="auto" w:fill="FFFFFF"/>
        </w:rPr>
        <w:t xml:space="preserve">HTTP </w:t>
      </w:r>
      <w:proofErr w:type="spellStart"/>
      <w:r w:rsidRPr="00A20BE9">
        <w:rPr>
          <w:b/>
          <w:szCs w:val="24"/>
          <w:shd w:val="clear" w:color="auto" w:fill="FFFFFF"/>
        </w:rPr>
        <w:t>Response</w:t>
      </w:r>
      <w:proofErr w:type="spellEnd"/>
    </w:p>
    <w:p w14:paraId="5AA6295E" w14:textId="45A263F2" w:rsidR="00CF3AF7" w:rsidRDefault="00F75B4B" w:rsidP="00CF3AF7">
      <w:pPr>
        <w:jc w:val="center"/>
        <w:rPr>
          <w:b/>
          <w:szCs w:val="24"/>
          <w:shd w:val="clear" w:color="auto" w:fill="FFFFFF"/>
        </w:rPr>
      </w:pPr>
      <w:r>
        <w:rPr>
          <w:noProof/>
          <w:lang w:eastAsia="sk-SK"/>
        </w:rPr>
        <w:drawing>
          <wp:inline distT="0" distB="0" distL="0" distR="0" wp14:anchorId="6EA53CAB" wp14:editId="2FC5783C">
            <wp:extent cx="2673985" cy="1061085"/>
            <wp:effectExtent l="0" t="0" r="0" b="5715"/>
            <wp:docPr id="7" name="Obrázok 7" descr="C:\Users\DanielJežík\Desktop\bakalarky\http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Ježík\Desktop\bakalarky\http respon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73985" cy="1061085"/>
                    </a:xfrm>
                    <a:prstGeom prst="rect">
                      <a:avLst/>
                    </a:prstGeom>
                    <a:noFill/>
                    <a:ln>
                      <a:noFill/>
                    </a:ln>
                  </pic:spPr>
                </pic:pic>
              </a:graphicData>
            </a:graphic>
          </wp:inline>
        </w:drawing>
      </w:r>
    </w:p>
    <w:p w14:paraId="338DF189" w14:textId="77777777"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code</w:t>
      </w:r>
      <w:proofErr w:type="spellEnd"/>
      <w:r w:rsidRPr="003773ED">
        <w:rPr>
          <w:szCs w:val="24"/>
          <w:shd w:val="clear" w:color="auto" w:fill="FFFFFF"/>
        </w:rPr>
        <w:t>&gt;</w:t>
      </w:r>
      <w:r>
        <w:rPr>
          <w:szCs w:val="24"/>
          <w:shd w:val="clear" w:color="auto" w:fill="FFFFFF"/>
        </w:rPr>
        <w:tab/>
        <w:t>vracia s</w:t>
      </w:r>
      <w:r w:rsidRPr="003773ED">
        <w:rPr>
          <w:szCs w:val="24"/>
          <w:shd w:val="clear" w:color="auto" w:fill="FFFFFF"/>
        </w:rPr>
        <w:t>er</w:t>
      </w:r>
      <w:r>
        <w:rPr>
          <w:szCs w:val="24"/>
          <w:shd w:val="clear" w:color="auto" w:fill="FFFFFF"/>
        </w:rPr>
        <w:t xml:space="preserve">ver, ktorý obsahuje stav požiadavky </w:t>
      </w:r>
      <w:proofErr w:type="spellStart"/>
      <w:r>
        <w:rPr>
          <w:szCs w:val="24"/>
          <w:shd w:val="clear" w:color="auto" w:fill="FFFFFF"/>
        </w:rPr>
        <w:t>tj</w:t>
      </w:r>
      <w:proofErr w:type="spellEnd"/>
      <w:r>
        <w:rPr>
          <w:szCs w:val="24"/>
          <w:shd w:val="clear" w:color="auto" w:fill="FFFFFF"/>
        </w:rPr>
        <w:t>. stavový kód.</w:t>
      </w:r>
    </w:p>
    <w:p w14:paraId="6777EE4F" w14:textId="77777777" w:rsidR="00CF3AF7" w:rsidRDefault="00CF3AF7" w:rsidP="00CF3AF7">
      <w:pPr>
        <w:rPr>
          <w:szCs w:val="24"/>
          <w:shd w:val="clear" w:color="auto" w:fill="FFFFFF"/>
        </w:rPr>
      </w:pPr>
      <w:r w:rsidRPr="003773ED">
        <w:rPr>
          <w:szCs w:val="24"/>
          <w:shd w:val="clear" w:color="auto" w:fill="FFFFFF"/>
        </w:rPr>
        <w:t>&lt;</w:t>
      </w:r>
      <w:proofErr w:type="spellStart"/>
      <w:r w:rsidRPr="003773ED">
        <w:rPr>
          <w:szCs w:val="24"/>
          <w:shd w:val="clear" w:color="auto" w:fill="FFFFFF"/>
        </w:rPr>
        <w:t>Response</w:t>
      </w:r>
      <w:proofErr w:type="spellEnd"/>
      <w:r w:rsidRPr="003773ED">
        <w:rPr>
          <w:szCs w:val="24"/>
          <w:shd w:val="clear" w:color="auto" w:fill="FFFFFF"/>
        </w:rPr>
        <w:t xml:space="preserve"> </w:t>
      </w:r>
      <w:proofErr w:type="spellStart"/>
      <w:r w:rsidRPr="003773ED">
        <w:rPr>
          <w:szCs w:val="24"/>
          <w:shd w:val="clear" w:color="auto" w:fill="FFFFFF"/>
        </w:rPr>
        <w:t>Header</w:t>
      </w:r>
      <w:proofErr w:type="spellEnd"/>
      <w:r w:rsidRPr="003773ED">
        <w:rPr>
          <w:szCs w:val="24"/>
          <w:shd w:val="clear" w:color="auto" w:fill="FFFFFF"/>
        </w:rPr>
        <w:t>&gt;</w:t>
      </w:r>
      <w:r>
        <w:rPr>
          <w:szCs w:val="24"/>
          <w:shd w:val="clear" w:color="auto" w:fill="FFFFFF"/>
        </w:rPr>
        <w:tab/>
        <w:t>obsahuje metadáta a nastavenia správy odpovede</w:t>
      </w:r>
    </w:p>
    <w:p w14:paraId="7EFE28DC" w14:textId="77777777" w:rsidR="00CF3AF7" w:rsidRDefault="00CF3AF7" w:rsidP="00CF3AF7">
      <w:pPr>
        <w:rPr>
          <w:szCs w:val="24"/>
          <w:shd w:val="clear" w:color="auto" w:fill="FFFFFF"/>
        </w:rPr>
      </w:pPr>
      <w:r w:rsidRPr="008E7778">
        <w:rPr>
          <w:szCs w:val="24"/>
          <w:shd w:val="clear" w:color="auto" w:fill="FFFFFF"/>
        </w:rPr>
        <w:t>&lt;</w:t>
      </w:r>
      <w:proofErr w:type="spellStart"/>
      <w:r w:rsidRPr="008E7778">
        <w:rPr>
          <w:szCs w:val="24"/>
          <w:shd w:val="clear" w:color="auto" w:fill="FFFFFF"/>
        </w:rPr>
        <w:t>Response</w:t>
      </w:r>
      <w:proofErr w:type="spellEnd"/>
      <w:r w:rsidRPr="008E7778">
        <w:rPr>
          <w:szCs w:val="24"/>
          <w:shd w:val="clear" w:color="auto" w:fill="FFFFFF"/>
        </w:rPr>
        <w:t xml:space="preserve"> Body&gt;</w:t>
      </w:r>
      <w:r>
        <w:rPr>
          <w:szCs w:val="24"/>
          <w:shd w:val="clear" w:color="auto" w:fill="FFFFFF"/>
        </w:rPr>
        <w:tab/>
        <w:t>obsahuje reprezentovaný zdroj ak bola požiadavka úspešná</w:t>
      </w:r>
    </w:p>
    <w:p w14:paraId="777269CB" w14:textId="3BB8F0AC" w:rsidR="00CF3AF7" w:rsidRDefault="00CF3AF7" w:rsidP="00CF3AF7">
      <w:pPr>
        <w:rPr>
          <w:b/>
          <w:szCs w:val="24"/>
          <w:shd w:val="clear" w:color="auto" w:fill="FFFFFF"/>
        </w:rPr>
      </w:pPr>
      <w:r w:rsidRPr="008E7778">
        <w:rPr>
          <w:b/>
          <w:szCs w:val="24"/>
          <w:shd w:val="clear" w:color="auto" w:fill="FFFFFF"/>
        </w:rPr>
        <w:t>Daná odpoveď požiadavky GET:</w:t>
      </w:r>
    </w:p>
    <w:p w14:paraId="72CAC736"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HTTP/1.1 200 OK  </w:t>
      </w:r>
    </w:p>
    <w:p w14:paraId="68495255"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Date</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Sat</w:t>
      </w:r>
      <w:proofErr w:type="spellEnd"/>
      <w:r w:rsidRPr="00180786">
        <w:rPr>
          <w:rFonts w:ascii="Consolas" w:eastAsia="Times New Roman" w:hAnsi="Consolas"/>
          <w:color w:val="000000"/>
          <w:sz w:val="18"/>
          <w:szCs w:val="18"/>
          <w:bdr w:val="none" w:sz="0" w:space="0" w:color="auto" w:frame="1"/>
          <w:lang w:eastAsia="sk-SK"/>
        </w:rPr>
        <w:t>, 23 </w:t>
      </w:r>
      <w:proofErr w:type="spellStart"/>
      <w:r w:rsidRPr="00180786">
        <w:rPr>
          <w:rFonts w:ascii="Consolas" w:eastAsia="Times New Roman" w:hAnsi="Consolas"/>
          <w:color w:val="000000"/>
          <w:sz w:val="18"/>
          <w:szCs w:val="18"/>
          <w:bdr w:val="none" w:sz="0" w:space="0" w:color="auto" w:frame="1"/>
          <w:lang w:eastAsia="sk-SK"/>
        </w:rPr>
        <w:t>Aug</w:t>
      </w:r>
      <w:proofErr w:type="spellEnd"/>
      <w:r w:rsidRPr="00180786">
        <w:rPr>
          <w:rFonts w:ascii="Consolas" w:eastAsia="Times New Roman" w:hAnsi="Consolas"/>
          <w:color w:val="000000"/>
          <w:sz w:val="18"/>
          <w:szCs w:val="18"/>
          <w:bdr w:val="none" w:sz="0" w:space="0" w:color="auto" w:frame="1"/>
          <w:lang w:eastAsia="sk-SK"/>
        </w:rPr>
        <w:t> 2014 18:31:04 GMT  </w:t>
      </w:r>
    </w:p>
    <w:p w14:paraId="5FE8807C"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Server: Apache/2  </w:t>
      </w:r>
    </w:p>
    <w:p w14:paraId="75960DAE"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Last-Modified</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Wed</w:t>
      </w:r>
      <w:proofErr w:type="spellEnd"/>
      <w:r w:rsidRPr="00180786">
        <w:rPr>
          <w:rFonts w:ascii="Consolas" w:eastAsia="Times New Roman" w:hAnsi="Consolas"/>
          <w:color w:val="000000"/>
          <w:sz w:val="18"/>
          <w:szCs w:val="18"/>
          <w:bdr w:val="none" w:sz="0" w:space="0" w:color="auto" w:frame="1"/>
          <w:lang w:eastAsia="sk-SK"/>
        </w:rPr>
        <w:t>, 01 </w:t>
      </w:r>
      <w:proofErr w:type="spellStart"/>
      <w:r w:rsidRPr="00180786">
        <w:rPr>
          <w:rFonts w:ascii="Consolas" w:eastAsia="Times New Roman" w:hAnsi="Consolas"/>
          <w:color w:val="000000"/>
          <w:sz w:val="18"/>
          <w:szCs w:val="18"/>
          <w:bdr w:val="none" w:sz="0" w:space="0" w:color="auto" w:frame="1"/>
          <w:lang w:eastAsia="sk-SK"/>
        </w:rPr>
        <w:t>Sep</w:t>
      </w:r>
      <w:proofErr w:type="spellEnd"/>
      <w:r w:rsidRPr="00180786">
        <w:rPr>
          <w:rFonts w:ascii="Consolas" w:eastAsia="Times New Roman" w:hAnsi="Consolas"/>
          <w:color w:val="000000"/>
          <w:sz w:val="18"/>
          <w:szCs w:val="18"/>
          <w:bdr w:val="none" w:sz="0" w:space="0" w:color="auto" w:frame="1"/>
          <w:lang w:eastAsia="sk-SK"/>
        </w:rPr>
        <w:t> 2004 13:24:52 GMT  </w:t>
      </w:r>
    </w:p>
    <w:p w14:paraId="1897B6FD"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Accept-Ranges</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bytes</w:t>
      </w:r>
      <w:proofErr w:type="spellEnd"/>
      <w:r w:rsidRPr="00180786">
        <w:rPr>
          <w:rFonts w:ascii="Consolas" w:eastAsia="Times New Roman" w:hAnsi="Consolas"/>
          <w:color w:val="000000"/>
          <w:sz w:val="18"/>
          <w:szCs w:val="18"/>
          <w:bdr w:val="none" w:sz="0" w:space="0" w:color="auto" w:frame="1"/>
          <w:lang w:eastAsia="sk-SK"/>
        </w:rPr>
        <w:t>  </w:t>
      </w:r>
    </w:p>
    <w:p w14:paraId="0F53B53F"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Content-Length</w:t>
      </w:r>
      <w:proofErr w:type="spellEnd"/>
      <w:r w:rsidRPr="00180786">
        <w:rPr>
          <w:rFonts w:ascii="Consolas" w:eastAsia="Times New Roman" w:hAnsi="Consolas"/>
          <w:color w:val="000000"/>
          <w:sz w:val="18"/>
          <w:szCs w:val="18"/>
          <w:bdr w:val="none" w:sz="0" w:space="0" w:color="auto" w:frame="1"/>
          <w:lang w:eastAsia="sk-SK"/>
        </w:rPr>
        <w:t>: 32859  </w:t>
      </w:r>
    </w:p>
    <w:p w14:paraId="195CE13E"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Cache-</w:t>
      </w:r>
      <w:proofErr w:type="spellStart"/>
      <w:r w:rsidRPr="00180786">
        <w:rPr>
          <w:rFonts w:ascii="Consolas" w:eastAsia="Times New Roman" w:hAnsi="Consolas"/>
          <w:color w:val="000000"/>
          <w:sz w:val="18"/>
          <w:szCs w:val="18"/>
          <w:bdr w:val="none" w:sz="0" w:space="0" w:color="auto" w:frame="1"/>
          <w:lang w:eastAsia="sk-SK"/>
        </w:rPr>
        <w:t>Control</w:t>
      </w:r>
      <w:proofErr w:type="spellEnd"/>
      <w:r w:rsidRPr="00180786">
        <w:rPr>
          <w:rFonts w:ascii="Consolas" w:eastAsia="Times New Roman" w:hAnsi="Consolas"/>
          <w:color w:val="000000"/>
          <w:sz w:val="18"/>
          <w:szCs w:val="18"/>
          <w:bdr w:val="none" w:sz="0" w:space="0" w:color="auto" w:frame="1"/>
          <w:lang w:eastAsia="sk-SK"/>
        </w:rPr>
        <w:t>: </w:t>
      </w:r>
      <w:r w:rsidRPr="00180786">
        <w:rPr>
          <w:rFonts w:ascii="Consolas" w:eastAsia="Times New Roman" w:hAnsi="Consolas"/>
          <w:color w:val="FF0000"/>
          <w:sz w:val="18"/>
          <w:szCs w:val="18"/>
          <w:bdr w:val="none" w:sz="0" w:space="0" w:color="auto" w:frame="1"/>
          <w:lang w:eastAsia="sk-SK"/>
        </w:rPr>
        <w:t>max-</w:t>
      </w:r>
      <w:proofErr w:type="spellStart"/>
      <w:r w:rsidRPr="00180786">
        <w:rPr>
          <w:rFonts w:ascii="Consolas" w:eastAsia="Times New Roman" w:hAnsi="Consolas"/>
          <w:color w:val="FF0000"/>
          <w:sz w:val="18"/>
          <w:szCs w:val="18"/>
          <w:bdr w:val="none" w:sz="0" w:space="0" w:color="auto" w:frame="1"/>
          <w:lang w:eastAsia="sk-SK"/>
        </w:rPr>
        <w:t>age</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21600</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000000"/>
          <w:sz w:val="18"/>
          <w:szCs w:val="18"/>
          <w:bdr w:val="none" w:sz="0" w:space="0" w:color="auto" w:frame="1"/>
          <w:lang w:eastAsia="sk-SK"/>
        </w:rPr>
        <w:t>must-revalidate</w:t>
      </w:r>
      <w:proofErr w:type="spellEnd"/>
      <w:r w:rsidRPr="00180786">
        <w:rPr>
          <w:rFonts w:ascii="Consolas" w:eastAsia="Times New Roman" w:hAnsi="Consolas"/>
          <w:color w:val="000000"/>
          <w:sz w:val="18"/>
          <w:szCs w:val="18"/>
          <w:bdr w:val="none" w:sz="0" w:space="0" w:color="auto" w:frame="1"/>
          <w:lang w:eastAsia="sk-SK"/>
        </w:rPr>
        <w:t>  </w:t>
      </w:r>
    </w:p>
    <w:p w14:paraId="1B39D993"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Expires</w:t>
      </w:r>
      <w:proofErr w:type="spellEnd"/>
      <w:r w:rsidRPr="00180786">
        <w:rPr>
          <w:rFonts w:ascii="Consolas" w:eastAsia="Times New Roman" w:hAnsi="Consolas"/>
          <w:color w:val="000000"/>
          <w:sz w:val="18"/>
          <w:szCs w:val="18"/>
          <w:bdr w:val="none" w:sz="0" w:space="0" w:color="auto" w:frame="1"/>
          <w:lang w:eastAsia="sk-SK"/>
        </w:rPr>
        <w:t>: Sun, 24 </w:t>
      </w:r>
      <w:proofErr w:type="spellStart"/>
      <w:r w:rsidRPr="00180786">
        <w:rPr>
          <w:rFonts w:ascii="Consolas" w:eastAsia="Times New Roman" w:hAnsi="Consolas"/>
          <w:color w:val="000000"/>
          <w:sz w:val="18"/>
          <w:szCs w:val="18"/>
          <w:bdr w:val="none" w:sz="0" w:space="0" w:color="auto" w:frame="1"/>
          <w:lang w:eastAsia="sk-SK"/>
        </w:rPr>
        <w:t>Aug</w:t>
      </w:r>
      <w:proofErr w:type="spellEnd"/>
      <w:r w:rsidRPr="00180786">
        <w:rPr>
          <w:rFonts w:ascii="Consolas" w:eastAsia="Times New Roman" w:hAnsi="Consolas"/>
          <w:color w:val="000000"/>
          <w:sz w:val="18"/>
          <w:szCs w:val="18"/>
          <w:bdr w:val="none" w:sz="0" w:space="0" w:color="auto" w:frame="1"/>
          <w:lang w:eastAsia="sk-SK"/>
        </w:rPr>
        <w:t> 2014 00:31:04 GMT  </w:t>
      </w:r>
    </w:p>
    <w:p w14:paraId="155C8BE9"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sidRPr="00180786">
        <w:rPr>
          <w:rFonts w:ascii="Consolas" w:eastAsia="Times New Roman" w:hAnsi="Consolas"/>
          <w:color w:val="000000"/>
          <w:sz w:val="18"/>
          <w:szCs w:val="18"/>
          <w:bdr w:val="none" w:sz="0" w:space="0" w:color="auto" w:frame="1"/>
          <w:lang w:eastAsia="sk-SK"/>
        </w:rPr>
        <w:t>Content</w:t>
      </w:r>
      <w:proofErr w:type="spellEnd"/>
      <w:r w:rsidRPr="00180786">
        <w:rPr>
          <w:rFonts w:ascii="Consolas" w:eastAsia="Times New Roman" w:hAnsi="Consolas"/>
          <w:color w:val="000000"/>
          <w:sz w:val="18"/>
          <w:szCs w:val="18"/>
          <w:bdr w:val="none" w:sz="0" w:space="0" w:color="auto" w:frame="1"/>
          <w:lang w:eastAsia="sk-SK"/>
        </w:rPr>
        <w:t>-Type: text/html; </w:t>
      </w:r>
      <w:proofErr w:type="spellStart"/>
      <w:r w:rsidRPr="00180786">
        <w:rPr>
          <w:rFonts w:ascii="Consolas" w:eastAsia="Times New Roman" w:hAnsi="Consolas"/>
          <w:color w:val="FF0000"/>
          <w:sz w:val="18"/>
          <w:szCs w:val="18"/>
          <w:bdr w:val="none" w:sz="0" w:space="0" w:color="auto" w:frame="1"/>
          <w:lang w:eastAsia="sk-SK"/>
        </w:rPr>
        <w:t>charset</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iso</w:t>
      </w:r>
      <w:r w:rsidRPr="00180786">
        <w:rPr>
          <w:rFonts w:ascii="Consolas" w:eastAsia="Times New Roman" w:hAnsi="Consolas"/>
          <w:color w:val="000000"/>
          <w:sz w:val="18"/>
          <w:szCs w:val="18"/>
          <w:bdr w:val="none" w:sz="0" w:space="0" w:color="auto" w:frame="1"/>
          <w:lang w:eastAsia="sk-SK"/>
        </w:rPr>
        <w:t>-8859-1  </w:t>
      </w:r>
    </w:p>
    <w:p w14:paraId="1A702344"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&lt;!DOCTYPE html PUBLIC "-//W3C//DTD XHTML 1.0 Strict//EN" "http://www.w3.org/TR/xhtml1/DTD/xhtml1-strict.dtd"</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5B05B554"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&lt;html</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xmlns</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'http://www.w3.org/1999/xhtml'</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050A3841"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head</w:t>
      </w:r>
      <w:proofErr w:type="spellEnd"/>
      <w:r w:rsidRPr="00180786">
        <w:rPr>
          <w:rFonts w:ascii="Consolas" w:eastAsia="Times New Roman" w:hAnsi="Consolas"/>
          <w:b/>
          <w:bCs/>
          <w:color w:val="006699"/>
          <w:sz w:val="18"/>
          <w:szCs w:val="18"/>
          <w:bdr w:val="none" w:sz="0" w:space="0" w:color="auto" w:frame="1"/>
          <w:lang w:eastAsia="sk-SK"/>
        </w:rPr>
        <w:t>&gt;&lt;title&gt;</w:t>
      </w:r>
      <w:r w:rsidRPr="00180786">
        <w:rPr>
          <w:rFonts w:ascii="Consolas" w:eastAsia="Times New Roman" w:hAnsi="Consolas"/>
          <w:color w:val="000000"/>
          <w:sz w:val="18"/>
          <w:szCs w:val="18"/>
          <w:bdr w:val="none" w:sz="0" w:space="0" w:color="auto" w:frame="1"/>
          <w:lang w:eastAsia="sk-SK"/>
        </w:rPr>
        <w:t>Hypertext Transfer </w:t>
      </w:r>
      <w:proofErr w:type="spellStart"/>
      <w:r w:rsidRPr="00180786">
        <w:rPr>
          <w:rFonts w:ascii="Consolas" w:eastAsia="Times New Roman" w:hAnsi="Consolas"/>
          <w:color w:val="000000"/>
          <w:sz w:val="18"/>
          <w:szCs w:val="18"/>
          <w:bdr w:val="none" w:sz="0" w:space="0" w:color="auto" w:frame="1"/>
          <w:lang w:eastAsia="sk-SK"/>
        </w:rPr>
        <w:t>Protocol</w:t>
      </w:r>
      <w:proofErr w:type="spellEnd"/>
      <w:r w:rsidRPr="00180786">
        <w:rPr>
          <w:rFonts w:ascii="Consolas" w:eastAsia="Times New Roman" w:hAnsi="Consolas"/>
          <w:color w:val="000000"/>
          <w:sz w:val="18"/>
          <w:szCs w:val="18"/>
          <w:bdr w:val="none" w:sz="0" w:space="0" w:color="auto" w:frame="1"/>
          <w:lang w:eastAsia="sk-SK"/>
        </w:rPr>
        <w:t> -- HTTP/1.1</w:t>
      </w:r>
      <w:r w:rsidRPr="00180786">
        <w:rPr>
          <w:rFonts w:ascii="Consolas" w:eastAsia="Times New Roman" w:hAnsi="Consolas"/>
          <w:b/>
          <w:bCs/>
          <w:color w:val="006699"/>
          <w:sz w:val="18"/>
          <w:szCs w:val="18"/>
          <w:bdr w:val="none" w:sz="0" w:space="0" w:color="auto" w:frame="1"/>
          <w:lang w:eastAsia="sk-SK"/>
        </w:rPr>
        <w:t>&lt;/title&gt;&lt;/</w:t>
      </w:r>
      <w:proofErr w:type="spellStart"/>
      <w:r w:rsidRPr="00180786">
        <w:rPr>
          <w:rFonts w:ascii="Consolas" w:eastAsia="Times New Roman" w:hAnsi="Consolas"/>
          <w:b/>
          <w:bCs/>
          <w:color w:val="006699"/>
          <w:sz w:val="18"/>
          <w:szCs w:val="18"/>
          <w:bdr w:val="none" w:sz="0" w:space="0" w:color="auto" w:frame="1"/>
          <w:lang w:eastAsia="sk-SK"/>
        </w:rPr>
        <w:t>head</w:t>
      </w:r>
      <w:proofErr w:type="spellEnd"/>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741CB5D4" w14:textId="77777777" w:rsidR="00180786" w:rsidRPr="00180786" w:rsidRDefault="00180786" w:rsidP="002D4D52">
      <w:pPr>
        <w:numPr>
          <w:ilvl w:val="0"/>
          <w:numId w:val="1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&lt;body&gt;</w:t>
      </w:r>
      <w:r w:rsidRPr="00180786">
        <w:rPr>
          <w:rFonts w:ascii="Consolas" w:eastAsia="Times New Roman" w:hAnsi="Consolas"/>
          <w:color w:val="000000"/>
          <w:sz w:val="18"/>
          <w:szCs w:val="18"/>
          <w:bdr w:val="none" w:sz="0" w:space="0" w:color="auto" w:frame="1"/>
          <w:lang w:eastAsia="sk-SK"/>
        </w:rPr>
        <w:t>  </w:t>
      </w:r>
    </w:p>
    <w:p w14:paraId="0C788A44" w14:textId="77777777" w:rsidR="00180786" w:rsidRPr="00180786" w:rsidRDefault="00180786" w:rsidP="002D4D52">
      <w:pPr>
        <w:numPr>
          <w:ilvl w:val="0"/>
          <w:numId w:val="17"/>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  </w:t>
      </w:r>
    </w:p>
    <w:p w14:paraId="40F5B87F" w14:textId="77777777" w:rsidR="00180786" w:rsidRDefault="00180786" w:rsidP="00CF3AF7">
      <w:pPr>
        <w:rPr>
          <w:b/>
          <w:szCs w:val="24"/>
          <w:shd w:val="clear" w:color="auto" w:fill="FFFFFF"/>
        </w:rPr>
      </w:pPr>
    </w:p>
    <w:tbl>
      <w:tblPr>
        <w:tblW w:w="13210" w:type="dxa"/>
        <w:tblCellSpacing w:w="0" w:type="dxa"/>
        <w:tblCellMar>
          <w:left w:w="0" w:type="dxa"/>
          <w:right w:w="0" w:type="dxa"/>
        </w:tblCellMar>
        <w:tblLook w:val="04A0" w:firstRow="1" w:lastRow="0" w:firstColumn="1" w:lastColumn="0" w:noHBand="0" w:noVBand="1"/>
      </w:tblPr>
      <w:tblGrid>
        <w:gridCol w:w="576"/>
        <w:gridCol w:w="12634"/>
      </w:tblGrid>
      <w:tr w:rsidR="00CF3AF7" w:rsidRPr="008E7778" w14:paraId="1638E2E7" w14:textId="77777777" w:rsidTr="00180786">
        <w:trPr>
          <w:tblCellSpacing w:w="0" w:type="dxa"/>
        </w:trPr>
        <w:tc>
          <w:tcPr>
            <w:tcW w:w="0" w:type="auto"/>
            <w:vAlign w:val="center"/>
          </w:tcPr>
          <w:p w14:paraId="0284E888" w14:textId="2DC7D72E" w:rsidR="00CF3AF7" w:rsidRPr="008E7778" w:rsidRDefault="00CF3AF7" w:rsidP="007E5DB5">
            <w:pPr>
              <w:spacing w:after="0" w:line="240" w:lineRule="auto"/>
              <w:rPr>
                <w:rFonts w:eastAsia="Times New Roman"/>
                <w:sz w:val="20"/>
                <w:szCs w:val="20"/>
                <w:lang w:eastAsia="sk-SK"/>
              </w:rPr>
            </w:pPr>
          </w:p>
        </w:tc>
        <w:tc>
          <w:tcPr>
            <w:tcW w:w="12634" w:type="dxa"/>
            <w:vAlign w:val="center"/>
          </w:tcPr>
          <w:p w14:paraId="4343AC61" w14:textId="20E56445" w:rsidR="00CF3AF7" w:rsidRPr="008E7778" w:rsidRDefault="00CF3AF7" w:rsidP="007E5DB5">
            <w:pPr>
              <w:spacing w:after="0" w:line="240" w:lineRule="auto"/>
              <w:rPr>
                <w:rFonts w:eastAsia="Times New Roman"/>
                <w:sz w:val="20"/>
                <w:szCs w:val="20"/>
                <w:lang w:eastAsia="sk-SK"/>
              </w:rPr>
            </w:pPr>
          </w:p>
        </w:tc>
      </w:tr>
    </w:tbl>
    <w:p w14:paraId="1F656D58" w14:textId="77777777" w:rsidR="00CF3AF7" w:rsidRDefault="00CF3AF7" w:rsidP="00CF3AF7">
      <w:pPr>
        <w:rPr>
          <w:szCs w:val="24"/>
          <w:shd w:val="clear" w:color="auto" w:fill="FFFFFF"/>
        </w:rPr>
      </w:pPr>
    </w:p>
    <w:p w14:paraId="11209001" w14:textId="77777777" w:rsidR="00CF3AF7" w:rsidRDefault="00CF3AF7" w:rsidP="00CF3AF7">
      <w:pPr>
        <w:rPr>
          <w:szCs w:val="24"/>
          <w:shd w:val="clear" w:color="auto" w:fill="FFFFFF"/>
        </w:rPr>
      </w:pPr>
      <w:r>
        <w:rPr>
          <w:szCs w:val="24"/>
          <w:shd w:val="clear" w:color="auto" w:fill="FFFFFF"/>
        </w:rPr>
        <w:t xml:space="preserve">Stavový kód </w:t>
      </w:r>
      <w:r w:rsidRPr="008E7778">
        <w:rPr>
          <w:b/>
          <w:szCs w:val="24"/>
          <w:shd w:val="clear" w:color="auto" w:fill="FFFFFF"/>
        </w:rPr>
        <w:t>200 OK</w:t>
      </w:r>
      <w:r>
        <w:rPr>
          <w:b/>
          <w:szCs w:val="24"/>
          <w:shd w:val="clear" w:color="auto" w:fill="FFFFFF"/>
        </w:rPr>
        <w:t xml:space="preserve"> </w:t>
      </w:r>
      <w:r>
        <w:rPr>
          <w:szCs w:val="24"/>
          <w:shd w:val="clear" w:color="auto" w:fill="FFFFFF"/>
        </w:rPr>
        <w:t xml:space="preserve">znamená, že všetko prebehlo v poriadku a požadovaný obsah tela správy obsahuje platnú reprezentáciu zdroja, ktorá bola požadovaná. V tomto prípade, bol požadovaný HTML dokument, ktorý je deklarovaný </w:t>
      </w:r>
      <w:proofErr w:type="spellStart"/>
      <w:r w:rsidRPr="007F6927">
        <w:rPr>
          <w:b/>
          <w:szCs w:val="24"/>
          <w:shd w:val="clear" w:color="auto" w:fill="FFFFFF"/>
        </w:rPr>
        <w:t>Content</w:t>
      </w:r>
      <w:proofErr w:type="spellEnd"/>
      <w:r w:rsidRPr="007F6927">
        <w:rPr>
          <w:b/>
          <w:szCs w:val="24"/>
          <w:shd w:val="clear" w:color="auto" w:fill="FFFFFF"/>
        </w:rPr>
        <w:t>-Type</w:t>
      </w:r>
      <w:r>
        <w:rPr>
          <w:b/>
          <w:szCs w:val="24"/>
          <w:shd w:val="clear" w:color="auto" w:fill="FFFFFF"/>
        </w:rPr>
        <w:t xml:space="preserve"> </w:t>
      </w:r>
      <w:r>
        <w:rPr>
          <w:szCs w:val="24"/>
          <w:shd w:val="clear" w:color="auto" w:fill="FFFFFF"/>
        </w:rPr>
        <w:t xml:space="preserve">v hlavičke. </w:t>
      </w:r>
    </w:p>
    <w:p w14:paraId="29413155" w14:textId="77777777" w:rsidR="00CF3AF7" w:rsidRDefault="00CF3AF7" w:rsidP="00CF3AF7">
      <w:pPr>
        <w:rPr>
          <w:szCs w:val="24"/>
          <w:shd w:val="clear" w:color="auto" w:fill="FFFFFF"/>
        </w:rPr>
      </w:pPr>
    </w:p>
    <w:p w14:paraId="450E61D8" w14:textId="77777777" w:rsidR="00CF3AF7" w:rsidRDefault="00CF3AF7" w:rsidP="002042A8">
      <w:pPr>
        <w:pStyle w:val="Nadpis3"/>
        <w:rPr>
          <w:shd w:val="clear" w:color="auto" w:fill="FFFFFF"/>
        </w:rPr>
      </w:pPr>
      <w:r w:rsidRPr="00E14934">
        <w:rPr>
          <w:shd w:val="clear" w:color="auto" w:fill="FFFFFF"/>
        </w:rPr>
        <w:t>Adresovanie zdrojov</w:t>
      </w:r>
    </w:p>
    <w:p w14:paraId="53CC7EBF" w14:textId="77777777" w:rsidR="00CF3AF7" w:rsidRDefault="00CF3AF7" w:rsidP="00CF3AF7">
      <w:pPr>
        <w:rPr>
          <w:szCs w:val="24"/>
          <w:shd w:val="clear" w:color="auto" w:fill="FFFFFF"/>
        </w:rPr>
      </w:pPr>
      <w:r>
        <w:rPr>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szCs w:val="24"/>
          <w:shd w:val="clear" w:color="auto" w:fill="FFFFFF"/>
        </w:rPr>
        <w:t>RESTovej</w:t>
      </w:r>
      <w:proofErr w:type="spellEnd"/>
      <w:r>
        <w:rPr>
          <w:szCs w:val="24"/>
          <w:shd w:val="clear" w:color="auto" w:fill="FFFFFF"/>
        </w:rPr>
        <w:t xml:space="preserve"> služby. Adresa URI by mala byť jednoznačná </w:t>
      </w:r>
      <w:r>
        <w:rPr>
          <w:szCs w:val="24"/>
          <w:shd w:val="clear" w:color="auto" w:fill="FFFFFF"/>
        </w:rPr>
        <w:lastRenderedPageBreak/>
        <w:t xml:space="preserve">cesta ku zdroju, nemala pre prezrádzať operáciu, ktorá sa nad ňou bude vykonávať vzhľadom na to, že pri rozličnej HTTP požiadavke sa môže využívať rovnaká URI adresa. </w:t>
      </w:r>
    </w:p>
    <w:p w14:paraId="67275913" w14:textId="77777777" w:rsidR="002042A8" w:rsidRDefault="002042A8" w:rsidP="00CF3AF7">
      <w:pPr>
        <w:rPr>
          <w:szCs w:val="24"/>
          <w:shd w:val="clear" w:color="auto" w:fill="FFFFFF"/>
        </w:rPr>
      </w:pPr>
    </w:p>
    <w:p w14:paraId="6B91191F" w14:textId="77777777" w:rsidR="00CF3AF7" w:rsidRDefault="00CF3AF7" w:rsidP="002042A8">
      <w:pPr>
        <w:pStyle w:val="Nadpis3"/>
        <w:rPr>
          <w:shd w:val="clear" w:color="auto" w:fill="FFFFFF"/>
        </w:rPr>
      </w:pPr>
      <w:r w:rsidRPr="00F6129C">
        <w:rPr>
          <w:shd w:val="clear" w:color="auto" w:fill="FFFFFF"/>
        </w:rPr>
        <w:t>URI</w:t>
      </w:r>
    </w:p>
    <w:p w14:paraId="387DB7B1" w14:textId="77777777" w:rsidR="00CF3AF7" w:rsidRDefault="00CF3AF7" w:rsidP="00CF3AF7">
      <w:pPr>
        <w:rPr>
          <w:szCs w:val="24"/>
          <w:shd w:val="clear" w:color="auto" w:fill="FFFFFF"/>
        </w:rPr>
      </w:pPr>
      <w:r w:rsidRPr="00F6129C">
        <w:rPr>
          <w:b/>
          <w:szCs w:val="24"/>
          <w:shd w:val="clear" w:color="auto" w:fill="FFFFFF"/>
        </w:rPr>
        <w:t>Jednotný identifikátor prostriedku</w:t>
      </w:r>
      <w:r>
        <w:rPr>
          <w:szCs w:val="24"/>
          <w:shd w:val="clear" w:color="auto" w:fill="FFFFFF"/>
        </w:rPr>
        <w:t xml:space="preserve"> ( </w:t>
      </w:r>
      <w:proofErr w:type="spellStart"/>
      <w:r w:rsidRPr="00F6129C">
        <w:rPr>
          <w:szCs w:val="24"/>
          <w:shd w:val="clear" w:color="auto" w:fill="FFFFFF"/>
        </w:rPr>
        <w:t>Uniform</w:t>
      </w:r>
      <w:proofErr w:type="spellEnd"/>
      <w:r w:rsidRPr="00F6129C">
        <w:rPr>
          <w:szCs w:val="24"/>
          <w:shd w:val="clear" w:color="auto" w:fill="FFFFFF"/>
        </w:rPr>
        <w:t xml:space="preserve"> </w:t>
      </w:r>
      <w:proofErr w:type="spellStart"/>
      <w:r w:rsidRPr="00F6129C">
        <w:rPr>
          <w:szCs w:val="24"/>
          <w:shd w:val="clear" w:color="auto" w:fill="FFFFFF"/>
        </w:rPr>
        <w:t>Resource</w:t>
      </w:r>
      <w:proofErr w:type="spellEnd"/>
      <w:r w:rsidRPr="00F6129C">
        <w:rPr>
          <w:szCs w:val="24"/>
          <w:shd w:val="clear" w:color="auto" w:fill="FFFFFF"/>
        </w:rPr>
        <w:t xml:space="preserve"> </w:t>
      </w:r>
      <w:proofErr w:type="spellStart"/>
      <w:r w:rsidRPr="00F6129C">
        <w:rPr>
          <w:szCs w:val="24"/>
          <w:shd w:val="clear" w:color="auto" w:fill="FFFFFF"/>
        </w:rPr>
        <w:t>Identifier</w:t>
      </w:r>
      <w:proofErr w:type="spellEnd"/>
      <w:r>
        <w:rPr>
          <w:szCs w:val="24"/>
          <w:shd w:val="clear" w:color="auto" w:fill="FFFFFF"/>
        </w:rPr>
        <w:t xml:space="preserve"> ) je najobecnejší z niekoľko príbuzných typov identifikátorov. URI môže popisovať zdroj z hľadiska identity ( a neurčovať, kde je možné ho získať) a taktiež ako je zdroj možné nájsť ( ale nepopisovať jeho identitu) a zároveň aj obe možnosti naraz. </w:t>
      </w:r>
    </w:p>
    <w:p w14:paraId="49FCDDD6" w14:textId="77777777" w:rsidR="00CF3AF7" w:rsidRDefault="00CF3AF7" w:rsidP="00CF3AF7">
      <w:pPr>
        <w:rPr>
          <w:szCs w:val="24"/>
          <w:shd w:val="clear" w:color="auto" w:fill="FFFFFF"/>
        </w:rPr>
      </w:pPr>
      <w:r>
        <w:rPr>
          <w:szCs w:val="24"/>
          <w:shd w:val="clear" w:color="auto" w:fill="FFFFFF"/>
        </w:rPr>
        <w:t>URL na rozdiel od URI primárne popisuje ako sa ku zdroju dostať, naopak URN špecifikuje zdroj ako taký. URI tvorí akoby nad množinu  týchto identifikátorov.</w:t>
      </w:r>
    </w:p>
    <w:p w14:paraId="04D74119" w14:textId="5030F11B" w:rsidR="00CF3AF7" w:rsidRPr="00F6129C" w:rsidRDefault="000E616D" w:rsidP="00CF3AF7">
      <w:pPr>
        <w:jc w:val="center"/>
        <w:rPr>
          <w:szCs w:val="24"/>
          <w:shd w:val="clear" w:color="auto" w:fill="FFFFFF"/>
        </w:rPr>
      </w:pPr>
      <w:r>
        <w:rPr>
          <w:noProof/>
          <w:lang w:eastAsia="sk-SK"/>
        </w:rPr>
        <w:drawing>
          <wp:inline distT="0" distB="0" distL="0" distR="0" wp14:anchorId="112A3FCE" wp14:editId="35EF6644">
            <wp:extent cx="2019300" cy="873107"/>
            <wp:effectExtent l="0" t="0" r="0" b="3810"/>
            <wp:docPr id="5" name="Obrázok 5" descr="C:\Users\DanielJežík\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Ježík\Desktop\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1384" cy="878332"/>
                    </a:xfrm>
                    <a:prstGeom prst="rect">
                      <a:avLst/>
                    </a:prstGeom>
                    <a:noFill/>
                    <a:ln>
                      <a:noFill/>
                    </a:ln>
                  </pic:spPr>
                </pic:pic>
              </a:graphicData>
            </a:graphic>
          </wp:inline>
        </w:drawing>
      </w:r>
    </w:p>
    <w:p w14:paraId="50E91434" w14:textId="12ED8E99" w:rsidR="00CF3AF7" w:rsidRDefault="00CF3AF7" w:rsidP="00CF3AF7">
      <w:pPr>
        <w:rPr>
          <w:b/>
          <w:szCs w:val="24"/>
          <w:shd w:val="clear" w:color="auto" w:fill="FFFFFF"/>
        </w:rPr>
      </w:pPr>
      <w:r w:rsidRPr="00220195">
        <w:rPr>
          <w:b/>
          <w:szCs w:val="24"/>
          <w:shd w:val="clear" w:color="auto" w:fill="FFFFFF"/>
        </w:rPr>
        <w:t>Príklad ako by URI adresa nemala vyzerať:</w:t>
      </w:r>
    </w:p>
    <w:p w14:paraId="3E84448C" w14:textId="78EDE3D0" w:rsidR="00180786" w:rsidRPr="00180786" w:rsidRDefault="00180786" w:rsidP="002D4D52">
      <w:pPr>
        <w:numPr>
          <w:ilvl w:val="0"/>
          <w:numId w:val="18"/>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http://MyService/FetcthPerson/1   </w:t>
      </w:r>
    </w:p>
    <w:p w14:paraId="090CFC60" w14:textId="77777777" w:rsidR="00CF3AF7" w:rsidRDefault="00CF3AF7" w:rsidP="00CF3AF7">
      <w:pPr>
        <w:rPr>
          <w:szCs w:val="24"/>
          <w:shd w:val="clear" w:color="auto" w:fill="FFFFFF"/>
        </w:rPr>
      </w:pPr>
      <w:r>
        <w:rPr>
          <w:szCs w:val="24"/>
          <w:shd w:val="clear" w:color="auto" w:fill="FFFFFF"/>
        </w:rPr>
        <w:t>alebo</w:t>
      </w:r>
    </w:p>
    <w:p w14:paraId="2944A47F" w14:textId="77777777" w:rsidR="00180786" w:rsidRPr="00180786" w:rsidRDefault="00180786" w:rsidP="002D4D52">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000000"/>
          <w:sz w:val="18"/>
          <w:szCs w:val="18"/>
          <w:bdr w:val="none" w:sz="0" w:space="0" w:color="auto" w:frame="1"/>
          <w:lang w:eastAsia="sk-SK"/>
        </w:rPr>
        <w:t>http://MyService/DeletePerson?</w:t>
      </w:r>
      <w:r w:rsidRPr="00180786">
        <w:rPr>
          <w:rFonts w:ascii="Consolas" w:eastAsia="Times New Roman" w:hAnsi="Consolas"/>
          <w:color w:val="FF0000"/>
          <w:sz w:val="18"/>
          <w:szCs w:val="18"/>
          <w:bdr w:val="none" w:sz="0" w:space="0" w:color="auto" w:frame="1"/>
          <w:lang w:eastAsia="sk-SK"/>
        </w:rPr>
        <w:t>id</w:t>
      </w:r>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1</w:t>
      </w:r>
      <w:r w:rsidRPr="00180786">
        <w:rPr>
          <w:rFonts w:ascii="Consolas" w:eastAsia="Times New Roman" w:hAnsi="Consolas"/>
          <w:color w:val="000000"/>
          <w:sz w:val="18"/>
          <w:szCs w:val="18"/>
          <w:bdr w:val="none" w:sz="0" w:space="0" w:color="auto" w:frame="1"/>
          <w:lang w:eastAsia="sk-SK"/>
        </w:rPr>
        <w:t>   </w:t>
      </w:r>
    </w:p>
    <w:p w14:paraId="3030B453" w14:textId="77777777" w:rsidR="00CF3AF7" w:rsidRPr="00220195" w:rsidRDefault="00CF3AF7" w:rsidP="00CF3AF7">
      <w:pPr>
        <w:rPr>
          <w:rFonts w:ascii="Courier New" w:hAnsi="Courier New" w:cs="Courier New"/>
          <w:color w:val="000000"/>
          <w:sz w:val="20"/>
          <w:szCs w:val="20"/>
          <w:shd w:val="clear" w:color="auto" w:fill="F9FAFC"/>
        </w:rPr>
      </w:pPr>
    </w:p>
    <w:p w14:paraId="57829497" w14:textId="77777777" w:rsidR="00CF3AF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URI by nemala obsahovať meno operácie, ktorá sa nad ňou bude vykonávať</w:t>
      </w:r>
    </w:p>
    <w:p w14:paraId="478B46C9" w14:textId="77777777" w:rsidR="00CF3AF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Adresa by mala byť čo najvšeobecnejšia pre prehľadnosť či pre prípad, že by sa zdroj presunul</w:t>
      </w:r>
    </w:p>
    <w:p w14:paraId="4527765E" w14:textId="77777777" w:rsidR="00CF3AF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 xml:space="preserve">Nemala by obsahovať medzery namiesto toho by mali byť použité znaky ako    </w:t>
      </w:r>
    </w:p>
    <w:p w14:paraId="15F4DCD3" w14:textId="77777777" w:rsidR="00CF3AF7" w:rsidRPr="00E925C7" w:rsidRDefault="00CF3AF7" w:rsidP="002D4D52">
      <w:pPr>
        <w:pStyle w:val="Odsekzoznamu"/>
        <w:keepLines w:val="0"/>
        <w:numPr>
          <w:ilvl w:val="0"/>
          <w:numId w:val="13"/>
        </w:numPr>
        <w:suppressAutoHyphens w:val="0"/>
        <w:spacing w:before="0" w:after="160" w:line="259" w:lineRule="auto"/>
        <w:jc w:val="left"/>
        <w:rPr>
          <w:szCs w:val="24"/>
          <w:shd w:val="clear" w:color="auto" w:fill="FFFFFF"/>
        </w:rPr>
      </w:pPr>
      <w:r>
        <w:rPr>
          <w:szCs w:val="24"/>
          <w:shd w:val="clear" w:color="auto" w:fill="FFFFFF"/>
        </w:rPr>
        <w:t xml:space="preserve">_ ( </w:t>
      </w:r>
      <w:proofErr w:type="spellStart"/>
      <w:r>
        <w:rPr>
          <w:szCs w:val="24"/>
          <w:shd w:val="clear" w:color="auto" w:fill="FFFFFF"/>
        </w:rPr>
        <w:t>podtržník</w:t>
      </w:r>
      <w:proofErr w:type="spellEnd"/>
      <w:r>
        <w:rPr>
          <w:szCs w:val="24"/>
          <w:shd w:val="clear" w:color="auto" w:fill="FFFFFF"/>
        </w:rPr>
        <w:t xml:space="preserve"> ) alebo – ( pomlčka )</w:t>
      </w:r>
    </w:p>
    <w:p w14:paraId="6DC85AF9" w14:textId="77777777" w:rsidR="00CF3AF7" w:rsidRDefault="00CF3AF7" w:rsidP="00CF3AF7">
      <w:pPr>
        <w:rPr>
          <w:b/>
          <w:szCs w:val="24"/>
          <w:shd w:val="clear" w:color="auto" w:fill="FFFFFF"/>
        </w:rPr>
      </w:pPr>
    </w:p>
    <w:p w14:paraId="3A56F7DF" w14:textId="77777777" w:rsidR="00CF3AF7" w:rsidRPr="00782BED" w:rsidRDefault="00CF3AF7" w:rsidP="00CF3AF7">
      <w:pPr>
        <w:rPr>
          <w:b/>
          <w:szCs w:val="24"/>
          <w:shd w:val="clear" w:color="auto" w:fill="FFFFFF"/>
        </w:rPr>
      </w:pPr>
      <w:r w:rsidRPr="00782BED">
        <w:rPr>
          <w:b/>
          <w:szCs w:val="24"/>
          <w:shd w:val="clear" w:color="auto" w:fill="FFFFFF"/>
        </w:rPr>
        <w:t>Zhrnutie</w:t>
      </w:r>
    </w:p>
    <w:p w14:paraId="356FF1C4" w14:textId="77777777" w:rsidR="00CF3AF7" w:rsidRPr="00AD0C6E" w:rsidRDefault="00CF3AF7" w:rsidP="00CF3AF7">
      <w:pPr>
        <w:rPr>
          <w:szCs w:val="24"/>
          <w:shd w:val="clear" w:color="auto" w:fill="FFFFFF"/>
        </w:rPr>
      </w:pPr>
      <w:r>
        <w:rPr>
          <w:szCs w:val="24"/>
          <w:shd w:val="clear" w:color="auto" w:fill="FFFFFF"/>
        </w:rPr>
        <w:t xml:space="preserve">REST naberá na význame spolu s formátom JSON sa pomaly stáva štandardom API webových služieb. Vzhľadom na rozšírenie techniky AJAX, ktorej REST vychádza v ústrety pomáha jeho rozšíreniu, taktiež to že sa prakticky zásadne nelíši od štandardného volania a získavania dát pomocou HTTP. REST sa svojou jednoduchosťou a rýchlosťou čoraz častejšie podporovanými modernými </w:t>
      </w:r>
      <w:proofErr w:type="spellStart"/>
      <w:r>
        <w:rPr>
          <w:szCs w:val="24"/>
          <w:shd w:val="clear" w:color="auto" w:fill="FFFFFF"/>
        </w:rPr>
        <w:t>frameworkami</w:t>
      </w:r>
      <w:proofErr w:type="spellEnd"/>
      <w:r>
        <w:rPr>
          <w:szCs w:val="24"/>
          <w:shd w:val="clear" w:color="auto" w:fill="FFFFFF"/>
        </w:rPr>
        <w:t xml:space="preserve"> pre jeho jednoduchšiu implementáciu. </w:t>
      </w:r>
      <w:r>
        <w:rPr>
          <w:szCs w:val="24"/>
          <w:shd w:val="clear" w:color="auto" w:fill="FFFFFF"/>
        </w:rPr>
        <w:lastRenderedPageBreak/>
        <w:t xml:space="preserve">Stáva sa štandardom webových služieb a môžeme vidieť, že aj spoločnosti ako Google, Twitter či Facebook využívajú služby </w:t>
      </w:r>
      <w:proofErr w:type="spellStart"/>
      <w:r>
        <w:rPr>
          <w:szCs w:val="24"/>
          <w:shd w:val="clear" w:color="auto" w:fill="FFFFFF"/>
        </w:rPr>
        <w:t>RESTu</w:t>
      </w:r>
      <w:proofErr w:type="spellEnd"/>
      <w:r>
        <w:rPr>
          <w:szCs w:val="24"/>
          <w:shd w:val="clear" w:color="auto" w:fill="FFFFFF"/>
        </w:rPr>
        <w:t>.</w:t>
      </w:r>
    </w:p>
    <w:p w14:paraId="229AB82F" w14:textId="77777777" w:rsidR="00CF3AF7" w:rsidRPr="008B6EFA" w:rsidRDefault="00CF3AF7" w:rsidP="008B6EFA"/>
    <w:p w14:paraId="24989D98" w14:textId="03A87C8E" w:rsidR="009B5C52" w:rsidRDefault="00E932CB" w:rsidP="00492D1B">
      <w:pPr>
        <w:pStyle w:val="Nadpis1"/>
      </w:pPr>
      <w:hyperlink r:id="rId34" w:anchor="Ciele_práce" w:history="1">
        <w:bookmarkStart w:id="20" w:name="_Toc442695629"/>
        <w:r w:rsidR="009B5C52" w:rsidRPr="000D424E">
          <w:t>Ciele práce</w:t>
        </w:r>
        <w:bookmarkEnd w:id="20"/>
      </w:hyperlink>
    </w:p>
    <w:p w14:paraId="0DE2A4BE" w14:textId="77777777" w:rsidR="00180BD3" w:rsidRDefault="006B02CA" w:rsidP="006B02CA">
      <w:pPr>
        <w:pStyle w:val="Nadpis2"/>
      </w:pPr>
      <w:r>
        <w:t>Návrh riešenia</w:t>
      </w:r>
    </w:p>
    <w:p w14:paraId="4AD6BC4E" w14:textId="408A097D" w:rsidR="00805A55" w:rsidRDefault="00805A55" w:rsidP="00805A55">
      <w:commentRangeStart w:id="21"/>
      <w:r>
        <w:t xml:space="preserve">Pri návrhu riešenia </w:t>
      </w:r>
      <w:r w:rsidR="00FF79C8">
        <w:t>sme</w:t>
      </w:r>
      <w:r>
        <w:t xml:space="preserve"> </w:t>
      </w:r>
      <w:r w:rsidR="00FF79C8">
        <w:t>uvažovali</w:t>
      </w:r>
      <w:r>
        <w:t xml:space="preserve"> </w:t>
      </w:r>
      <w:commentRangeEnd w:id="21"/>
      <w:r w:rsidR="00B02E6A">
        <w:rPr>
          <w:rStyle w:val="Odkaznakomentr"/>
        </w:rPr>
        <w:commentReference w:id="21"/>
      </w:r>
      <w:r w:rsidRPr="00954532">
        <w:t>na</w:t>
      </w:r>
      <w:r w:rsidR="00FF79C8" w:rsidRPr="00954532">
        <w:t>d</w:t>
      </w:r>
      <w:r w:rsidRPr="00954532">
        <w:t xml:space="preserve"> vhodný</w:t>
      </w:r>
      <w:r w:rsidR="00FF79C8" w:rsidRPr="00954532">
        <w:t>m</w:t>
      </w:r>
      <w:r>
        <w:t xml:space="preserve"> výber</w:t>
      </w:r>
      <w:r w:rsidR="00FF79C8">
        <w:t>om</w:t>
      </w:r>
      <w:r>
        <w:t xml:space="preserve"> stavebných prvkov pre našu platformu a teda </w:t>
      </w:r>
      <w:proofErr w:type="spellStart"/>
      <w:r>
        <w:t>frameworkov</w:t>
      </w:r>
      <w:proofErr w:type="spellEnd"/>
      <w:r>
        <w:t xml:space="preserve">, ktoré </w:t>
      </w:r>
      <w:r w:rsidR="00954532">
        <w:t>by tak aj uľahčili našu</w:t>
      </w:r>
      <w:r>
        <w:t xml:space="preserve"> prácu pri vývoji. Naša webová aplikácia </w:t>
      </w:r>
      <w:r w:rsidR="00954532">
        <w:t xml:space="preserve">by </w:t>
      </w:r>
      <w:r>
        <w:t xml:space="preserve">sa </w:t>
      </w:r>
      <w:r w:rsidR="00954532">
        <w:t>mala</w:t>
      </w:r>
      <w:r>
        <w:t xml:space="preserve"> držať princípu jednoduchosti a efektívnosti, mala by využívať všeobecne známe štandard</w:t>
      </w:r>
      <w:r w:rsidR="00954532">
        <w:t>y pre jej použiteľnosť v praxi, m</w:t>
      </w:r>
      <w:r w:rsidR="00CB61C1">
        <w:t xml:space="preserve">ala by byť orientovaná </w:t>
      </w:r>
      <w:proofErr w:type="spellStart"/>
      <w:r w:rsidR="00CB61C1">
        <w:t>multi</w:t>
      </w:r>
      <w:proofErr w:type="spellEnd"/>
      <w:r w:rsidR="00CB61C1">
        <w:t xml:space="preserve"> platformovo aby bola dostupná z čo najväčšieho počtu zariadení ale zároveň bola bezpečná. </w:t>
      </w:r>
    </w:p>
    <w:p w14:paraId="2B02C76A" w14:textId="23113475" w:rsidR="00CB61C1" w:rsidRDefault="00CB61C1" w:rsidP="00805A55">
      <w:r>
        <w:t xml:space="preserve">Použitie </w:t>
      </w:r>
      <w:proofErr w:type="spellStart"/>
      <w:r>
        <w:t>frameworkov</w:t>
      </w:r>
      <w:proofErr w:type="spellEnd"/>
      <w:r>
        <w:t xml:space="preserve"> pri vývoji tejto aplikácie </w:t>
      </w:r>
      <w:r w:rsidR="00954532">
        <w:t>bol</w:t>
      </w:r>
      <w:r>
        <w:t xml:space="preserve"> hlavný bod tohto návrhu, </w:t>
      </w:r>
      <w:proofErr w:type="spellStart"/>
      <w:r>
        <w:t>frameworky</w:t>
      </w:r>
      <w:proofErr w:type="spellEnd"/>
      <w:r>
        <w:t xml:space="preserve"> obsahujú už integrované metódy pre prácu s databázou, formulármi či API rozhraním a tak </w:t>
      </w:r>
      <w:r w:rsidR="00954532">
        <w:t>by nám ponúkli</w:t>
      </w:r>
      <w:r>
        <w:t xml:space="preserve"> overené funkčné riešenia. </w:t>
      </w:r>
    </w:p>
    <w:p w14:paraId="24A90780" w14:textId="77777777" w:rsidR="00805A55" w:rsidRDefault="00805A55" w:rsidP="00805A55">
      <w:pPr>
        <w:pStyle w:val="Nadpis2"/>
      </w:pPr>
      <w:r>
        <w:t>Cieľ práce</w:t>
      </w:r>
    </w:p>
    <w:p w14:paraId="039172C0" w14:textId="77777777" w:rsidR="00180BD3" w:rsidRPr="00180BD3" w:rsidRDefault="00CB61C1" w:rsidP="00180BD3">
      <w:r w:rsidRPr="00CB61C1">
        <w:t xml:space="preserve">Cieľom práce je vytvoriť webovú aplikáciu, ktorá bude vizualizovať dáta vo forme rôznych grafov alebo tabuliek. Aplikácia bude obsahovať hlavnú obrazovku na ktorej si bude užívateľ môcť navoliť aké namerané dáta sa budú zobrazovať a formu zobrazenia(typ grafu, tabuľka, mapa, atď.). Aplikácia bude mať </w:t>
      </w:r>
      <w:proofErr w:type="spellStart"/>
      <w:r w:rsidRPr="00CB61C1">
        <w:t>RESTové</w:t>
      </w:r>
      <w:proofErr w:type="spellEnd"/>
      <w:r w:rsidRPr="00CB61C1">
        <w:t xml:space="preserve"> rozhranie, cez ktoré bude prijímať nové dáta a taktiež aj poskytovať tieto dáta tretím stranám. Dáta budú ukladané do databázy. Autentifikácia jednej inštancie aplikácie bude založená na princípe API tokenov.</w:t>
      </w:r>
    </w:p>
    <w:p w14:paraId="7DEBDA88" w14:textId="4ADDB4A8" w:rsidR="00BE45E9" w:rsidRDefault="00E932CB">
      <w:pPr>
        <w:pStyle w:val="Nadpis1"/>
      </w:pPr>
      <w:hyperlink r:id="rId35" w:anchor="Metodika_práce" w:history="1">
        <w:bookmarkStart w:id="22" w:name="_Toc434923884"/>
        <w:bookmarkStart w:id="23" w:name="_Toc442695630"/>
        <w:r w:rsidR="00BE45E9" w:rsidRPr="000D424E">
          <w:t>Metodika práce a metódy skúmania</w:t>
        </w:r>
        <w:bookmarkEnd w:id="22"/>
        <w:bookmarkEnd w:id="23"/>
      </w:hyperlink>
    </w:p>
    <w:p w14:paraId="5C2B88BE" w14:textId="77777777" w:rsidR="006906D8" w:rsidRDefault="006906D8" w:rsidP="006906D8">
      <w:pPr>
        <w:pStyle w:val="Nadpis2"/>
      </w:pPr>
      <w:proofErr w:type="spellStart"/>
      <w:r>
        <w:t>Framework</w:t>
      </w:r>
      <w:proofErr w:type="spellEnd"/>
    </w:p>
    <w:p w14:paraId="0D29CC40" w14:textId="77777777" w:rsidR="00F8104D" w:rsidRDefault="00363C9B" w:rsidP="00F8104D">
      <w:r>
        <w:t xml:space="preserve">V preklade rámec či štruktúra je softwarová štruktúra, ktorá pomáha programátorovi pri vývoji. Obsahuje už naprogramované funkcie, knižnice, API rozhrania a iné. Cieľom </w:t>
      </w:r>
      <w:proofErr w:type="spellStart"/>
      <w:r>
        <w:t>frameworku</w:t>
      </w:r>
      <w:proofErr w:type="spellEnd"/>
      <w:r>
        <w:t xml:space="preserve"> je ponúknuť vytvorenú štruktúru funkcií a metód, ktoré programátor bude ďalej len implementovať a tak nebude nútený tieto funkcie vytvárať od základu. Takáto možnosť značne zrýchľuje prácu. </w:t>
      </w:r>
      <w:proofErr w:type="spellStart"/>
      <w:r>
        <w:t>Frameworky</w:t>
      </w:r>
      <w:proofErr w:type="spellEnd"/>
      <w:r>
        <w:t xml:space="preserve"> sú často aktualizované a preverované komunitou a teda užívateľ </w:t>
      </w:r>
      <w:proofErr w:type="spellStart"/>
      <w:r>
        <w:t>frameworku</w:t>
      </w:r>
      <w:proofErr w:type="spellEnd"/>
      <w:r>
        <w:t xml:space="preserve"> si môže byť vedomý, že pracuje na bezpečnej a chybovo overenej platforme.</w:t>
      </w:r>
    </w:p>
    <w:p w14:paraId="178D63F5" w14:textId="77777777" w:rsidR="00F8104D" w:rsidRDefault="00F8104D" w:rsidP="00F8104D">
      <w:r>
        <w:t xml:space="preserve">Na druhej strane zlým výberom </w:t>
      </w:r>
      <w:proofErr w:type="spellStart"/>
      <w:r>
        <w:t>frameworku</w:t>
      </w:r>
      <w:proofErr w:type="spellEnd"/>
      <w:r>
        <w:t xml:space="preserve"> sa práca na projekte môže značne skomplikovať. Aby človek mohol s </w:t>
      </w:r>
      <w:proofErr w:type="spellStart"/>
      <w:r>
        <w:t>frameworkom</w:t>
      </w:r>
      <w:proofErr w:type="spellEnd"/>
      <w:r>
        <w:t xml:space="preserve"> pracovať musí si najskôr naštudovať jeho dokumentáciu aby pochopil ako funguje, čo môže zabrať množstvo hodín ale pri budúcej práci na inom projekte znalosť </w:t>
      </w:r>
      <w:proofErr w:type="spellStart"/>
      <w:r>
        <w:t>frameworku</w:t>
      </w:r>
      <w:proofErr w:type="spellEnd"/>
      <w:r>
        <w:t xml:space="preserve"> prácu značne zefektívni a zrýchli. </w:t>
      </w:r>
    </w:p>
    <w:p w14:paraId="0F4A38F6" w14:textId="30AE7CDE" w:rsidR="00933B1B" w:rsidRDefault="008859B8" w:rsidP="00933B1B">
      <w:pPr>
        <w:pStyle w:val="Nadpis3"/>
      </w:pPr>
      <w:r>
        <w:t xml:space="preserve">Výber </w:t>
      </w:r>
      <w:proofErr w:type="spellStart"/>
      <w:r>
        <w:t>f</w:t>
      </w:r>
      <w:r w:rsidR="00933B1B">
        <w:t>ramework</w:t>
      </w:r>
      <w:r>
        <w:t>u</w:t>
      </w:r>
      <w:proofErr w:type="spellEnd"/>
      <w:r w:rsidR="00933B1B">
        <w:t xml:space="preserve"> pre front-end</w:t>
      </w:r>
    </w:p>
    <w:p w14:paraId="2D77F5BB" w14:textId="77777777" w:rsidR="0098555D" w:rsidRDefault="0098555D" w:rsidP="00933B1B">
      <w:r>
        <w:t xml:space="preserve">Front-end je opak </w:t>
      </w:r>
      <w:proofErr w:type="spellStart"/>
      <w:r>
        <w:t>b</w:t>
      </w:r>
      <w:r w:rsidR="008D3C02">
        <w:t>ack</w:t>
      </w:r>
      <w:proofErr w:type="spellEnd"/>
      <w:r w:rsidR="008D3C02">
        <w:t xml:space="preserve">-endu </w:t>
      </w:r>
      <w:r>
        <w:t>a teda stará sa ako o zobrazovanie dát z </w:t>
      </w:r>
      <w:proofErr w:type="spellStart"/>
      <w:r>
        <w:t>back</w:t>
      </w:r>
      <w:proofErr w:type="spellEnd"/>
      <w:r>
        <w:t xml:space="preserve">-endu užívateľovi tak aj o celkový design webstránky. Je to vlastne užívateľské rozhranie pomocou, ktorého sa ovláda logika </w:t>
      </w:r>
      <w:proofErr w:type="spellStart"/>
      <w:r>
        <w:t>back</w:t>
      </w:r>
      <w:proofErr w:type="spellEnd"/>
      <w:r>
        <w:t xml:space="preserve">-endu. </w:t>
      </w:r>
    </w:p>
    <w:p w14:paraId="6E1AE1E5" w14:textId="77777777" w:rsidR="003A660F" w:rsidRDefault="003A660F" w:rsidP="00933B1B">
      <w:r>
        <w:t xml:space="preserve">Od daného </w:t>
      </w:r>
      <w:proofErr w:type="spellStart"/>
      <w:r>
        <w:t>frameworku</w:t>
      </w:r>
      <w:proofErr w:type="spellEnd"/>
      <w:r>
        <w:t xml:space="preserve"> bolo požadované aby bol schopný využívať najnovšiu verziu HTML 5 a pre zobrazovanie grafov podporu </w:t>
      </w:r>
      <w:proofErr w:type="spellStart"/>
      <w:r>
        <w:t>JavaScriptu</w:t>
      </w:r>
      <w:proofErr w:type="spellEnd"/>
      <w:r>
        <w:t xml:space="preserve">. Vzhľadom na to, že chceme aby </w:t>
      </w:r>
      <w:r w:rsidR="008D0820">
        <w:t xml:space="preserve">sa </w:t>
      </w:r>
      <w:r>
        <w:t>webová</w:t>
      </w:r>
      <w:r w:rsidR="008D0820">
        <w:t xml:space="preserve"> služba vedela prispôsobiť rôznym zobrazovacím zariadeniam dbali sme aby aj na podporu </w:t>
      </w:r>
      <w:proofErr w:type="spellStart"/>
      <w:r w:rsidR="008D0820">
        <w:t>responzívneho</w:t>
      </w:r>
      <w:proofErr w:type="spellEnd"/>
      <w:r w:rsidR="008D0820">
        <w:t xml:space="preserve"> dizajnu.</w:t>
      </w:r>
    </w:p>
    <w:p w14:paraId="1858FBAA" w14:textId="77777777" w:rsidR="008D0820" w:rsidRDefault="003A660F" w:rsidP="008D0820">
      <w:proofErr w:type="spellStart"/>
      <w:r>
        <w:t>Responzívny</w:t>
      </w:r>
      <w:proofErr w:type="spellEnd"/>
      <w:r>
        <w:t xml:space="preserve"> </w:t>
      </w:r>
      <w:r w:rsidR="008D0820">
        <w:t>dizajn</w:t>
      </w:r>
      <w:r>
        <w:t xml:space="preserve"> je spôsob </w:t>
      </w:r>
      <w:proofErr w:type="spellStart"/>
      <w:r>
        <w:t>štýlovania</w:t>
      </w:r>
      <w:proofErr w:type="spellEnd"/>
      <w:r>
        <w:t xml:space="preserve"> HTML kódu tak aby sa zobrazovaná stránka dokázala prispôsobiť zariadeniu, na ktorej je </w:t>
      </w:r>
      <w:r w:rsidR="008D0820">
        <w:t xml:space="preserve">stránka </w:t>
      </w:r>
      <w:r>
        <w:t>zobrazovaná</w:t>
      </w:r>
      <w:r w:rsidR="008D0820">
        <w:t>. Stránka sa tak vie prispôsobiť displeju počítača či tabletu pri zobrazovaní rovnakého obsahu.</w:t>
      </w:r>
    </w:p>
    <w:p w14:paraId="28BB6AC5" w14:textId="77777777" w:rsidR="006360C2" w:rsidRDefault="006360C2" w:rsidP="008D0820"/>
    <w:p w14:paraId="38FBE261" w14:textId="2AA5A0F3" w:rsidR="003A660F" w:rsidRPr="00B45565" w:rsidRDefault="008D0820" w:rsidP="00EC2218">
      <w:pPr>
        <w:pStyle w:val="Nadpis3"/>
      </w:pPr>
      <w:proofErr w:type="spellStart"/>
      <w:r w:rsidRPr="00B45565">
        <w:t>Boots</w:t>
      </w:r>
      <w:r w:rsidR="00857388" w:rsidRPr="00B45565">
        <w:t>t</w:t>
      </w:r>
      <w:r w:rsidRPr="00B45565">
        <w:t>rap</w:t>
      </w:r>
      <w:proofErr w:type="spellEnd"/>
    </w:p>
    <w:p w14:paraId="322882C6" w14:textId="77777777" w:rsidR="00EC2218" w:rsidRDefault="00EC2218" w:rsidP="00EC2218">
      <w:r w:rsidRPr="00EC2218">
        <w:t xml:space="preserve">Dá sa povedať, že tento </w:t>
      </w:r>
      <w:proofErr w:type="spellStart"/>
      <w:r w:rsidRPr="00EC2218">
        <w:t>framework</w:t>
      </w:r>
      <w:proofErr w:type="spellEnd"/>
      <w:r w:rsidRPr="00EC2218">
        <w:t xml:space="preserve"> bol vybraný už vopred.</w:t>
      </w:r>
      <w:r>
        <w:t xml:space="preserve"> S </w:t>
      </w:r>
      <w:proofErr w:type="spellStart"/>
      <w:r>
        <w:t>Bootstrapom</w:t>
      </w:r>
      <w:proofErr w:type="spellEnd"/>
      <w:r>
        <w:t xml:space="preserve"> sme sa </w:t>
      </w:r>
      <w:commentRangeStart w:id="24"/>
      <w:r>
        <w:t>stretli</w:t>
      </w:r>
      <w:commentRangeEnd w:id="24"/>
      <w:r w:rsidR="00857388">
        <w:rPr>
          <w:rStyle w:val="Odkaznakomentr"/>
        </w:rPr>
        <w:commentReference w:id="24"/>
      </w:r>
      <w:r>
        <w:t xml:space="preserve"> už dávnejšie pri skúšaní tvorby HTML webstránok a preto, keď došlo na výber </w:t>
      </w:r>
      <w:proofErr w:type="spellStart"/>
      <w:r>
        <w:t>frameworku</w:t>
      </w:r>
      <w:proofErr w:type="spellEnd"/>
      <w:r>
        <w:t xml:space="preserve"> pre front-</w:t>
      </w:r>
      <w:proofErr w:type="spellStart"/>
      <w:r>
        <w:t>endovú</w:t>
      </w:r>
      <w:proofErr w:type="spellEnd"/>
      <w:r>
        <w:t xml:space="preserve"> časť po inom </w:t>
      </w:r>
      <w:proofErr w:type="spellStart"/>
      <w:r>
        <w:t>frameworku</w:t>
      </w:r>
      <w:proofErr w:type="spellEnd"/>
      <w:r>
        <w:t xml:space="preserve"> sme ani nepátrali.</w:t>
      </w:r>
      <w:r w:rsidR="00E77BC0">
        <w:t xml:space="preserve"> </w:t>
      </w:r>
      <w:proofErr w:type="spellStart"/>
      <w:r w:rsidR="00E77BC0">
        <w:t>Bootstrap</w:t>
      </w:r>
      <w:proofErr w:type="spellEnd"/>
      <w:r w:rsidRPr="00EC2218">
        <w:t xml:space="preserve"> </w:t>
      </w:r>
      <w:r w:rsidR="00E77BC0">
        <w:t>bol vytvorený vývojármi Twitteru a vydaný v roku 2011 a momentálne predstavuje</w:t>
      </w:r>
      <w:r w:rsidRPr="00EC2218">
        <w:t xml:space="preserve"> jednotku vo </w:t>
      </w:r>
      <w:r w:rsidRPr="00EC2218">
        <w:lastRenderedPageBreak/>
        <w:t>front-</w:t>
      </w:r>
      <w:proofErr w:type="spellStart"/>
      <w:r w:rsidRPr="00EC2218">
        <w:t>endových</w:t>
      </w:r>
      <w:proofErr w:type="spellEnd"/>
      <w:r w:rsidRPr="00EC2218">
        <w:t xml:space="preserve"> </w:t>
      </w:r>
      <w:proofErr w:type="spellStart"/>
      <w:r w:rsidRPr="00EC2218">
        <w:t>frameworkoch</w:t>
      </w:r>
      <w:proofErr w:type="spellEnd"/>
      <w:r>
        <w:t>, má skvelú podporu čo sa týka užívateľského fóra, návodov, video návodov či spracovanej dokumentácie.</w:t>
      </w:r>
      <w:r w:rsidR="00E77BC0">
        <w:t xml:space="preserve"> </w:t>
      </w:r>
      <w:r>
        <w:t xml:space="preserve">Pomocou tohto </w:t>
      </w:r>
      <w:proofErr w:type="spellStart"/>
      <w:r>
        <w:t>frameworku</w:t>
      </w:r>
      <w:proofErr w:type="spellEnd"/>
      <w:r>
        <w:t xml:space="preserve"> môžete behom pár minút vytvoriť užívateľskú navigáciu, </w:t>
      </w:r>
      <w:r w:rsidR="00E77BC0">
        <w:t xml:space="preserve">formuláre, panely a mnoho ďalších. </w:t>
      </w:r>
    </w:p>
    <w:p w14:paraId="572DB01C" w14:textId="77777777" w:rsidR="00E77BC0" w:rsidRDefault="00E77BC0" w:rsidP="00EC2218">
      <w:pPr>
        <w:rPr>
          <w:b/>
        </w:rPr>
      </w:pPr>
      <w:r w:rsidRPr="00E77BC0">
        <w:rPr>
          <w:b/>
        </w:rPr>
        <w:t>Výhody:</w:t>
      </w:r>
    </w:p>
    <w:p w14:paraId="0EC9F545" w14:textId="77777777" w:rsidR="00E77BC0" w:rsidRPr="00E77BC0" w:rsidRDefault="00E77BC0" w:rsidP="002D4D52">
      <w:pPr>
        <w:pStyle w:val="Odsekzoznamu"/>
        <w:numPr>
          <w:ilvl w:val="0"/>
          <w:numId w:val="5"/>
        </w:numPr>
        <w:rPr>
          <w:b/>
        </w:rPr>
      </w:pPr>
      <w:r>
        <w:t xml:space="preserve">Podpora </w:t>
      </w:r>
      <w:proofErr w:type="spellStart"/>
      <w:r>
        <w:t>responzívneho</w:t>
      </w:r>
      <w:proofErr w:type="spellEnd"/>
      <w:r>
        <w:t xml:space="preserve"> </w:t>
      </w:r>
      <w:proofErr w:type="spellStart"/>
      <w:r>
        <w:t>webdizajnu</w:t>
      </w:r>
      <w:proofErr w:type="spellEnd"/>
      <w:r>
        <w:t xml:space="preserve"> ( táto možnosť sa môže vypnúť  ) </w:t>
      </w:r>
    </w:p>
    <w:p w14:paraId="74D31C66" w14:textId="77777777" w:rsidR="00E77BC0" w:rsidRPr="00E77BC0" w:rsidRDefault="00E77BC0" w:rsidP="002D4D52">
      <w:pPr>
        <w:pStyle w:val="Odsekzoznamu"/>
        <w:numPr>
          <w:ilvl w:val="0"/>
          <w:numId w:val="5"/>
        </w:numPr>
        <w:rPr>
          <w:b/>
        </w:rPr>
      </w:pPr>
      <w:r>
        <w:t>Prepracovaná dokumentácia</w:t>
      </w:r>
    </w:p>
    <w:p w14:paraId="61F56811" w14:textId="77777777" w:rsidR="00E77BC0" w:rsidRPr="00E77BC0" w:rsidRDefault="00E77BC0" w:rsidP="002D4D52">
      <w:pPr>
        <w:pStyle w:val="Odsekzoznamu"/>
        <w:numPr>
          <w:ilvl w:val="0"/>
          <w:numId w:val="5"/>
        </w:numPr>
        <w:rPr>
          <w:b/>
        </w:rPr>
      </w:pPr>
      <w:r>
        <w:t>Aktuálnosť a pravidelné aktualizovanie a zlepšovanie</w:t>
      </w:r>
    </w:p>
    <w:p w14:paraId="1EA64D7D" w14:textId="77777777" w:rsidR="00E77BC0" w:rsidRDefault="00E77BC0" w:rsidP="00E77BC0">
      <w:pPr>
        <w:rPr>
          <w:b/>
        </w:rPr>
      </w:pPr>
      <w:r>
        <w:rPr>
          <w:b/>
        </w:rPr>
        <w:t>Nevýhody:</w:t>
      </w:r>
    </w:p>
    <w:p w14:paraId="6CF76ACE" w14:textId="77777777" w:rsidR="00E77BC0" w:rsidRPr="00E77BC0" w:rsidRDefault="00E77BC0" w:rsidP="002D4D52">
      <w:pPr>
        <w:pStyle w:val="Odsekzoznamu"/>
        <w:numPr>
          <w:ilvl w:val="0"/>
          <w:numId w:val="6"/>
        </w:numPr>
        <w:rPr>
          <w:b/>
        </w:rPr>
      </w:pPr>
      <w:r>
        <w:t>Pomerne veľká veľkosť balíčku vzhľadom na množstvo zahrnutých komponentov</w:t>
      </w:r>
    </w:p>
    <w:p w14:paraId="6AC95C17" w14:textId="77777777" w:rsidR="00E77BC0" w:rsidRPr="00E74E18" w:rsidRDefault="00E77BC0" w:rsidP="002D4D52">
      <w:pPr>
        <w:pStyle w:val="Odsekzoznamu"/>
        <w:numPr>
          <w:ilvl w:val="0"/>
          <w:numId w:val="6"/>
        </w:numPr>
        <w:rPr>
          <w:b/>
        </w:rPr>
      </w:pPr>
      <w:r>
        <w:t xml:space="preserve">Veľké množstvo HTML tried, ktoré môžu prinášať do návrhu neprehľadnosť </w:t>
      </w:r>
    </w:p>
    <w:p w14:paraId="49DED6EA" w14:textId="77777777" w:rsidR="00E74E18" w:rsidRDefault="00E74E18" w:rsidP="00E74E18">
      <w:pPr>
        <w:pStyle w:val="Nadpis3"/>
      </w:pPr>
      <w:r>
        <w:t xml:space="preserve">Podpora </w:t>
      </w:r>
      <w:proofErr w:type="spellStart"/>
      <w:r>
        <w:t>Bootstrapu</w:t>
      </w:r>
      <w:proofErr w:type="spellEnd"/>
    </w:p>
    <w:p w14:paraId="04E7B2E4" w14:textId="77777777" w:rsidR="00E74E18" w:rsidRDefault="00E74E18" w:rsidP="00E74E18">
      <w:r>
        <w:t>Mobilné zariadenia:</w:t>
      </w:r>
    </w:p>
    <w:tbl>
      <w:tblPr>
        <w:tblStyle w:val="Obyajntabuka11"/>
        <w:tblW w:w="9067" w:type="dxa"/>
        <w:tblLook w:val="04A0" w:firstRow="1" w:lastRow="0" w:firstColumn="1" w:lastColumn="0" w:noHBand="0" w:noVBand="1"/>
      </w:tblPr>
      <w:tblGrid>
        <w:gridCol w:w="1410"/>
        <w:gridCol w:w="1483"/>
        <w:gridCol w:w="1483"/>
        <w:gridCol w:w="1483"/>
        <w:gridCol w:w="1507"/>
        <w:gridCol w:w="1701"/>
      </w:tblGrid>
      <w:tr w:rsidR="009B7D1C" w14:paraId="7093FAD8" w14:textId="77777777" w:rsidTr="009B7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DA6FA39" w14:textId="77777777" w:rsidR="009B7D1C" w:rsidRDefault="009B7D1C" w:rsidP="00E74E18">
            <w:pPr>
              <w:ind w:firstLine="0"/>
            </w:pPr>
          </w:p>
        </w:tc>
        <w:tc>
          <w:tcPr>
            <w:tcW w:w="1483" w:type="dxa"/>
          </w:tcPr>
          <w:p w14:paraId="39DA53FE" w14:textId="52736A58"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Chrome</w:t>
            </w:r>
          </w:p>
        </w:tc>
        <w:tc>
          <w:tcPr>
            <w:tcW w:w="1483" w:type="dxa"/>
          </w:tcPr>
          <w:p w14:paraId="07D517B6" w14:textId="6E76F7D9"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Firefox</w:t>
            </w:r>
          </w:p>
        </w:tc>
        <w:tc>
          <w:tcPr>
            <w:tcW w:w="1483" w:type="dxa"/>
          </w:tcPr>
          <w:p w14:paraId="14FB4BD4" w14:textId="432E35B5"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Safari</w:t>
            </w:r>
          </w:p>
        </w:tc>
        <w:tc>
          <w:tcPr>
            <w:tcW w:w="1507" w:type="dxa"/>
          </w:tcPr>
          <w:p w14:paraId="0798CC07" w14:textId="334CD6E3"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Android prehliadač</w:t>
            </w:r>
          </w:p>
        </w:tc>
        <w:tc>
          <w:tcPr>
            <w:tcW w:w="1701" w:type="dxa"/>
          </w:tcPr>
          <w:p w14:paraId="0BD7CB03" w14:textId="309FBF4A" w:rsidR="009B7D1C" w:rsidRDefault="009B7D1C" w:rsidP="00E74E18">
            <w:pPr>
              <w:ind w:firstLine="0"/>
              <w:cnfStyle w:val="100000000000" w:firstRow="1" w:lastRow="0" w:firstColumn="0" w:lastColumn="0" w:oddVBand="0" w:evenVBand="0" w:oddHBand="0" w:evenHBand="0" w:firstRowFirstColumn="0" w:firstRowLastColumn="0" w:lastRowFirstColumn="0" w:lastRowLastColumn="0"/>
            </w:pPr>
            <w:r>
              <w:t xml:space="preserve">Microsoft  </w:t>
            </w:r>
            <w:proofErr w:type="spellStart"/>
            <w:r>
              <w:t>Edge</w:t>
            </w:r>
            <w:proofErr w:type="spellEnd"/>
          </w:p>
        </w:tc>
      </w:tr>
      <w:tr w:rsidR="009B7D1C" w14:paraId="183AF4A5" w14:textId="77777777" w:rsidTr="009B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780B189E" w14:textId="145709BF" w:rsidR="009B7D1C" w:rsidRDefault="009B7D1C" w:rsidP="00E74E18">
            <w:pPr>
              <w:ind w:firstLine="0"/>
            </w:pPr>
            <w:r>
              <w:t>Android</w:t>
            </w:r>
          </w:p>
        </w:tc>
        <w:tc>
          <w:tcPr>
            <w:tcW w:w="1483" w:type="dxa"/>
          </w:tcPr>
          <w:p w14:paraId="5CBC51D1" w14:textId="08190F0A" w:rsidR="009B7D1C" w:rsidRPr="009B7D1C" w:rsidRDefault="009B7D1C" w:rsidP="00E74E18">
            <w:pPr>
              <w:ind w:firstLine="0"/>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Podporované</w:t>
            </w:r>
          </w:p>
        </w:tc>
        <w:tc>
          <w:tcPr>
            <w:tcW w:w="1483" w:type="dxa"/>
          </w:tcPr>
          <w:p w14:paraId="3F9BB8D6" w14:textId="591F762B"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c>
          <w:tcPr>
            <w:tcW w:w="1483" w:type="dxa"/>
          </w:tcPr>
          <w:p w14:paraId="540EB186" w14:textId="366934A3"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507" w:type="dxa"/>
          </w:tcPr>
          <w:p w14:paraId="52BD3BF8" w14:textId="4B49A999"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Android v.5+</w:t>
            </w:r>
          </w:p>
        </w:tc>
        <w:tc>
          <w:tcPr>
            <w:tcW w:w="1701" w:type="dxa"/>
          </w:tcPr>
          <w:p w14:paraId="40B26E36" w14:textId="29FD092D"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r>
      <w:tr w:rsidR="009B7D1C" w14:paraId="16792779" w14:textId="77777777" w:rsidTr="009B7D1C">
        <w:tc>
          <w:tcPr>
            <w:cnfStyle w:val="001000000000" w:firstRow="0" w:lastRow="0" w:firstColumn="1" w:lastColumn="0" w:oddVBand="0" w:evenVBand="0" w:oddHBand="0" w:evenHBand="0" w:firstRowFirstColumn="0" w:firstRowLastColumn="0" w:lastRowFirstColumn="0" w:lastRowLastColumn="0"/>
            <w:tcW w:w="1410" w:type="dxa"/>
          </w:tcPr>
          <w:p w14:paraId="28C82E6B" w14:textId="13CCEC3B" w:rsidR="009B7D1C" w:rsidRDefault="009B7D1C" w:rsidP="00E74E18">
            <w:pPr>
              <w:ind w:firstLine="0"/>
            </w:pPr>
            <w:proofErr w:type="spellStart"/>
            <w:r>
              <w:t>iOS</w:t>
            </w:r>
            <w:proofErr w:type="spellEnd"/>
          </w:p>
        </w:tc>
        <w:tc>
          <w:tcPr>
            <w:tcW w:w="1483" w:type="dxa"/>
          </w:tcPr>
          <w:p w14:paraId="22A9757F" w14:textId="05DF4FE3"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483" w:type="dxa"/>
          </w:tcPr>
          <w:p w14:paraId="5A0D4C92" w14:textId="0EE6B68B"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483" w:type="dxa"/>
          </w:tcPr>
          <w:p w14:paraId="4B3F6929" w14:textId="55E77465"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507" w:type="dxa"/>
          </w:tcPr>
          <w:p w14:paraId="5AB227DA" w14:textId="2621DEFB"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sidRPr="009B7D1C">
              <w:rPr>
                <w:color w:val="808080" w:themeColor="background1" w:themeShade="80"/>
              </w:rPr>
              <w:t>N/A</w:t>
            </w:r>
          </w:p>
        </w:tc>
        <w:tc>
          <w:tcPr>
            <w:tcW w:w="1701" w:type="dxa"/>
          </w:tcPr>
          <w:p w14:paraId="7FAFCDDA" w14:textId="38585F10" w:rsidR="009B7D1C" w:rsidRDefault="009B7D1C" w:rsidP="00E74E18">
            <w:pPr>
              <w:ind w:firstLine="0"/>
              <w:cnfStyle w:val="000000000000" w:firstRow="0" w:lastRow="0" w:firstColumn="0" w:lastColumn="0" w:oddVBand="0" w:evenVBand="0" w:oddHBand="0" w:evenHBand="0" w:firstRowFirstColumn="0" w:firstRowLastColumn="0" w:lastRowFirstColumn="0" w:lastRowLastColumn="0"/>
            </w:pPr>
            <w:r w:rsidRPr="009B7D1C">
              <w:rPr>
                <w:color w:val="808080" w:themeColor="background1" w:themeShade="80"/>
              </w:rPr>
              <w:t>N/A</w:t>
            </w:r>
          </w:p>
        </w:tc>
      </w:tr>
      <w:tr w:rsidR="009B7D1C" w14:paraId="229E559F" w14:textId="77777777" w:rsidTr="009B7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0EC096D" w14:textId="265452F8" w:rsidR="009B7D1C" w:rsidRDefault="009B7D1C" w:rsidP="00E74E18">
            <w:pPr>
              <w:ind w:firstLine="0"/>
            </w:pPr>
            <w:r>
              <w:t>Windows 10 Mobile</w:t>
            </w:r>
          </w:p>
        </w:tc>
        <w:tc>
          <w:tcPr>
            <w:tcW w:w="1483" w:type="dxa"/>
          </w:tcPr>
          <w:p w14:paraId="3A32647A" w14:textId="6C7D02FA"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483" w:type="dxa"/>
          </w:tcPr>
          <w:p w14:paraId="3A4579E8" w14:textId="13C9F702"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483" w:type="dxa"/>
          </w:tcPr>
          <w:p w14:paraId="16628E1A" w14:textId="6B10DCE3"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507" w:type="dxa"/>
          </w:tcPr>
          <w:p w14:paraId="5DF24699" w14:textId="1A7FD5BD"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701" w:type="dxa"/>
          </w:tcPr>
          <w:p w14:paraId="328B3C8A" w14:textId="621C47CD" w:rsidR="009B7D1C" w:rsidRDefault="009B7D1C" w:rsidP="00E74E1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r>
    </w:tbl>
    <w:p w14:paraId="47C68D2D" w14:textId="46FE0DC7" w:rsidR="00E74E18" w:rsidRDefault="00E74E18" w:rsidP="00E74E18"/>
    <w:p w14:paraId="2722C19A" w14:textId="3CB35C0D" w:rsidR="00E74E18" w:rsidRDefault="00E74E18" w:rsidP="00E74E18">
      <w:r>
        <w:t>Počítačové prehliadače:</w:t>
      </w:r>
    </w:p>
    <w:p w14:paraId="47DF3604" w14:textId="77777777" w:rsidR="009B7D1C" w:rsidRDefault="009B7D1C" w:rsidP="00E74E18"/>
    <w:tbl>
      <w:tblPr>
        <w:tblStyle w:val="Obyajntabuka11"/>
        <w:tblW w:w="8917" w:type="dxa"/>
        <w:tblLook w:val="04A0" w:firstRow="1" w:lastRow="0" w:firstColumn="1" w:lastColumn="0" w:noHBand="0" w:noVBand="1"/>
      </w:tblPr>
      <w:tblGrid>
        <w:gridCol w:w="1177"/>
        <w:gridCol w:w="1483"/>
        <w:gridCol w:w="1483"/>
        <w:gridCol w:w="818"/>
        <w:gridCol w:w="1483"/>
        <w:gridCol w:w="1483"/>
        <w:gridCol w:w="1749"/>
      </w:tblGrid>
      <w:tr w:rsidR="009B7D1C" w14:paraId="7DC1E0E7" w14:textId="2707B314" w:rsidTr="00680D68">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050" w:type="dxa"/>
          </w:tcPr>
          <w:p w14:paraId="7C4D12B6" w14:textId="77777777" w:rsidR="009B7D1C" w:rsidRDefault="009B7D1C" w:rsidP="00680D68">
            <w:pPr>
              <w:ind w:firstLine="0"/>
            </w:pPr>
          </w:p>
        </w:tc>
        <w:tc>
          <w:tcPr>
            <w:tcW w:w="1323" w:type="dxa"/>
          </w:tcPr>
          <w:p w14:paraId="33D3C010" w14:textId="77777777"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Chrome</w:t>
            </w:r>
          </w:p>
        </w:tc>
        <w:tc>
          <w:tcPr>
            <w:tcW w:w="1323" w:type="dxa"/>
          </w:tcPr>
          <w:p w14:paraId="5D7BE7AC" w14:textId="77777777"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Firefox</w:t>
            </w:r>
          </w:p>
        </w:tc>
        <w:tc>
          <w:tcPr>
            <w:tcW w:w="1014" w:type="dxa"/>
          </w:tcPr>
          <w:p w14:paraId="7573A4B9" w14:textId="0CEFDC36" w:rsidR="009B7D1C" w:rsidRDefault="00680D68" w:rsidP="00680D68">
            <w:pPr>
              <w:ind w:firstLine="0"/>
              <w:cnfStyle w:val="100000000000" w:firstRow="1" w:lastRow="0" w:firstColumn="0" w:lastColumn="0" w:oddVBand="0" w:evenVBand="0" w:oddHBand="0" w:evenHBand="0" w:firstRowFirstColumn="0" w:firstRowLastColumn="0" w:lastRowFirstColumn="0" w:lastRowLastColumn="0"/>
            </w:pPr>
            <w:r>
              <w:t>IE</w:t>
            </w:r>
          </w:p>
        </w:tc>
        <w:tc>
          <w:tcPr>
            <w:tcW w:w="1323" w:type="dxa"/>
          </w:tcPr>
          <w:p w14:paraId="708334FB" w14:textId="6C4A0F1D"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Opera</w:t>
            </w:r>
          </w:p>
        </w:tc>
        <w:tc>
          <w:tcPr>
            <w:tcW w:w="1323" w:type="dxa"/>
          </w:tcPr>
          <w:p w14:paraId="7494710C" w14:textId="77777777"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 xml:space="preserve">Microsoft  </w:t>
            </w:r>
            <w:proofErr w:type="spellStart"/>
            <w:r>
              <w:t>Edge</w:t>
            </w:r>
            <w:proofErr w:type="spellEnd"/>
          </w:p>
        </w:tc>
        <w:tc>
          <w:tcPr>
            <w:tcW w:w="1561" w:type="dxa"/>
          </w:tcPr>
          <w:p w14:paraId="6D6DC67A" w14:textId="5595098C" w:rsidR="009B7D1C" w:rsidRDefault="009B7D1C" w:rsidP="00680D68">
            <w:pPr>
              <w:ind w:firstLine="0"/>
              <w:cnfStyle w:val="100000000000" w:firstRow="1" w:lastRow="0" w:firstColumn="0" w:lastColumn="0" w:oddVBand="0" w:evenVBand="0" w:oddHBand="0" w:evenHBand="0" w:firstRowFirstColumn="0" w:firstRowLastColumn="0" w:lastRowFirstColumn="0" w:lastRowLastColumn="0"/>
            </w:pPr>
            <w:r>
              <w:t>Safari</w:t>
            </w:r>
          </w:p>
        </w:tc>
      </w:tr>
      <w:tr w:rsidR="009B7D1C" w14:paraId="569D92E9" w14:textId="276429B6" w:rsidTr="00680D68">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050" w:type="dxa"/>
          </w:tcPr>
          <w:p w14:paraId="11DDEE63" w14:textId="78ED942A" w:rsidR="009B7D1C" w:rsidRDefault="009B7D1C" w:rsidP="00680D68">
            <w:pPr>
              <w:ind w:firstLine="0"/>
            </w:pPr>
            <w:r>
              <w:t>Mac</w:t>
            </w:r>
          </w:p>
        </w:tc>
        <w:tc>
          <w:tcPr>
            <w:tcW w:w="1323" w:type="dxa"/>
          </w:tcPr>
          <w:p w14:paraId="0A0F182C" w14:textId="77777777" w:rsidR="009B7D1C" w:rsidRPr="009B7D1C" w:rsidRDefault="009B7D1C" w:rsidP="00680D68">
            <w:pPr>
              <w:ind w:firstLine="0"/>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Podporované</w:t>
            </w:r>
          </w:p>
        </w:tc>
        <w:tc>
          <w:tcPr>
            <w:tcW w:w="1323" w:type="dxa"/>
          </w:tcPr>
          <w:p w14:paraId="001EF90D" w14:textId="77777777"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c>
          <w:tcPr>
            <w:tcW w:w="1014" w:type="dxa"/>
          </w:tcPr>
          <w:p w14:paraId="3F450984" w14:textId="77777777"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323" w:type="dxa"/>
          </w:tcPr>
          <w:p w14:paraId="568AE3B8" w14:textId="069D09C4"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Pr>
                <w:color w:val="70AD47" w:themeColor="accent6"/>
              </w:rPr>
              <w:t>Podporované</w:t>
            </w:r>
          </w:p>
        </w:tc>
        <w:tc>
          <w:tcPr>
            <w:tcW w:w="1323" w:type="dxa"/>
          </w:tcPr>
          <w:p w14:paraId="294EFF1C" w14:textId="77777777" w:rsidR="009B7D1C" w:rsidRDefault="009B7D1C" w:rsidP="00680D68">
            <w:pPr>
              <w:ind w:firstLine="0"/>
              <w:cnfStyle w:val="000000100000" w:firstRow="0" w:lastRow="0" w:firstColumn="0" w:lastColumn="0" w:oddVBand="0" w:evenVBand="0" w:oddHBand="1" w:evenHBand="0" w:firstRowFirstColumn="0" w:firstRowLastColumn="0" w:lastRowFirstColumn="0" w:lastRowLastColumn="0"/>
            </w:pPr>
            <w:r w:rsidRPr="009B7D1C">
              <w:rPr>
                <w:color w:val="808080" w:themeColor="background1" w:themeShade="80"/>
              </w:rPr>
              <w:t>N/A</w:t>
            </w:r>
          </w:p>
        </w:tc>
        <w:tc>
          <w:tcPr>
            <w:tcW w:w="1561" w:type="dxa"/>
          </w:tcPr>
          <w:p w14:paraId="48A0FA77" w14:textId="7816404C" w:rsidR="009B7D1C" w:rsidRPr="009B7D1C" w:rsidRDefault="009B7D1C" w:rsidP="00680D68">
            <w:pPr>
              <w:ind w:firstLine="0"/>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70AD47" w:themeColor="accent6"/>
              </w:rPr>
              <w:t>Podporované</w:t>
            </w:r>
          </w:p>
        </w:tc>
      </w:tr>
      <w:tr w:rsidR="009B7D1C" w14:paraId="33ACD63A" w14:textId="62B58EC8" w:rsidTr="00680D68">
        <w:trPr>
          <w:trHeight w:val="339"/>
        </w:trPr>
        <w:tc>
          <w:tcPr>
            <w:cnfStyle w:val="001000000000" w:firstRow="0" w:lastRow="0" w:firstColumn="1" w:lastColumn="0" w:oddVBand="0" w:evenVBand="0" w:oddHBand="0" w:evenHBand="0" w:firstRowFirstColumn="0" w:firstRowLastColumn="0" w:lastRowFirstColumn="0" w:lastRowLastColumn="0"/>
            <w:tcW w:w="1050" w:type="dxa"/>
          </w:tcPr>
          <w:p w14:paraId="7619E842" w14:textId="37389F7C" w:rsidR="009B7D1C" w:rsidRDefault="009B7D1C" w:rsidP="00680D68">
            <w:pPr>
              <w:ind w:firstLine="0"/>
            </w:pPr>
            <w:r>
              <w:t>Windows</w:t>
            </w:r>
          </w:p>
        </w:tc>
        <w:tc>
          <w:tcPr>
            <w:tcW w:w="1323" w:type="dxa"/>
          </w:tcPr>
          <w:p w14:paraId="5AF0103B" w14:textId="77777777"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323" w:type="dxa"/>
          </w:tcPr>
          <w:p w14:paraId="46AB82C5" w14:textId="77777777"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014" w:type="dxa"/>
          </w:tcPr>
          <w:p w14:paraId="3CC4A984" w14:textId="6994A881"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IE10+</w:t>
            </w:r>
          </w:p>
        </w:tc>
        <w:tc>
          <w:tcPr>
            <w:tcW w:w="1323" w:type="dxa"/>
          </w:tcPr>
          <w:p w14:paraId="5FA800A5" w14:textId="4E8EC3C6"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323" w:type="dxa"/>
          </w:tcPr>
          <w:p w14:paraId="4B2DB606" w14:textId="23D2E63F" w:rsidR="009B7D1C" w:rsidRDefault="009B7D1C" w:rsidP="00680D68">
            <w:pPr>
              <w:ind w:firstLine="0"/>
              <w:cnfStyle w:val="000000000000" w:firstRow="0" w:lastRow="0" w:firstColumn="0" w:lastColumn="0" w:oddVBand="0" w:evenVBand="0" w:oddHBand="0" w:evenHBand="0" w:firstRowFirstColumn="0" w:firstRowLastColumn="0" w:lastRowFirstColumn="0" w:lastRowLastColumn="0"/>
            </w:pPr>
            <w:r>
              <w:rPr>
                <w:color w:val="70AD47" w:themeColor="accent6"/>
              </w:rPr>
              <w:t>Podporované</w:t>
            </w:r>
          </w:p>
        </w:tc>
        <w:tc>
          <w:tcPr>
            <w:tcW w:w="1561" w:type="dxa"/>
          </w:tcPr>
          <w:p w14:paraId="6A33698B" w14:textId="4152015A" w:rsidR="009B7D1C" w:rsidRPr="009B7D1C" w:rsidRDefault="009B7D1C" w:rsidP="00680D68">
            <w:pPr>
              <w:ind w:firstLine="0"/>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9B7D1C">
              <w:rPr>
                <w:color w:val="C45911" w:themeColor="accent2" w:themeShade="BF"/>
              </w:rPr>
              <w:t>Nepodporované</w:t>
            </w:r>
          </w:p>
        </w:tc>
      </w:tr>
    </w:tbl>
    <w:p w14:paraId="59CAD87F" w14:textId="77777777" w:rsidR="009B7D1C" w:rsidRDefault="009B7D1C" w:rsidP="00E74E18"/>
    <w:p w14:paraId="7B6A0B01" w14:textId="57FAF1DF" w:rsidR="00E74E18" w:rsidRDefault="00E74E18" w:rsidP="00E74E18"/>
    <w:p w14:paraId="2E35324E" w14:textId="77777777" w:rsidR="006360C2" w:rsidRDefault="006360C2" w:rsidP="00E74E18"/>
    <w:p w14:paraId="49D7A770" w14:textId="77777777" w:rsidR="006360C2" w:rsidRPr="00E74E18" w:rsidRDefault="006360C2" w:rsidP="00E74E18"/>
    <w:p w14:paraId="713F4A01" w14:textId="77777777" w:rsidR="002A5F96" w:rsidRDefault="00341543" w:rsidP="002A5F96">
      <w:pPr>
        <w:pStyle w:val="Nadpis3"/>
      </w:pPr>
      <w:r>
        <w:t>Inštalácia</w:t>
      </w:r>
      <w:r w:rsidR="002A5F96">
        <w:t xml:space="preserve"> </w:t>
      </w:r>
      <w:proofErr w:type="spellStart"/>
      <w:r w:rsidR="002A5F96">
        <w:t>Bootstrapu</w:t>
      </w:r>
      <w:proofErr w:type="spellEnd"/>
    </w:p>
    <w:p w14:paraId="2406EBCC" w14:textId="77777777" w:rsidR="002A5F96" w:rsidRDefault="002A5F96" w:rsidP="002A5F96">
      <w:r>
        <w:t xml:space="preserve">Inštalácia </w:t>
      </w:r>
      <w:proofErr w:type="spellStart"/>
      <w:r>
        <w:t>Bootstrapu</w:t>
      </w:r>
      <w:proofErr w:type="spellEnd"/>
      <w:r>
        <w:t xml:space="preserve"> je veľmi jednoduchá, samotný návod na stránke </w:t>
      </w:r>
      <w:proofErr w:type="spellStart"/>
      <w:r>
        <w:t>frameworku</w:t>
      </w:r>
      <w:proofErr w:type="spellEnd"/>
      <w:r>
        <w:t xml:space="preserve"> ponúka viacero metód na inštaláciu my si spomenieme dve.</w:t>
      </w:r>
    </w:p>
    <w:p w14:paraId="3890A616" w14:textId="77777777" w:rsidR="002A5F96" w:rsidRDefault="002A5F96" w:rsidP="002A5F96">
      <w:r>
        <w:t xml:space="preserve">Najjednoduchšou metódou, ktorú sme využili aj my je stiahnutie kompletného balíčku </w:t>
      </w:r>
      <w:proofErr w:type="spellStart"/>
      <w:r>
        <w:t>Bootstrapu</w:t>
      </w:r>
      <w:proofErr w:type="spellEnd"/>
      <w:r>
        <w:t xml:space="preserve">, ktorý sa rozbalí a umiestni sa do zložky s projektom. Potom stačí vo vašej webstránke odkazovať na tento balíček a využívať tak funkcie </w:t>
      </w:r>
      <w:proofErr w:type="spellStart"/>
      <w:r>
        <w:t>Bootstrapu</w:t>
      </w:r>
      <w:proofErr w:type="spellEnd"/>
      <w:r>
        <w:t>. Rozbalený balíček má potom nasledovnú štruktúru:</w:t>
      </w:r>
    </w:p>
    <w:p w14:paraId="20405D94" w14:textId="77777777" w:rsidR="002A5F96" w:rsidRDefault="002A5F96" w:rsidP="002A5F96">
      <w:proofErr w:type="spellStart"/>
      <w:r w:rsidRPr="002A5F96">
        <w:rPr>
          <w:b/>
        </w:rPr>
        <w:t>bootstrap</w:t>
      </w:r>
      <w:proofErr w:type="spellEnd"/>
      <w:r>
        <w:t>/</w:t>
      </w:r>
    </w:p>
    <w:p w14:paraId="6052CA75" w14:textId="77777777" w:rsidR="002A5F96" w:rsidRDefault="002A5F96" w:rsidP="002A5F96">
      <w:r>
        <w:t xml:space="preserve">├── </w:t>
      </w:r>
      <w:proofErr w:type="spellStart"/>
      <w:r>
        <w:t>css</w:t>
      </w:r>
      <w:proofErr w:type="spellEnd"/>
      <w:r>
        <w:t>/</w:t>
      </w:r>
    </w:p>
    <w:p w14:paraId="632DE695" w14:textId="77777777" w:rsidR="002A5F96" w:rsidRDefault="002A5F96" w:rsidP="002A5F96">
      <w:r>
        <w:t xml:space="preserve">├── </w:t>
      </w:r>
      <w:proofErr w:type="spellStart"/>
      <w:r>
        <w:t>js</w:t>
      </w:r>
      <w:proofErr w:type="spellEnd"/>
      <w:r>
        <w:t>/</w:t>
      </w:r>
    </w:p>
    <w:p w14:paraId="72F3DA89" w14:textId="77777777" w:rsidR="002A5F96" w:rsidRDefault="002A5F96" w:rsidP="002A5F96">
      <w:r>
        <w:t xml:space="preserve">└── </w:t>
      </w:r>
      <w:proofErr w:type="spellStart"/>
      <w:r>
        <w:t>fonts</w:t>
      </w:r>
      <w:proofErr w:type="spellEnd"/>
      <w:r>
        <w:t>/</w:t>
      </w:r>
    </w:p>
    <w:p w14:paraId="1013B601" w14:textId="77777777" w:rsidR="002A5F96" w:rsidRDefault="00341543" w:rsidP="002A5F96">
      <w:r>
        <w:t xml:space="preserve">Druhá možnosť inštalácia </w:t>
      </w:r>
      <w:proofErr w:type="spellStart"/>
      <w:r>
        <w:t>Bootstrapu</w:t>
      </w:r>
      <w:proofErr w:type="spellEnd"/>
      <w:r>
        <w:t xml:space="preserve"> je pomocou </w:t>
      </w:r>
      <w:proofErr w:type="spellStart"/>
      <w:r>
        <w:t>Composeru</w:t>
      </w:r>
      <w:proofErr w:type="spellEnd"/>
      <w:r>
        <w:t>. O </w:t>
      </w:r>
      <w:proofErr w:type="spellStart"/>
      <w:r>
        <w:t>composeri</w:t>
      </w:r>
      <w:proofErr w:type="spellEnd"/>
      <w:r>
        <w:t xml:space="preserve"> si povieme neskôr, keď budeme rozoberať inštaláciu jednotlivých modulov PHP </w:t>
      </w:r>
      <w:proofErr w:type="spellStart"/>
      <w:r>
        <w:t>frameworku</w:t>
      </w:r>
      <w:proofErr w:type="spellEnd"/>
      <w:r>
        <w:t xml:space="preserve"> práve pomocou </w:t>
      </w:r>
      <w:proofErr w:type="spellStart"/>
      <w:r>
        <w:t>composeru</w:t>
      </w:r>
      <w:proofErr w:type="spellEnd"/>
      <w:r>
        <w:t>.</w:t>
      </w:r>
    </w:p>
    <w:p w14:paraId="5F39FE22" w14:textId="77777777" w:rsidR="00341543" w:rsidRDefault="00376B9C" w:rsidP="00376B9C">
      <w:pPr>
        <w:pStyle w:val="Nadpis3"/>
      </w:pPr>
      <w:r>
        <w:t xml:space="preserve">Použitie </w:t>
      </w:r>
      <w:proofErr w:type="spellStart"/>
      <w:r>
        <w:t>Bootstrapu</w:t>
      </w:r>
      <w:proofErr w:type="spellEnd"/>
    </w:p>
    <w:p w14:paraId="4ED739EA" w14:textId="77777777" w:rsidR="00376B9C" w:rsidRDefault="0051650D" w:rsidP="00376B9C">
      <w:r>
        <w:t xml:space="preserve">Použitie </w:t>
      </w:r>
      <w:proofErr w:type="spellStart"/>
      <w:r>
        <w:t>Bootstrapových</w:t>
      </w:r>
      <w:proofErr w:type="spellEnd"/>
      <w:r>
        <w:t xml:space="preserve"> knižníc sa nijako nelíši od napr. používania externých kaskádových štýlov CSS, </w:t>
      </w:r>
      <w:proofErr w:type="spellStart"/>
      <w:r>
        <w:t>JavaScriptu</w:t>
      </w:r>
      <w:proofErr w:type="spellEnd"/>
      <w:r>
        <w:t xml:space="preserve"> a pod.</w:t>
      </w:r>
    </w:p>
    <w:p w14:paraId="31D59E80" w14:textId="77777777" w:rsidR="0051650D" w:rsidRDefault="0051650D" w:rsidP="00376B9C">
      <w:r>
        <w:t xml:space="preserve">Množstvo zahrnutých súborov pre kaskádové štýly, </w:t>
      </w:r>
      <w:proofErr w:type="spellStart"/>
      <w:r>
        <w:t>JavaScripty</w:t>
      </w:r>
      <w:proofErr w:type="spellEnd"/>
      <w:r>
        <w:t xml:space="preserve"> či iné komponenty závisí od užívateľských preferencií a teda základný balík </w:t>
      </w:r>
      <w:proofErr w:type="spellStart"/>
      <w:r>
        <w:t>Bootstrapu</w:t>
      </w:r>
      <w:proofErr w:type="spellEnd"/>
      <w:r>
        <w:t xml:space="preserve"> sa môže líšiť v závislosti od jeho požiadaviek.</w:t>
      </w:r>
    </w:p>
    <w:p w14:paraId="6B2E5BD4" w14:textId="30168E31" w:rsidR="0051650D" w:rsidRDefault="0051650D" w:rsidP="002D4D52">
      <w:pPr>
        <w:pStyle w:val="Odsekzoznamu"/>
        <w:numPr>
          <w:ilvl w:val="0"/>
          <w:numId w:val="7"/>
        </w:numPr>
      </w:pPr>
      <w:r>
        <w:t xml:space="preserve">Načíta kaskádové štýly CSS </w:t>
      </w:r>
      <w:proofErr w:type="spellStart"/>
      <w:r>
        <w:t>Bootstrapu</w:t>
      </w:r>
      <w:proofErr w:type="spellEnd"/>
      <w:r>
        <w:t>:</w:t>
      </w:r>
    </w:p>
    <w:p w14:paraId="3C63C4EB" w14:textId="361AC554" w:rsidR="00180786" w:rsidRPr="00180786" w:rsidRDefault="00180786" w:rsidP="002D4D52">
      <w:pPr>
        <w:numPr>
          <w:ilvl w:val="0"/>
          <w:numId w:val="20"/>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w:t>
      </w:r>
      <w:proofErr w:type="spellStart"/>
      <w:r w:rsidRPr="00180786">
        <w:rPr>
          <w:rFonts w:ascii="Consolas" w:eastAsia="Times New Roman" w:hAnsi="Consolas"/>
          <w:b/>
          <w:bCs/>
          <w:color w:val="006699"/>
          <w:sz w:val="18"/>
          <w:szCs w:val="18"/>
          <w:bdr w:val="none" w:sz="0" w:space="0" w:color="auto" w:frame="1"/>
          <w:lang w:eastAsia="sk-SK"/>
        </w:rPr>
        <w:t>link</w:t>
      </w:r>
      <w:proofErr w:type="spellEnd"/>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href</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w:t>
      </w:r>
      <w:proofErr w:type="spellStart"/>
      <w:r w:rsidRPr="00180786">
        <w:rPr>
          <w:rFonts w:ascii="Consolas" w:eastAsia="Times New Roman" w:hAnsi="Consolas"/>
          <w:color w:val="0000FF"/>
          <w:sz w:val="18"/>
          <w:szCs w:val="18"/>
          <w:bdr w:val="none" w:sz="0" w:space="0" w:color="auto" w:frame="1"/>
          <w:lang w:eastAsia="sk-SK"/>
        </w:rPr>
        <w:t>css</w:t>
      </w:r>
      <w:proofErr w:type="spellEnd"/>
      <w:r w:rsidRPr="00180786">
        <w:rPr>
          <w:rFonts w:ascii="Consolas" w:eastAsia="Times New Roman" w:hAnsi="Consolas"/>
          <w:color w:val="0000FF"/>
          <w:sz w:val="18"/>
          <w:szCs w:val="18"/>
          <w:bdr w:val="none" w:sz="0" w:space="0" w:color="auto" w:frame="1"/>
          <w:lang w:eastAsia="sk-SK"/>
        </w:rPr>
        <w:t>/bootstrap.min.css"</w:t>
      </w:r>
      <w:r w:rsidRPr="00180786">
        <w:rPr>
          <w:rFonts w:ascii="Consolas" w:eastAsia="Times New Roman" w:hAnsi="Consolas"/>
          <w:color w:val="000000"/>
          <w:sz w:val="18"/>
          <w:szCs w:val="18"/>
          <w:bdr w:val="none" w:sz="0" w:space="0" w:color="auto" w:frame="1"/>
          <w:lang w:eastAsia="sk-SK"/>
        </w:rPr>
        <w:t> </w:t>
      </w:r>
      <w:proofErr w:type="spellStart"/>
      <w:r w:rsidRPr="00180786">
        <w:rPr>
          <w:rFonts w:ascii="Consolas" w:eastAsia="Times New Roman" w:hAnsi="Consolas"/>
          <w:color w:val="FF0000"/>
          <w:sz w:val="18"/>
          <w:szCs w:val="18"/>
          <w:bdr w:val="none" w:sz="0" w:space="0" w:color="auto" w:frame="1"/>
          <w:lang w:eastAsia="sk-SK"/>
        </w:rPr>
        <w:t>rel</w:t>
      </w:r>
      <w:proofErr w:type="spellEnd"/>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w:t>
      </w:r>
      <w:proofErr w:type="spellStart"/>
      <w:r w:rsidRPr="00180786">
        <w:rPr>
          <w:rFonts w:ascii="Consolas" w:eastAsia="Times New Roman" w:hAnsi="Consolas"/>
          <w:color w:val="0000FF"/>
          <w:sz w:val="18"/>
          <w:szCs w:val="18"/>
          <w:bdr w:val="none" w:sz="0" w:space="0" w:color="auto" w:frame="1"/>
          <w:lang w:eastAsia="sk-SK"/>
        </w:rPr>
        <w:t>stylesheet</w:t>
      </w:r>
      <w:proofErr w:type="spellEnd"/>
      <w:r w:rsidRPr="00180786">
        <w:rPr>
          <w:rFonts w:ascii="Consolas" w:eastAsia="Times New Roman" w:hAnsi="Consolas"/>
          <w:color w:val="0000FF"/>
          <w:sz w:val="18"/>
          <w:szCs w:val="18"/>
          <w:bdr w:val="none" w:sz="0" w:space="0" w:color="auto" w:frame="1"/>
          <w:lang w:eastAsia="sk-SK"/>
        </w:rPr>
        <w:t>"</w:t>
      </w:r>
      <w:r w:rsidRPr="00180786">
        <w:rPr>
          <w:rFonts w:ascii="Consolas" w:eastAsia="Times New Roman" w:hAnsi="Consolas"/>
          <w:b/>
          <w:bCs/>
          <w:color w:val="006699"/>
          <w:sz w:val="18"/>
          <w:szCs w:val="18"/>
          <w:bdr w:val="none" w:sz="0" w:space="0" w:color="auto" w:frame="1"/>
          <w:lang w:eastAsia="sk-SK"/>
        </w:rPr>
        <w:t>&gt;</w:t>
      </w:r>
      <w:r w:rsidRPr="00180786">
        <w:rPr>
          <w:rFonts w:ascii="Consolas" w:eastAsia="Times New Roman" w:hAnsi="Consolas"/>
          <w:color w:val="000000"/>
          <w:sz w:val="18"/>
          <w:szCs w:val="18"/>
          <w:bdr w:val="none" w:sz="0" w:space="0" w:color="auto" w:frame="1"/>
          <w:lang w:eastAsia="sk-SK"/>
        </w:rPr>
        <w:t>  </w:t>
      </w:r>
    </w:p>
    <w:p w14:paraId="64B83F43" w14:textId="77777777" w:rsidR="0051650D" w:rsidRDefault="00AC2653" w:rsidP="002D4D52">
      <w:pPr>
        <w:pStyle w:val="Odsekzoznamu"/>
        <w:numPr>
          <w:ilvl w:val="0"/>
          <w:numId w:val="7"/>
        </w:numPr>
      </w:pPr>
      <w:proofErr w:type="spellStart"/>
      <w:r>
        <w:t>jQuery</w:t>
      </w:r>
      <w:proofErr w:type="spellEnd"/>
      <w:r>
        <w:t xml:space="preserve"> nutné pre </w:t>
      </w:r>
      <w:proofErr w:type="spellStart"/>
      <w:r>
        <w:t>Bootstrapové</w:t>
      </w:r>
      <w:proofErr w:type="spellEnd"/>
      <w:r>
        <w:t xml:space="preserve"> moduly:</w:t>
      </w:r>
    </w:p>
    <w:p w14:paraId="09BCC648" w14:textId="77777777" w:rsidR="00B27C56" w:rsidRPr="00B27C56" w:rsidRDefault="00180786" w:rsidP="002D4D5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b/>
          <w:bCs/>
          <w:color w:val="006699"/>
          <w:sz w:val="18"/>
          <w:szCs w:val="18"/>
          <w:bdr w:val="none" w:sz="0" w:space="0" w:color="auto" w:frame="1"/>
          <w:lang w:eastAsia="sk-SK"/>
        </w:rPr>
        <w:t>&lt;script</w:t>
      </w:r>
      <w:r w:rsidRPr="00180786">
        <w:rPr>
          <w:rFonts w:ascii="Consolas" w:eastAsia="Times New Roman" w:hAnsi="Consolas"/>
          <w:color w:val="000000"/>
          <w:sz w:val="18"/>
          <w:szCs w:val="18"/>
          <w:bdr w:val="none" w:sz="0" w:space="0" w:color="auto" w:frame="1"/>
          <w:lang w:eastAsia="sk-SK"/>
        </w:rPr>
        <w:t> </w:t>
      </w:r>
    </w:p>
    <w:p w14:paraId="5B10133E" w14:textId="5B027E86" w:rsidR="00B27C56" w:rsidRPr="00B27C56" w:rsidRDefault="00180786" w:rsidP="002D4D5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180786">
        <w:rPr>
          <w:rFonts w:ascii="Consolas" w:eastAsia="Times New Roman" w:hAnsi="Consolas"/>
          <w:color w:val="FF0000"/>
          <w:sz w:val="18"/>
          <w:szCs w:val="18"/>
          <w:bdr w:val="none" w:sz="0" w:space="0" w:color="auto" w:frame="1"/>
          <w:lang w:eastAsia="sk-SK"/>
        </w:rPr>
        <w:t>src</w:t>
      </w:r>
      <w:r w:rsidRPr="00180786">
        <w:rPr>
          <w:rFonts w:ascii="Consolas" w:eastAsia="Times New Roman" w:hAnsi="Consolas"/>
          <w:color w:val="000000"/>
          <w:sz w:val="18"/>
          <w:szCs w:val="18"/>
          <w:bdr w:val="none" w:sz="0" w:space="0" w:color="auto" w:frame="1"/>
          <w:lang w:eastAsia="sk-SK"/>
        </w:rPr>
        <w:t>=</w:t>
      </w:r>
      <w:r w:rsidRPr="00180786">
        <w:rPr>
          <w:rFonts w:ascii="Consolas" w:eastAsia="Times New Roman" w:hAnsi="Consolas"/>
          <w:color w:val="0000FF"/>
          <w:sz w:val="18"/>
          <w:szCs w:val="18"/>
          <w:bdr w:val="none" w:sz="0" w:space="0" w:color="auto" w:frame="1"/>
          <w:lang w:eastAsia="sk-SK"/>
        </w:rPr>
        <w:t>"https://ajax.googleapis.com/ajax/libs/jquery/1.12.4/jquery.min.js"</w:t>
      </w:r>
      <w:r w:rsidR="00B27C56">
        <w:rPr>
          <w:rFonts w:ascii="Consolas" w:eastAsia="Times New Roman" w:hAnsi="Consolas"/>
          <w:b/>
          <w:bCs/>
          <w:color w:val="006699"/>
          <w:sz w:val="18"/>
          <w:szCs w:val="18"/>
          <w:bdr w:val="none" w:sz="0" w:space="0" w:color="auto" w:frame="1"/>
          <w:lang w:eastAsia="sk-SK"/>
        </w:rPr>
        <w:t>&gt;</w:t>
      </w:r>
    </w:p>
    <w:p w14:paraId="501FC849" w14:textId="71913867" w:rsidR="00180786" w:rsidRPr="00B27C56" w:rsidRDefault="00B27C56" w:rsidP="002D4D52">
      <w:pPr>
        <w:numPr>
          <w:ilvl w:val="0"/>
          <w:numId w:val="2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Pr>
          <w:rFonts w:ascii="Consolas" w:eastAsia="Times New Roman" w:hAnsi="Consolas"/>
          <w:b/>
          <w:bCs/>
          <w:color w:val="006699"/>
          <w:sz w:val="18"/>
          <w:szCs w:val="18"/>
          <w:bdr w:val="none" w:sz="0" w:space="0" w:color="auto" w:frame="1"/>
          <w:lang w:eastAsia="sk-SK"/>
        </w:rPr>
        <w:t>&lt;/</w:t>
      </w:r>
      <w:proofErr w:type="spellStart"/>
      <w:r>
        <w:rPr>
          <w:rFonts w:ascii="Consolas" w:eastAsia="Times New Roman" w:hAnsi="Consolas"/>
          <w:b/>
          <w:bCs/>
          <w:color w:val="006699"/>
          <w:sz w:val="18"/>
          <w:szCs w:val="18"/>
          <w:bdr w:val="none" w:sz="0" w:space="0" w:color="auto" w:frame="1"/>
          <w:lang w:eastAsia="sk-SK"/>
        </w:rPr>
        <w:t>sc</w:t>
      </w:r>
      <w:r w:rsidR="00180786" w:rsidRPr="00180786">
        <w:rPr>
          <w:rFonts w:ascii="Consolas" w:eastAsia="Times New Roman" w:hAnsi="Consolas"/>
          <w:b/>
          <w:bCs/>
          <w:color w:val="006699"/>
          <w:sz w:val="18"/>
          <w:szCs w:val="18"/>
          <w:bdr w:val="none" w:sz="0" w:space="0" w:color="auto" w:frame="1"/>
          <w:lang w:eastAsia="sk-SK"/>
        </w:rPr>
        <w:t>ript</w:t>
      </w:r>
      <w:proofErr w:type="spellEnd"/>
      <w:r w:rsidR="00180786" w:rsidRPr="00180786">
        <w:rPr>
          <w:rFonts w:ascii="Consolas" w:eastAsia="Times New Roman" w:hAnsi="Consolas"/>
          <w:b/>
          <w:bCs/>
          <w:color w:val="006699"/>
          <w:sz w:val="18"/>
          <w:szCs w:val="18"/>
          <w:bdr w:val="none" w:sz="0" w:space="0" w:color="auto" w:frame="1"/>
          <w:lang w:eastAsia="sk-SK"/>
        </w:rPr>
        <w:t>&gt;</w:t>
      </w:r>
      <w:r w:rsidR="00180786" w:rsidRPr="00180786">
        <w:rPr>
          <w:rFonts w:ascii="Consolas" w:eastAsia="Times New Roman" w:hAnsi="Consolas"/>
          <w:color w:val="000000"/>
          <w:sz w:val="18"/>
          <w:szCs w:val="18"/>
          <w:bdr w:val="none" w:sz="0" w:space="0" w:color="auto" w:frame="1"/>
          <w:lang w:eastAsia="sk-SK"/>
        </w:rPr>
        <w:t>  </w:t>
      </w:r>
    </w:p>
    <w:p w14:paraId="771AE257" w14:textId="77777777" w:rsidR="00AC2653" w:rsidRDefault="00AC2653" w:rsidP="002D4D52">
      <w:pPr>
        <w:pStyle w:val="Odsekzoznamu"/>
        <w:numPr>
          <w:ilvl w:val="0"/>
          <w:numId w:val="7"/>
        </w:numPr>
      </w:pPr>
      <w:r>
        <w:lastRenderedPageBreak/>
        <w:t xml:space="preserve">Načíta všetky </w:t>
      </w:r>
      <w:proofErr w:type="spellStart"/>
      <w:r>
        <w:t>Bootstrapové</w:t>
      </w:r>
      <w:proofErr w:type="spellEnd"/>
      <w:r>
        <w:t xml:space="preserve"> moduly:</w:t>
      </w:r>
    </w:p>
    <w:p w14:paraId="0C19FDD0" w14:textId="77777777" w:rsidR="00B27C56" w:rsidRPr="00B27C56" w:rsidRDefault="00B27C56" w:rsidP="002D4D52">
      <w:pPr>
        <w:numPr>
          <w:ilvl w:val="0"/>
          <w:numId w:val="2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script</w:t>
      </w:r>
      <w:proofErr w:type="spellEnd"/>
      <w:r w:rsidRPr="00B27C56">
        <w:rPr>
          <w:rFonts w:ascii="Consolas" w:eastAsia="Times New Roman" w:hAnsi="Consolas"/>
          <w:color w:val="000000"/>
          <w:sz w:val="18"/>
          <w:szCs w:val="18"/>
          <w:bdr w:val="none" w:sz="0" w:space="0" w:color="auto" w:frame="1"/>
          <w:lang w:eastAsia="sk-SK"/>
        </w:rPr>
        <w:t> </w:t>
      </w:r>
      <w:proofErr w:type="spellStart"/>
      <w:r w:rsidRPr="00B27C56">
        <w:rPr>
          <w:rFonts w:ascii="Consolas" w:eastAsia="Times New Roman" w:hAnsi="Consolas"/>
          <w:color w:val="FF0000"/>
          <w:sz w:val="18"/>
          <w:szCs w:val="18"/>
          <w:bdr w:val="none" w:sz="0" w:space="0" w:color="auto" w:frame="1"/>
          <w:lang w:eastAsia="sk-SK"/>
        </w:rPr>
        <w:t>src</w:t>
      </w:r>
      <w:proofErr w:type="spellEnd"/>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js</w:t>
      </w:r>
      <w:proofErr w:type="spellEnd"/>
      <w:r w:rsidRPr="00B27C56">
        <w:rPr>
          <w:rFonts w:ascii="Consolas" w:eastAsia="Times New Roman" w:hAnsi="Consolas"/>
          <w:color w:val="0000FF"/>
          <w:sz w:val="18"/>
          <w:szCs w:val="18"/>
          <w:bdr w:val="none" w:sz="0" w:space="0" w:color="auto" w:frame="1"/>
          <w:lang w:eastAsia="sk-SK"/>
        </w:rPr>
        <w:t>/bootstrap.min.js"</w:t>
      </w:r>
      <w:r w:rsidRPr="00B27C56">
        <w:rPr>
          <w:rFonts w:ascii="Consolas" w:eastAsia="Times New Roman" w:hAnsi="Consolas"/>
          <w:b/>
          <w:bCs/>
          <w:color w:val="006699"/>
          <w:sz w:val="18"/>
          <w:szCs w:val="18"/>
          <w:bdr w:val="none" w:sz="0" w:space="0" w:color="auto" w:frame="1"/>
          <w:lang w:eastAsia="sk-SK"/>
        </w:rPr>
        <w:t>&gt;&lt;/</w:t>
      </w:r>
      <w:proofErr w:type="spellStart"/>
      <w:r w:rsidRPr="00B27C56">
        <w:rPr>
          <w:rFonts w:ascii="Consolas" w:eastAsia="Times New Roman" w:hAnsi="Consolas"/>
          <w:b/>
          <w:bCs/>
          <w:color w:val="006699"/>
          <w:sz w:val="18"/>
          <w:szCs w:val="18"/>
          <w:bdr w:val="none" w:sz="0" w:space="0" w:color="auto" w:frame="1"/>
          <w:lang w:eastAsia="sk-SK"/>
        </w:rPr>
        <w:t>script</w:t>
      </w:r>
      <w:proofErr w:type="spellEnd"/>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  </w:t>
      </w:r>
    </w:p>
    <w:p w14:paraId="6EC2137C" w14:textId="77777777" w:rsidR="00B27C56" w:rsidRDefault="00B27C56" w:rsidP="00376B9C"/>
    <w:p w14:paraId="4D1D403D" w14:textId="77777777" w:rsidR="004369CD" w:rsidRDefault="004369CD" w:rsidP="004369CD">
      <w:pPr>
        <w:pStyle w:val="Nadpis3"/>
      </w:pPr>
      <w:r>
        <w:t>Praktický príklad</w:t>
      </w:r>
    </w:p>
    <w:p w14:paraId="763635AE" w14:textId="77777777" w:rsidR="007976AE" w:rsidRDefault="004369CD" w:rsidP="007976AE">
      <w:r>
        <w:t>Práca s </w:t>
      </w:r>
      <w:proofErr w:type="spellStart"/>
      <w:r>
        <w:t>Bootstrapom</w:t>
      </w:r>
      <w:proofErr w:type="spellEnd"/>
      <w:r>
        <w:t xml:space="preserve"> je pomerne jednoduchá aj pre úplného začiatočníka, je veľmi intuitívna. Programátor vlastne nemusí tento </w:t>
      </w:r>
      <w:proofErr w:type="spellStart"/>
      <w:r>
        <w:t>framework</w:t>
      </w:r>
      <w:proofErr w:type="spellEnd"/>
      <w:r>
        <w:t xml:space="preserve"> vopred nejako hĺbkovo študovať aby ho mohol používať. Ako bolo už spomenuté </w:t>
      </w:r>
      <w:proofErr w:type="spellStart"/>
      <w:r>
        <w:t>Bootstrap</w:t>
      </w:r>
      <w:proofErr w:type="spellEnd"/>
      <w:r>
        <w:t xml:space="preserve"> disponuje vynikajúcou dokumentáciu, ktorá pri každom komponente obsahuje jeho stručný opis a následne praktickú ukážku použitia aj s kódom.</w:t>
      </w:r>
      <w:r w:rsidR="007976AE">
        <w:t xml:space="preserve"> Ak napr. teda pri vývoji programátor zistí, že potrebuje použiť tlačidlo  pre odoslanie formulára, tak si v dokumentácii nájde sekciu </w:t>
      </w:r>
      <w:proofErr w:type="spellStart"/>
      <w:r w:rsidR="007976AE">
        <w:t>Buttons</w:t>
      </w:r>
      <w:proofErr w:type="spellEnd"/>
      <w:r w:rsidR="007976AE">
        <w:t xml:space="preserve"> ( tlačidla ), kde je daná problematika bližšie rozpísaná. Nižšie si uvedieme príklad na vytvorenie tlačidla klasickým spôsobom a za pomoci </w:t>
      </w:r>
      <w:proofErr w:type="spellStart"/>
      <w:r w:rsidR="007976AE">
        <w:t>Bootstrapu</w:t>
      </w:r>
      <w:proofErr w:type="spellEnd"/>
      <w:r w:rsidR="007976AE">
        <w:t>. V príklade budeme uvažovať len nad samotným kódom pre vytvorenie tlačidla, dané zobrazenie tlačidla sa môže líšiť vzhľadom na použitý prehliadač.</w:t>
      </w:r>
    </w:p>
    <w:p w14:paraId="18B64608" w14:textId="77777777" w:rsidR="007976AE" w:rsidRDefault="007976AE" w:rsidP="002D4D52">
      <w:pPr>
        <w:pStyle w:val="Odsekzoznamu"/>
        <w:numPr>
          <w:ilvl w:val="0"/>
          <w:numId w:val="7"/>
        </w:numPr>
      </w:pPr>
      <w:r>
        <w:t>Základné zobrazenie tlačidla bez použitia kaskádových štýlov:</w:t>
      </w:r>
    </w:p>
    <w:p w14:paraId="23A95116" w14:textId="77777777" w:rsidR="007976AE" w:rsidRDefault="007976AE" w:rsidP="007976AE">
      <w:r>
        <w:rPr>
          <w:noProof/>
          <w:lang w:eastAsia="sk-SK"/>
        </w:rPr>
        <w:drawing>
          <wp:inline distT="0" distB="0" distL="0" distR="0" wp14:anchorId="009720AC" wp14:editId="40CD2367">
            <wp:extent cx="639958" cy="254441"/>
            <wp:effectExtent l="0" t="0" r="825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2299" cy="259348"/>
                    </a:xfrm>
                    <a:prstGeom prst="rect">
                      <a:avLst/>
                    </a:prstGeom>
                  </pic:spPr>
                </pic:pic>
              </a:graphicData>
            </a:graphic>
          </wp:inline>
        </w:drawing>
      </w:r>
    </w:p>
    <w:p w14:paraId="3075C5DD" w14:textId="77777777" w:rsidR="00B27C56" w:rsidRPr="00B27C56" w:rsidRDefault="00B27C56" w:rsidP="002D4D52">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color w:val="000000"/>
          <w:sz w:val="18"/>
          <w:szCs w:val="18"/>
          <w:bdr w:val="none" w:sz="0" w:space="0" w:color="auto" w:frame="1"/>
          <w:lang w:eastAsia="sk-SK"/>
        </w:rPr>
        <w:t> </w:t>
      </w:r>
      <w:r w:rsidRPr="00B27C56">
        <w:rPr>
          <w:rFonts w:ascii="Consolas" w:eastAsia="Times New Roman" w:hAnsi="Consolas"/>
          <w:color w:val="FF0000"/>
          <w:sz w:val="18"/>
          <w:szCs w:val="18"/>
          <w:bdr w:val="none" w:sz="0" w:space="0" w:color="auto" w:frame="1"/>
          <w:lang w:eastAsia="sk-SK"/>
        </w:rPr>
        <w:t>type</w:t>
      </w:r>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button</w:t>
      </w:r>
      <w:proofErr w:type="spellEnd"/>
      <w:r w:rsidRPr="00B27C56">
        <w:rPr>
          <w:rFonts w:ascii="Consolas" w:eastAsia="Times New Roman" w:hAnsi="Consolas"/>
          <w:color w:val="0000FF"/>
          <w:sz w:val="18"/>
          <w:szCs w:val="18"/>
          <w:bdr w:val="none" w:sz="0" w:space="0" w:color="auto" w:frame="1"/>
          <w:lang w:eastAsia="sk-SK"/>
        </w:rPr>
        <w:t>"</w:t>
      </w:r>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Odoslať</w:t>
      </w: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  </w:t>
      </w:r>
    </w:p>
    <w:p w14:paraId="4417F4A1" w14:textId="77777777" w:rsidR="00AF685B" w:rsidRDefault="00AF685B" w:rsidP="002D4D52">
      <w:pPr>
        <w:pStyle w:val="Odsekzoznamu"/>
        <w:numPr>
          <w:ilvl w:val="0"/>
          <w:numId w:val="7"/>
        </w:numPr>
      </w:pPr>
      <w:r>
        <w:t xml:space="preserve">Základné zobrazenie tlačidla pomocou </w:t>
      </w:r>
      <w:proofErr w:type="spellStart"/>
      <w:r>
        <w:t>Bootstrapu</w:t>
      </w:r>
      <w:proofErr w:type="spellEnd"/>
      <w:r>
        <w:t>:</w:t>
      </w:r>
    </w:p>
    <w:p w14:paraId="6610A897" w14:textId="77777777" w:rsidR="00AF685B" w:rsidRDefault="00AF685B" w:rsidP="00AF685B">
      <w:r>
        <w:rPr>
          <w:noProof/>
          <w:lang w:eastAsia="sk-SK"/>
        </w:rPr>
        <w:drawing>
          <wp:inline distT="0" distB="0" distL="0" distR="0" wp14:anchorId="18D3F3BF" wp14:editId="163AB6B6">
            <wp:extent cx="715618" cy="333010"/>
            <wp:effectExtent l="0" t="0" r="889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21108" cy="335565"/>
                    </a:xfrm>
                    <a:prstGeom prst="rect">
                      <a:avLst/>
                    </a:prstGeom>
                  </pic:spPr>
                </pic:pic>
              </a:graphicData>
            </a:graphic>
          </wp:inline>
        </w:drawing>
      </w:r>
    </w:p>
    <w:p w14:paraId="56123F70" w14:textId="77777777" w:rsidR="00B27C56" w:rsidRPr="00B27C56" w:rsidRDefault="00B27C56" w:rsidP="002D4D52">
      <w:pPr>
        <w:numPr>
          <w:ilvl w:val="0"/>
          <w:numId w:val="2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color w:val="000000"/>
          <w:sz w:val="18"/>
          <w:szCs w:val="18"/>
          <w:bdr w:val="none" w:sz="0" w:space="0" w:color="auto" w:frame="1"/>
          <w:lang w:eastAsia="sk-SK"/>
        </w:rPr>
        <w:t> </w:t>
      </w:r>
      <w:r w:rsidRPr="00B27C56">
        <w:rPr>
          <w:rFonts w:ascii="Consolas" w:eastAsia="Times New Roman" w:hAnsi="Consolas"/>
          <w:color w:val="FF0000"/>
          <w:sz w:val="18"/>
          <w:szCs w:val="18"/>
          <w:bdr w:val="none" w:sz="0" w:space="0" w:color="auto" w:frame="1"/>
          <w:lang w:eastAsia="sk-SK"/>
        </w:rPr>
        <w:t>type</w:t>
      </w:r>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button</w:t>
      </w:r>
      <w:proofErr w:type="spellEnd"/>
      <w:r w:rsidRPr="00B27C56">
        <w:rPr>
          <w:rFonts w:ascii="Consolas" w:eastAsia="Times New Roman" w:hAnsi="Consolas"/>
          <w:color w:val="0000FF"/>
          <w:sz w:val="18"/>
          <w:szCs w:val="18"/>
          <w:bdr w:val="none" w:sz="0" w:space="0" w:color="auto" w:frame="1"/>
          <w:lang w:eastAsia="sk-SK"/>
        </w:rPr>
        <w:t>"</w:t>
      </w:r>
      <w:r w:rsidRPr="00B27C56">
        <w:rPr>
          <w:rFonts w:ascii="Consolas" w:eastAsia="Times New Roman" w:hAnsi="Consolas"/>
          <w:color w:val="000000"/>
          <w:sz w:val="18"/>
          <w:szCs w:val="18"/>
          <w:bdr w:val="none" w:sz="0" w:space="0" w:color="auto" w:frame="1"/>
          <w:lang w:eastAsia="sk-SK"/>
        </w:rPr>
        <w:t> </w:t>
      </w:r>
      <w:proofErr w:type="spellStart"/>
      <w:r w:rsidRPr="00B27C56">
        <w:rPr>
          <w:rFonts w:ascii="Consolas" w:eastAsia="Times New Roman" w:hAnsi="Consolas"/>
          <w:color w:val="FF0000"/>
          <w:sz w:val="18"/>
          <w:szCs w:val="18"/>
          <w:bdr w:val="none" w:sz="0" w:space="0" w:color="auto" w:frame="1"/>
          <w:lang w:eastAsia="sk-SK"/>
        </w:rPr>
        <w:t>class</w:t>
      </w:r>
      <w:proofErr w:type="spellEnd"/>
      <w:r w:rsidRPr="00B27C56">
        <w:rPr>
          <w:rFonts w:ascii="Consolas" w:eastAsia="Times New Roman" w:hAnsi="Consolas"/>
          <w:color w:val="000000"/>
          <w:sz w:val="18"/>
          <w:szCs w:val="18"/>
          <w:bdr w:val="none" w:sz="0" w:space="0" w:color="auto" w:frame="1"/>
          <w:lang w:eastAsia="sk-SK"/>
        </w:rPr>
        <w:t>=</w:t>
      </w:r>
      <w:r w:rsidRPr="00B27C56">
        <w:rPr>
          <w:rFonts w:ascii="Consolas" w:eastAsia="Times New Roman" w:hAnsi="Consolas"/>
          <w:color w:val="0000FF"/>
          <w:sz w:val="18"/>
          <w:szCs w:val="18"/>
          <w:bdr w:val="none" w:sz="0" w:space="0" w:color="auto" w:frame="1"/>
          <w:lang w:eastAsia="sk-SK"/>
        </w:rPr>
        <w:t>"</w:t>
      </w:r>
      <w:proofErr w:type="spellStart"/>
      <w:r w:rsidRPr="00B27C56">
        <w:rPr>
          <w:rFonts w:ascii="Consolas" w:eastAsia="Times New Roman" w:hAnsi="Consolas"/>
          <w:color w:val="0000FF"/>
          <w:sz w:val="18"/>
          <w:szCs w:val="18"/>
          <w:bdr w:val="none" w:sz="0" w:space="0" w:color="auto" w:frame="1"/>
          <w:lang w:eastAsia="sk-SK"/>
        </w:rPr>
        <w:t>btn</w:t>
      </w:r>
      <w:proofErr w:type="spellEnd"/>
      <w:r w:rsidRPr="00B27C56">
        <w:rPr>
          <w:rFonts w:ascii="Consolas" w:eastAsia="Times New Roman" w:hAnsi="Consolas"/>
          <w:color w:val="0000FF"/>
          <w:sz w:val="18"/>
          <w:szCs w:val="18"/>
          <w:bdr w:val="none" w:sz="0" w:space="0" w:color="auto" w:frame="1"/>
          <w:lang w:eastAsia="sk-SK"/>
        </w:rPr>
        <w:t> </w:t>
      </w:r>
      <w:proofErr w:type="spellStart"/>
      <w:r w:rsidRPr="00B27C56">
        <w:rPr>
          <w:rFonts w:ascii="Consolas" w:eastAsia="Times New Roman" w:hAnsi="Consolas"/>
          <w:color w:val="0000FF"/>
          <w:sz w:val="18"/>
          <w:szCs w:val="18"/>
          <w:bdr w:val="none" w:sz="0" w:space="0" w:color="auto" w:frame="1"/>
          <w:lang w:eastAsia="sk-SK"/>
        </w:rPr>
        <w:t>btn-success</w:t>
      </w:r>
      <w:proofErr w:type="spellEnd"/>
      <w:r w:rsidRPr="00B27C56">
        <w:rPr>
          <w:rFonts w:ascii="Consolas" w:eastAsia="Times New Roman" w:hAnsi="Consolas"/>
          <w:color w:val="0000FF"/>
          <w:sz w:val="18"/>
          <w:szCs w:val="18"/>
          <w:bdr w:val="none" w:sz="0" w:space="0" w:color="auto" w:frame="1"/>
          <w:lang w:eastAsia="sk-SK"/>
        </w:rPr>
        <w:t>"</w:t>
      </w:r>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Odoslať</w:t>
      </w:r>
      <w:r w:rsidRPr="00B27C56">
        <w:rPr>
          <w:rFonts w:ascii="Consolas" w:eastAsia="Times New Roman" w:hAnsi="Consolas"/>
          <w:b/>
          <w:bCs/>
          <w:color w:val="006699"/>
          <w:sz w:val="18"/>
          <w:szCs w:val="18"/>
          <w:bdr w:val="none" w:sz="0" w:space="0" w:color="auto" w:frame="1"/>
          <w:lang w:eastAsia="sk-SK"/>
        </w:rPr>
        <w:t>&lt;/</w:t>
      </w:r>
      <w:proofErr w:type="spellStart"/>
      <w:r w:rsidRPr="00B27C56">
        <w:rPr>
          <w:rFonts w:ascii="Consolas" w:eastAsia="Times New Roman" w:hAnsi="Consolas"/>
          <w:b/>
          <w:bCs/>
          <w:color w:val="006699"/>
          <w:sz w:val="18"/>
          <w:szCs w:val="18"/>
          <w:bdr w:val="none" w:sz="0" w:space="0" w:color="auto" w:frame="1"/>
          <w:lang w:eastAsia="sk-SK"/>
        </w:rPr>
        <w:t>button</w:t>
      </w:r>
      <w:proofErr w:type="spellEnd"/>
      <w:r w:rsidRPr="00B27C56">
        <w:rPr>
          <w:rFonts w:ascii="Consolas" w:eastAsia="Times New Roman" w:hAnsi="Consolas"/>
          <w:b/>
          <w:bCs/>
          <w:color w:val="006699"/>
          <w:sz w:val="18"/>
          <w:szCs w:val="18"/>
          <w:bdr w:val="none" w:sz="0" w:space="0" w:color="auto" w:frame="1"/>
          <w:lang w:eastAsia="sk-SK"/>
        </w:rPr>
        <w:t>&gt;</w:t>
      </w:r>
      <w:r w:rsidRPr="00B27C56">
        <w:rPr>
          <w:rFonts w:ascii="Consolas" w:eastAsia="Times New Roman" w:hAnsi="Consolas"/>
          <w:color w:val="000000"/>
          <w:sz w:val="18"/>
          <w:szCs w:val="18"/>
          <w:bdr w:val="none" w:sz="0" w:space="0" w:color="auto" w:frame="1"/>
          <w:lang w:eastAsia="sk-SK"/>
        </w:rPr>
        <w:t>  </w:t>
      </w:r>
    </w:p>
    <w:p w14:paraId="3F278F0C" w14:textId="77777777" w:rsidR="00B27C56" w:rsidRDefault="00B27C56" w:rsidP="00AF685B"/>
    <w:p w14:paraId="061F8BDA" w14:textId="77777777" w:rsidR="00E31EFA" w:rsidRPr="00AF685B" w:rsidRDefault="00AF685B" w:rsidP="00E31EFA">
      <w:r>
        <w:t xml:space="preserve">Takéto tlačidlo nielenže vyzerá krajšie ale už svojou farbou napovedá, že vedie k operácii, ktorá by mala byť priaznivá / úspešná. Programový zápis samotného tlačidla sa od klasického zápisu líši len minimálne. Jeho parameter </w:t>
      </w:r>
      <w:proofErr w:type="spellStart"/>
      <w:r w:rsidRPr="00AF685B">
        <w:rPr>
          <w:b/>
        </w:rPr>
        <w:t>class</w:t>
      </w:r>
      <w:proofErr w:type="spellEnd"/>
      <w:r>
        <w:rPr>
          <w:b/>
        </w:rPr>
        <w:t xml:space="preserve"> </w:t>
      </w:r>
      <w:r>
        <w:t xml:space="preserve">vlastnosti tohto tlačidla a teda že využíva triedu </w:t>
      </w:r>
      <w:proofErr w:type="spellStart"/>
      <w:r w:rsidRPr="00AF685B">
        <w:rPr>
          <w:b/>
        </w:rPr>
        <w:t>btn</w:t>
      </w:r>
      <w:proofErr w:type="spellEnd"/>
      <w:r>
        <w:rPr>
          <w:b/>
        </w:rPr>
        <w:t xml:space="preserve"> </w:t>
      </w:r>
      <w:r>
        <w:t xml:space="preserve">z knižnice </w:t>
      </w:r>
      <w:proofErr w:type="spellStart"/>
      <w:r>
        <w:t>Bootstrapu</w:t>
      </w:r>
      <w:proofErr w:type="spellEnd"/>
      <w:r>
        <w:t xml:space="preserve"> a druhým parametrom </w:t>
      </w:r>
      <w:proofErr w:type="spellStart"/>
      <w:r w:rsidRPr="00AF685B">
        <w:rPr>
          <w:b/>
        </w:rPr>
        <w:t>btn-success</w:t>
      </w:r>
      <w:proofErr w:type="spellEnd"/>
      <w:r>
        <w:rPr>
          <w:b/>
        </w:rPr>
        <w:t xml:space="preserve"> </w:t>
      </w:r>
      <w:r>
        <w:t xml:space="preserve">hovorí, že pôjde o tlačidlo úspechu. Ako sme už spomínali používanie je naozaj intuitívne, jednoduchou náhradou slova </w:t>
      </w:r>
      <w:proofErr w:type="spellStart"/>
      <w:r w:rsidRPr="00AF685B">
        <w:rPr>
          <w:b/>
        </w:rPr>
        <w:t>success</w:t>
      </w:r>
      <w:proofErr w:type="spellEnd"/>
      <w:r>
        <w:rPr>
          <w:b/>
        </w:rPr>
        <w:t xml:space="preserve"> </w:t>
      </w:r>
      <w:r>
        <w:t xml:space="preserve">za výraz default, </w:t>
      </w:r>
      <w:proofErr w:type="spellStart"/>
      <w:r>
        <w:t>waring</w:t>
      </w:r>
      <w:proofErr w:type="spellEnd"/>
      <w:r>
        <w:t xml:space="preserve"> či </w:t>
      </w:r>
      <w:proofErr w:type="spellStart"/>
      <w:r>
        <w:t>danger</w:t>
      </w:r>
      <w:proofErr w:type="spellEnd"/>
      <w:r>
        <w:t xml:space="preserve"> dokážu výrazne ovplyvniť výzor tlačidla. Pri takomto programovaní niekedy môže prevažovať znalosť </w:t>
      </w:r>
      <w:r>
        <w:lastRenderedPageBreak/>
        <w:t xml:space="preserve">anglického jazyka nad znalosťou </w:t>
      </w:r>
      <w:proofErr w:type="spellStart"/>
      <w:r>
        <w:t>frameworku</w:t>
      </w:r>
      <w:proofErr w:type="spellEnd"/>
      <w:r>
        <w:t xml:space="preserve">, programátor teda pri vývoji môže intuitívne skúsiť prepísať niektoré parametre komponentov. Ak napríklad používame navigáciu s parametrom </w:t>
      </w:r>
      <w:proofErr w:type="spellStart"/>
      <w:r w:rsidRPr="00AF685B">
        <w:rPr>
          <w:b/>
        </w:rPr>
        <w:t>up</w:t>
      </w:r>
      <w:proofErr w:type="spellEnd"/>
      <w:r>
        <w:rPr>
          <w:b/>
        </w:rPr>
        <w:t xml:space="preserve"> </w:t>
      </w:r>
      <w:r>
        <w:t xml:space="preserve">s vysokou pravdepodobnosťou môže použiť aj parameter </w:t>
      </w:r>
      <w:proofErr w:type="spellStart"/>
      <w:r w:rsidRPr="00AF685B">
        <w:rPr>
          <w:b/>
        </w:rPr>
        <w:t>down</w:t>
      </w:r>
      <w:proofErr w:type="spellEnd"/>
      <w:r>
        <w:rPr>
          <w:b/>
        </w:rPr>
        <w:t xml:space="preserve">. </w:t>
      </w:r>
      <w:r>
        <w:t>No spravidla to nie vždy tak funguje</w:t>
      </w:r>
      <w:r w:rsidR="006F2F52">
        <w:t>.</w:t>
      </w:r>
      <w:r w:rsidR="00E31EFA" w:rsidRPr="00E31EFA">
        <w:t xml:space="preserve"> </w:t>
      </w:r>
      <w:r w:rsidR="00E31EFA">
        <w:t xml:space="preserve">V nasledujúcom príklade obsahuje každé tlačidlo názov parametru pomocou, ktorého bolo vytvorené napr. tlačidlo </w:t>
      </w:r>
      <w:proofErr w:type="spellStart"/>
      <w:r w:rsidR="00E31EFA">
        <w:t>Danger</w:t>
      </w:r>
      <w:proofErr w:type="spellEnd"/>
      <w:r w:rsidR="00E31EFA">
        <w:t xml:space="preserve"> obsahuje parameter </w:t>
      </w:r>
      <w:proofErr w:type="spellStart"/>
      <w:r w:rsidR="00E31EFA" w:rsidRPr="00C16DC3">
        <w:rPr>
          <w:b/>
        </w:rPr>
        <w:t>btn</w:t>
      </w:r>
      <w:proofErr w:type="spellEnd"/>
      <w:r w:rsidR="00E31EFA" w:rsidRPr="00C16DC3">
        <w:rPr>
          <w:b/>
        </w:rPr>
        <w:t xml:space="preserve"> </w:t>
      </w:r>
      <w:proofErr w:type="spellStart"/>
      <w:r w:rsidR="00E31EFA" w:rsidRPr="00C16DC3">
        <w:rPr>
          <w:b/>
        </w:rPr>
        <w:t>btn-danger</w:t>
      </w:r>
      <w:proofErr w:type="spellEnd"/>
      <w:r w:rsidR="00E31EFA" w:rsidRPr="00C16DC3">
        <w:t>.</w:t>
      </w:r>
    </w:p>
    <w:p w14:paraId="0344DF06" w14:textId="77777777" w:rsidR="00AF685B" w:rsidRDefault="00AF685B" w:rsidP="00AF685B"/>
    <w:p w14:paraId="042C9ED5" w14:textId="77777777" w:rsidR="00AF685B" w:rsidRDefault="00AF685B" w:rsidP="00AF685B">
      <w:r>
        <w:rPr>
          <w:noProof/>
          <w:lang w:eastAsia="sk-SK"/>
        </w:rPr>
        <w:drawing>
          <wp:inline distT="0" distB="0" distL="0" distR="0" wp14:anchorId="6580332A" wp14:editId="0237C44E">
            <wp:extent cx="4405023" cy="314322"/>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8942" cy="326019"/>
                    </a:xfrm>
                    <a:prstGeom prst="rect">
                      <a:avLst/>
                    </a:prstGeom>
                  </pic:spPr>
                </pic:pic>
              </a:graphicData>
            </a:graphic>
          </wp:inline>
        </w:drawing>
      </w:r>
      <w:r>
        <w:t xml:space="preserve"> </w:t>
      </w:r>
    </w:p>
    <w:p w14:paraId="3ED606F5" w14:textId="77777777" w:rsidR="00E31EFA" w:rsidRDefault="00E31EFA" w:rsidP="00AF685B"/>
    <w:p w14:paraId="33D5AA9B" w14:textId="77777777" w:rsidR="007976AE" w:rsidRDefault="00F84774" w:rsidP="00F84774">
      <w:pPr>
        <w:pStyle w:val="Nadpis3"/>
      </w:pPr>
      <w:r>
        <w:t>Využitie šablóny</w:t>
      </w:r>
    </w:p>
    <w:p w14:paraId="26FEBD0C" w14:textId="77777777" w:rsidR="009157CA" w:rsidRDefault="009157CA" w:rsidP="009157CA">
      <w:r>
        <w:t xml:space="preserve">Tak isto ako nám </w:t>
      </w:r>
      <w:proofErr w:type="spellStart"/>
      <w:r>
        <w:t>framework</w:t>
      </w:r>
      <w:proofErr w:type="spellEnd"/>
      <w:r>
        <w:t xml:space="preserve"> ponúka možnosť tvorby jednotlivých komponentov do stránky ponúka nám aj hotové riešenia vo forme </w:t>
      </w:r>
      <w:proofErr w:type="spellStart"/>
      <w:r>
        <w:t>templatov</w:t>
      </w:r>
      <w:proofErr w:type="spellEnd"/>
      <w:r>
        <w:t xml:space="preserve"> / šablón. Takáto šablóna najčastejšie zobrazuje už plne vytvorenú stránku so všetkými elementmi, ktoré podporuje. Ak napríklad podporuje grafy tak odkazuje na ukážkovú stránku, ktorá zobrazuje všetky možné zobrazenia grafov v danej šablóne, programátor si tak vie predstaviť ako v danej šablóne graf </w:t>
      </w:r>
      <w:r w:rsidR="00E31EFA">
        <w:t xml:space="preserve">bude </w:t>
      </w:r>
      <w:r>
        <w:t>vyzerať, podobne to vyzerá aj pri ostatných komponentoch.</w:t>
      </w:r>
    </w:p>
    <w:p w14:paraId="15A74CCE" w14:textId="77777777" w:rsidR="009157CA" w:rsidRDefault="009157CA" w:rsidP="009157CA">
      <w:r>
        <w:t>Šablóny slúžia na zrýchlenie tvorby webstránky tým, že odbremeňuje programátora od programovania často používaných komponentov. Tieto šablóny sa ďalej implementujú metódami z </w:t>
      </w:r>
      <w:proofErr w:type="spellStart"/>
      <w:r>
        <w:t>back</w:t>
      </w:r>
      <w:proofErr w:type="spellEnd"/>
      <w:r>
        <w:t>-endu tak aby zobrazovala službou dané prvky namiesto predpripravených hodnôt.</w:t>
      </w:r>
    </w:p>
    <w:p w14:paraId="4E3A2D56" w14:textId="77777777" w:rsidR="009157CA" w:rsidRDefault="009157CA" w:rsidP="009157CA">
      <w:pPr>
        <w:rPr>
          <w:b/>
        </w:rPr>
      </w:pPr>
      <w:r>
        <w:t xml:space="preserve">V našom projekte sme sa rozhodli využiť voľne dostupnú šablónu zo stránky </w:t>
      </w:r>
      <w:proofErr w:type="spellStart"/>
      <w:r>
        <w:t>Bootstrapu</w:t>
      </w:r>
      <w:proofErr w:type="spellEnd"/>
      <w:r>
        <w:t xml:space="preserve"> s názvom </w:t>
      </w:r>
      <w:r w:rsidRPr="009157CA">
        <w:rPr>
          <w:b/>
        </w:rPr>
        <w:t>SB Admin</w:t>
      </w:r>
      <w:r>
        <w:rPr>
          <w:b/>
        </w:rPr>
        <w:t>.</w:t>
      </w:r>
    </w:p>
    <w:p w14:paraId="28EA266B" w14:textId="77777777" w:rsidR="009157CA" w:rsidRDefault="00E932CB" w:rsidP="009157CA">
      <w:hyperlink r:id="rId39" w:history="1">
        <w:r w:rsidR="009157CA" w:rsidRPr="00F80DC7">
          <w:rPr>
            <w:rStyle w:val="Hypertextovprepojenie"/>
          </w:rPr>
          <w:t>https://startbootstrap.com/template-overviews/sb-admin/</w:t>
        </w:r>
      </w:hyperlink>
    </w:p>
    <w:p w14:paraId="39D0991C" w14:textId="77777777" w:rsidR="009157CA" w:rsidRPr="009157CA" w:rsidRDefault="009157CA" w:rsidP="009157CA">
      <w:pPr>
        <w:ind w:firstLine="0"/>
      </w:pPr>
      <w:r>
        <w:t xml:space="preserve">Spomenutá šablóna sa podobá spomínanému konceptu stránky </w:t>
      </w:r>
      <w:proofErr w:type="spellStart"/>
      <w:r>
        <w:t>Ubidots</w:t>
      </w:r>
      <w:proofErr w:type="spellEnd"/>
      <w:r>
        <w:t xml:space="preserve">, je prehľadná a je orientovaná na administrátorskú tému </w:t>
      </w:r>
      <w:proofErr w:type="spellStart"/>
      <w:r>
        <w:t>tz</w:t>
      </w:r>
      <w:proofErr w:type="spellEnd"/>
      <w:r>
        <w:t>. že obsahuje prvky, pre správu webstránky, grafy či adm</w:t>
      </w:r>
      <w:r w:rsidR="00E31EFA">
        <w:t>inistrátorské rozloženie ikon a</w:t>
      </w:r>
      <w:r>
        <w:t xml:space="preserve"> teda sa dokonale hodí ako štartovací bod pre našu webovú aplikáciu. </w:t>
      </w:r>
    </w:p>
    <w:p w14:paraId="128E9088" w14:textId="77777777" w:rsidR="007976AE" w:rsidRDefault="007976AE" w:rsidP="007976AE"/>
    <w:p w14:paraId="024B5E38" w14:textId="77777777" w:rsidR="007976AE" w:rsidRPr="004369CD" w:rsidRDefault="007976AE" w:rsidP="007976AE"/>
    <w:p w14:paraId="206A2F49" w14:textId="77777777" w:rsidR="00EC2218" w:rsidRPr="00EC2218" w:rsidRDefault="00EC2218" w:rsidP="00EC2218">
      <w:pPr>
        <w:ind w:firstLine="0"/>
      </w:pPr>
    </w:p>
    <w:p w14:paraId="24A4CC0E" w14:textId="77777777" w:rsidR="00933B1B" w:rsidRPr="00933B1B" w:rsidRDefault="0098555D" w:rsidP="00933B1B">
      <w:r>
        <w:lastRenderedPageBreak/>
        <w:t xml:space="preserve"> </w:t>
      </w:r>
    </w:p>
    <w:p w14:paraId="6134F8F8" w14:textId="77777777" w:rsidR="00933B1B" w:rsidRPr="00933B1B" w:rsidRDefault="00933B1B" w:rsidP="00933B1B">
      <w:pPr>
        <w:pStyle w:val="Nadpis3"/>
        <w:numPr>
          <w:ilvl w:val="0"/>
          <w:numId w:val="0"/>
        </w:numPr>
        <w:ind w:left="709"/>
      </w:pPr>
    </w:p>
    <w:p w14:paraId="484031A9" w14:textId="77777777" w:rsidR="00153E29" w:rsidRDefault="00153E29" w:rsidP="00153E29">
      <w:pPr>
        <w:pStyle w:val="Nadpis3"/>
      </w:pPr>
      <w:proofErr w:type="spellStart"/>
      <w:r>
        <w:t>Framework</w:t>
      </w:r>
      <w:proofErr w:type="spellEnd"/>
      <w:r>
        <w:t xml:space="preserve"> pre </w:t>
      </w:r>
      <w:proofErr w:type="spellStart"/>
      <w:r>
        <w:t>back</w:t>
      </w:r>
      <w:proofErr w:type="spellEnd"/>
      <w:r>
        <w:t>-end</w:t>
      </w:r>
    </w:p>
    <w:p w14:paraId="61BE0BFD" w14:textId="77777777" w:rsidR="00153E29" w:rsidRDefault="00153E29" w:rsidP="00F8104D">
      <w:proofErr w:type="spellStart"/>
      <w:r>
        <w:t>Back</w:t>
      </w:r>
      <w:proofErr w:type="spellEnd"/>
      <w:r>
        <w:t xml:space="preserve">-end „je </w:t>
      </w:r>
      <w:r w:rsidRPr="00153E29">
        <w:t>podporná aplikácia, alebo služba "v pozadí" s ktorou užívateľ nepríde priamo do styku, často sa neprekladá</w:t>
      </w:r>
      <w:r>
        <w:t>. „</w:t>
      </w:r>
    </w:p>
    <w:p w14:paraId="52DEE2D1" w14:textId="77777777" w:rsidR="00153E29" w:rsidRDefault="00E932CB" w:rsidP="00F8104D">
      <w:hyperlink r:id="rId40" w:history="1">
        <w:r w:rsidR="00153E29" w:rsidRPr="00F80DC7">
          <w:rPr>
            <w:rStyle w:val="Hypertextovprepojenie"/>
          </w:rPr>
          <w:t>http://www.prehladsoftveru.webzdarma.cz/index.files/Page1986.htm</w:t>
        </w:r>
      </w:hyperlink>
      <w:r w:rsidR="00153E29">
        <w:t xml:space="preserve"> </w:t>
      </w:r>
    </w:p>
    <w:p w14:paraId="4BB05A12" w14:textId="77777777" w:rsidR="00F8104D" w:rsidRDefault="00F8104D" w:rsidP="00F8104D">
      <w:r>
        <w:t>Keďže</w:t>
      </w:r>
      <w:r w:rsidR="00153E29">
        <w:t xml:space="preserve"> na začiatku práce na bakalárskej práci</w:t>
      </w:r>
      <w:r>
        <w:t xml:space="preserve"> sme nemali žiadne skúsenosti z oblasti </w:t>
      </w:r>
      <w:proofErr w:type="spellStart"/>
      <w:r>
        <w:t>frameworkov</w:t>
      </w:r>
      <w:proofErr w:type="spellEnd"/>
      <w:r>
        <w:t xml:space="preserve"> bolo nutné túto oblasť preštudovať a tak vybrať ten vhodný, ktorý sa na danú problematiku bude najviac hodiť, bude mať dobré užívateľské referencie či podporu.</w:t>
      </w:r>
    </w:p>
    <w:p w14:paraId="477C3ED4" w14:textId="77777777" w:rsidR="00F8104D" w:rsidRDefault="00F8104D" w:rsidP="00F8104D">
      <w:r>
        <w:t xml:space="preserve">Už na začiatku sme sa rozhodli, že </w:t>
      </w:r>
      <w:proofErr w:type="spellStart"/>
      <w:r>
        <w:t>back</w:t>
      </w:r>
      <w:proofErr w:type="spellEnd"/>
      <w:r>
        <w:t>-end teda časť  webovej aplikácie, ktorá sa stará o správu databázy, programovú logiku a celkovú správu stránky budeme vyvíjať v programovom jazyku PHP. Tento jazyk sme si vybrali kvôli tomu, že sme sa sním</w:t>
      </w:r>
      <w:r w:rsidR="00153E29">
        <w:t xml:space="preserve"> krátko</w:t>
      </w:r>
      <w:r>
        <w:t xml:space="preserve"> stretli </w:t>
      </w:r>
      <w:r w:rsidR="00153E29">
        <w:t xml:space="preserve">na školskom predmete Vývoj aplikácií pre internet a intranet a mali o ňom ako takú predstavu. Vzhľadom na použitie tohto jazyku bolo nutné vybrať aj </w:t>
      </w:r>
      <w:proofErr w:type="spellStart"/>
      <w:r w:rsidR="00153E29">
        <w:t>framework</w:t>
      </w:r>
      <w:proofErr w:type="spellEnd"/>
      <w:r w:rsidR="00153E29">
        <w:t xml:space="preserve">, ktorý daný jazyk podporuje. Z internetového prieskumu sme sa presvedčili, že medzi najosvedčenejšie </w:t>
      </w:r>
      <w:proofErr w:type="spellStart"/>
      <w:r w:rsidR="00153E29">
        <w:t>frameworky</w:t>
      </w:r>
      <w:proofErr w:type="spellEnd"/>
      <w:r w:rsidR="00153E29">
        <w:t xml:space="preserve"> patria </w:t>
      </w:r>
      <w:proofErr w:type="spellStart"/>
      <w:r w:rsidR="00153E29">
        <w:t>Laravel</w:t>
      </w:r>
      <w:proofErr w:type="spellEnd"/>
      <w:r w:rsidR="00153E29">
        <w:t xml:space="preserve">, </w:t>
      </w:r>
      <w:proofErr w:type="spellStart"/>
      <w:r w:rsidR="00153E29">
        <w:t>Symfony</w:t>
      </w:r>
      <w:proofErr w:type="spellEnd"/>
      <w:r w:rsidR="00153E29">
        <w:t xml:space="preserve"> či </w:t>
      </w:r>
      <w:proofErr w:type="spellStart"/>
      <w:r w:rsidR="00153E29">
        <w:t>Nette</w:t>
      </w:r>
      <w:proofErr w:type="spellEnd"/>
      <w:r w:rsidR="00153E29">
        <w:t>.</w:t>
      </w:r>
    </w:p>
    <w:p w14:paraId="04832023" w14:textId="77777777" w:rsidR="00153E29" w:rsidRDefault="00153E29" w:rsidP="00F8104D">
      <w:r>
        <w:rPr>
          <w:noProof/>
          <w:lang w:eastAsia="sk-SK"/>
        </w:rPr>
        <w:drawing>
          <wp:inline distT="0" distB="0" distL="0" distR="0" wp14:anchorId="307282FC" wp14:editId="3417BC31">
            <wp:extent cx="5014308" cy="3061253"/>
            <wp:effectExtent l="0" t="0" r="0" b="6350"/>
            <wp:docPr id="6" name="Obrázok 6" descr="C:\Users\DanielJežík\Desktop\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Ježík\Desktop\newplo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3220" cy="3072799"/>
                    </a:xfrm>
                    <a:prstGeom prst="rect">
                      <a:avLst/>
                    </a:prstGeom>
                    <a:noFill/>
                    <a:ln>
                      <a:noFill/>
                    </a:ln>
                  </pic:spPr>
                </pic:pic>
              </a:graphicData>
            </a:graphic>
          </wp:inline>
        </w:drawing>
      </w:r>
    </w:p>
    <w:p w14:paraId="35749F61" w14:textId="77777777" w:rsidR="00D116EA" w:rsidRDefault="00D116EA" w:rsidP="00F8104D"/>
    <w:p w14:paraId="56131CB6" w14:textId="77777777" w:rsidR="00D116EA" w:rsidRDefault="00D116EA" w:rsidP="00F8104D"/>
    <w:p w14:paraId="36414F1B" w14:textId="77777777" w:rsidR="00153E29" w:rsidRDefault="00010107" w:rsidP="00010107">
      <w:pPr>
        <w:pStyle w:val="Nadpis3"/>
      </w:pPr>
      <w:proofErr w:type="spellStart"/>
      <w:r>
        <w:lastRenderedPageBreak/>
        <w:t>Nette</w:t>
      </w:r>
      <w:proofErr w:type="spellEnd"/>
    </w:p>
    <w:p w14:paraId="02848240" w14:textId="77777777" w:rsidR="00010107" w:rsidRDefault="00010107" w:rsidP="00010107">
      <w:proofErr w:type="spellStart"/>
      <w:r>
        <w:t>Framwerok</w:t>
      </w:r>
      <w:proofErr w:type="spellEnd"/>
      <w:r>
        <w:t xml:space="preserve"> </w:t>
      </w:r>
      <w:proofErr w:type="spellStart"/>
      <w:r>
        <w:t>Nette</w:t>
      </w:r>
      <w:proofErr w:type="spellEnd"/>
      <w:r>
        <w:t xml:space="preserve"> sme si na začiatku vybrali ani nie kvôli </w:t>
      </w:r>
      <w:proofErr w:type="spellStart"/>
      <w:r>
        <w:t>informáciam</w:t>
      </w:r>
      <w:proofErr w:type="spellEnd"/>
      <w:r>
        <w:t>, ktoré sme našli na internete</w:t>
      </w:r>
      <w:r w:rsidR="00B02E6A">
        <w:t>,</w:t>
      </w:r>
      <w:r>
        <w:t xml:space="preserve"> ale na základe referencií od skúsenejších programátorov či ľudí, ktorý sa tejto problematike venujú. Mali sme tú česť dokonca navštíviť dve firmy v našom okolí, ktoré sa zaoberajú tvorbou webstránok a obe pracovali s týmto </w:t>
      </w:r>
      <w:proofErr w:type="spellStart"/>
      <w:r>
        <w:t>frameworkom</w:t>
      </w:r>
      <w:proofErr w:type="spellEnd"/>
      <w:r>
        <w:t xml:space="preserve"> a tak myšlienka jeho využitia v našom projekte bola na mieste.</w:t>
      </w:r>
    </w:p>
    <w:p w14:paraId="308570A5" w14:textId="77777777" w:rsidR="00023199" w:rsidRDefault="00023199" w:rsidP="00010107">
      <w:proofErr w:type="spellStart"/>
      <w:r>
        <w:t>Nette</w:t>
      </w:r>
      <w:proofErr w:type="spellEnd"/>
      <w:r>
        <w:t xml:space="preserve"> je stavaný tak aby bol čo najpoužiteľnejší a ústretový, čo naozaj je. O významnosti tohto </w:t>
      </w:r>
      <w:proofErr w:type="spellStart"/>
      <w:r>
        <w:t>frameworku</w:t>
      </w:r>
      <w:proofErr w:type="spellEnd"/>
      <w:r>
        <w:t xml:space="preserve"> hovoria aj jeho referencie. Konkrétne </w:t>
      </w:r>
      <w:proofErr w:type="spellStart"/>
      <w:r>
        <w:t>Nette</w:t>
      </w:r>
      <w:proofErr w:type="spellEnd"/>
      <w:r>
        <w:t xml:space="preserve"> si vybudovalo veľkú komunitu priaznivcov, nasvedčuje tomu aj ich webové fórum, kde sa rieši mnoho problémov súvisiacich s týmto </w:t>
      </w:r>
      <w:proofErr w:type="spellStart"/>
      <w:r>
        <w:t>frameworkom</w:t>
      </w:r>
      <w:proofErr w:type="spellEnd"/>
      <w:r>
        <w:t xml:space="preserve"> či popredné stránky, ktoré ho využívajú a to napr. </w:t>
      </w:r>
      <w:r w:rsidR="002C7E35">
        <w:t xml:space="preserve">CSFD, </w:t>
      </w:r>
      <w:proofErr w:type="spellStart"/>
      <w:r w:rsidR="002C7E35">
        <w:t>Bandzone</w:t>
      </w:r>
      <w:proofErr w:type="spellEnd"/>
      <w:r w:rsidR="002C7E35">
        <w:t xml:space="preserve"> či ESET.</w:t>
      </w:r>
    </w:p>
    <w:p w14:paraId="0A3F47E8" w14:textId="77777777" w:rsidR="00165A0D" w:rsidRDefault="00165A0D" w:rsidP="00010107">
      <w:proofErr w:type="spellStart"/>
      <w:r>
        <w:t>Nette</w:t>
      </w:r>
      <w:proofErr w:type="spellEnd"/>
      <w:r>
        <w:t xml:space="preserve"> ako aj iné </w:t>
      </w:r>
      <w:proofErr w:type="spellStart"/>
      <w:r>
        <w:t>frameworky</w:t>
      </w:r>
      <w:proofErr w:type="spellEnd"/>
      <w:r>
        <w:t xml:space="preserve"> pracuje na základe návrhového vzoru MVC( Model-</w:t>
      </w:r>
      <w:proofErr w:type="spellStart"/>
      <w:r>
        <w:t>View</w:t>
      </w:r>
      <w:proofErr w:type="spellEnd"/>
      <w:r>
        <w:t>-</w:t>
      </w:r>
      <w:proofErr w:type="spellStart"/>
      <w:r>
        <w:t>Presenter</w:t>
      </w:r>
      <w:proofErr w:type="spellEnd"/>
      <w:r>
        <w:t xml:space="preserve"> ). MVC je softwarová architektúra, ktorá rozdeľuje dátový model, užívateľské rozhranie a riadiacu logiku do troch nezávislých tried.</w:t>
      </w:r>
    </w:p>
    <w:p w14:paraId="38B65138" w14:textId="77777777" w:rsidR="00165A0D" w:rsidRDefault="00165A0D" w:rsidP="002D4D52">
      <w:pPr>
        <w:pStyle w:val="Odsekzoznamu"/>
        <w:numPr>
          <w:ilvl w:val="0"/>
          <w:numId w:val="4"/>
        </w:numPr>
      </w:pPr>
      <w:r w:rsidRPr="00165A0D">
        <w:rPr>
          <w:b/>
        </w:rPr>
        <w:t>Model</w:t>
      </w:r>
      <w:r>
        <w:t xml:space="preserve"> – je vrstva pracujúca s dátami, je oddelená od aplikácie a komunikuje iba s </w:t>
      </w:r>
      <w:proofErr w:type="spellStart"/>
      <w:r>
        <w:t>Presenterom</w:t>
      </w:r>
      <w:proofErr w:type="spellEnd"/>
    </w:p>
    <w:p w14:paraId="4556A530" w14:textId="77777777" w:rsidR="00165A0D" w:rsidRDefault="00165A0D" w:rsidP="002D4D52">
      <w:pPr>
        <w:pStyle w:val="Odsekzoznamu"/>
        <w:numPr>
          <w:ilvl w:val="0"/>
          <w:numId w:val="4"/>
        </w:numPr>
      </w:pPr>
      <w:proofErr w:type="spellStart"/>
      <w:r>
        <w:rPr>
          <w:b/>
        </w:rPr>
        <w:t>View</w:t>
      </w:r>
      <w:proofErr w:type="spellEnd"/>
      <w:r w:rsidR="00083AF3">
        <w:rPr>
          <w:b/>
        </w:rPr>
        <w:t xml:space="preserve"> ( Pohľad )</w:t>
      </w:r>
      <w:r>
        <w:rPr>
          <w:b/>
        </w:rPr>
        <w:t xml:space="preserve"> </w:t>
      </w:r>
      <w:r>
        <w:t>– je front-</w:t>
      </w:r>
      <w:proofErr w:type="spellStart"/>
      <w:r>
        <w:t>endová</w:t>
      </w:r>
      <w:proofErr w:type="spellEnd"/>
      <w:r>
        <w:t xml:space="preserve"> vrstva reprezentovaná modelom, ktorá zobrazuje dáta užívateľovi</w:t>
      </w:r>
    </w:p>
    <w:p w14:paraId="280C0618" w14:textId="77777777" w:rsidR="00165A0D" w:rsidRDefault="00165A0D" w:rsidP="002D4D52">
      <w:pPr>
        <w:pStyle w:val="Odsekzoznamu"/>
        <w:numPr>
          <w:ilvl w:val="0"/>
          <w:numId w:val="4"/>
        </w:numPr>
      </w:pPr>
      <w:proofErr w:type="spellStart"/>
      <w:r>
        <w:rPr>
          <w:b/>
        </w:rPr>
        <w:t>Controller</w:t>
      </w:r>
      <w:proofErr w:type="spellEnd"/>
      <w:r w:rsidR="00083AF3">
        <w:rPr>
          <w:b/>
        </w:rPr>
        <w:t xml:space="preserve"> </w:t>
      </w:r>
      <w:r>
        <w:rPr>
          <w:b/>
        </w:rPr>
        <w:t>(</w:t>
      </w:r>
      <w:r w:rsidR="00C329A1">
        <w:rPr>
          <w:b/>
        </w:rPr>
        <w:t xml:space="preserve"> </w:t>
      </w:r>
      <w:proofErr w:type="spellStart"/>
      <w:r>
        <w:rPr>
          <w:b/>
        </w:rPr>
        <w:t>Presneter</w:t>
      </w:r>
      <w:proofErr w:type="spellEnd"/>
      <w:r w:rsidR="00C329A1">
        <w:rPr>
          <w:b/>
        </w:rPr>
        <w:t xml:space="preserve"> </w:t>
      </w:r>
      <w:r>
        <w:rPr>
          <w:b/>
        </w:rPr>
        <w:t xml:space="preserve">) </w:t>
      </w:r>
      <w:r w:rsidR="00083AF3">
        <w:t>–</w:t>
      </w:r>
      <w:r>
        <w:t xml:space="preserve"> </w:t>
      </w:r>
      <w:r w:rsidR="00083AF3">
        <w:t>je prepojovacia vrstva Modelu a </w:t>
      </w:r>
      <w:proofErr w:type="spellStart"/>
      <w:r w:rsidR="00083AF3">
        <w:t>View</w:t>
      </w:r>
      <w:proofErr w:type="spellEnd"/>
      <w:r w:rsidR="00083AF3">
        <w:t xml:space="preserve">. Spracováva požiadavky, požaduje dáta od Modelu a vracia ich do </w:t>
      </w:r>
      <w:proofErr w:type="spellStart"/>
      <w:r w:rsidR="00083AF3">
        <w:t>View</w:t>
      </w:r>
      <w:proofErr w:type="spellEnd"/>
      <w:r w:rsidR="00083AF3">
        <w:t>.</w:t>
      </w:r>
    </w:p>
    <w:p w14:paraId="70529085" w14:textId="3C7EFD9E" w:rsidR="00023199" w:rsidRDefault="0096621B" w:rsidP="00F030BC">
      <w:r>
        <w:rPr>
          <w:noProof/>
          <w:lang w:eastAsia="sk-SK"/>
        </w:rPr>
        <w:lastRenderedPageBreak/>
        <w:drawing>
          <wp:inline distT="0" distB="0" distL="0" distR="0" wp14:anchorId="4B21DDB0" wp14:editId="57B7AD44">
            <wp:extent cx="2914650" cy="3629025"/>
            <wp:effectExtent l="0" t="0" r="0" b="9525"/>
            <wp:docPr id="28" name="Obrázok 28" descr="C:\Users\DanielJežík\AppData\Local\Microsoft\Windows\INetCache\Content.Word\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Ježík\AppData\Local\Microsoft\Windows\INetCache\Content.Word\mv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14650" cy="3629025"/>
                    </a:xfrm>
                    <a:prstGeom prst="rect">
                      <a:avLst/>
                    </a:prstGeom>
                    <a:noFill/>
                    <a:ln>
                      <a:noFill/>
                    </a:ln>
                  </pic:spPr>
                </pic:pic>
              </a:graphicData>
            </a:graphic>
          </wp:inline>
        </w:drawing>
      </w:r>
    </w:p>
    <w:p w14:paraId="2A7F3B4C" w14:textId="77777777" w:rsidR="00D116EA" w:rsidRDefault="00D116EA" w:rsidP="00F030BC"/>
    <w:p w14:paraId="6E12AB8C" w14:textId="77777777" w:rsidR="00023199" w:rsidRDefault="009F1EF0" w:rsidP="0042606E">
      <w:pPr>
        <w:pStyle w:val="Nadpis3"/>
      </w:pPr>
      <w:r>
        <w:t xml:space="preserve">Používanie </w:t>
      </w:r>
      <w:proofErr w:type="spellStart"/>
      <w:r>
        <w:t>Nette</w:t>
      </w:r>
      <w:proofErr w:type="spellEnd"/>
    </w:p>
    <w:p w14:paraId="5D4C0B00" w14:textId="77777777" w:rsidR="00D116EA" w:rsidRDefault="009F1EF0" w:rsidP="00D116EA">
      <w:r>
        <w:t>Práca s </w:t>
      </w:r>
      <w:proofErr w:type="spellStart"/>
      <w:r>
        <w:t>Nette</w:t>
      </w:r>
      <w:proofErr w:type="spellEnd"/>
      <w:r>
        <w:t xml:space="preserve"> od začiatku vyzerá veľmi jednoducho, dostupný návod na vytvorenie prvej aplikácie sa nachádza na internetovej stránke tohto </w:t>
      </w:r>
      <w:proofErr w:type="spellStart"/>
      <w:r>
        <w:t>frameworku</w:t>
      </w:r>
      <w:proofErr w:type="spellEnd"/>
      <w:r>
        <w:t xml:space="preserve">, je jednoduchý a prehľadný. Po pár prípravných krokoch, prechádza návod do </w:t>
      </w:r>
      <w:r w:rsidR="00D116EA">
        <w:t>budovania prvej mini aplikácie.</w:t>
      </w:r>
      <w:r w:rsidR="00D9156F">
        <w:t xml:space="preserve"> </w:t>
      </w:r>
      <w:r>
        <w:t xml:space="preserve">Pri tomto vytváraní prvej aplikácie nám veľmi pomáhala knižnica </w:t>
      </w:r>
      <w:proofErr w:type="spellStart"/>
      <w:r>
        <w:t>Tracy</w:t>
      </w:r>
      <w:proofErr w:type="spellEnd"/>
      <w:r>
        <w:t xml:space="preserve"> čo je ladiaci ( </w:t>
      </w:r>
      <w:proofErr w:type="spellStart"/>
      <w:r>
        <w:t>debugovací</w:t>
      </w:r>
      <w:proofErr w:type="spellEnd"/>
      <w:r>
        <w:t xml:space="preserve"> ) nástroj pre </w:t>
      </w:r>
      <w:proofErr w:type="spellStart"/>
      <w:r>
        <w:t>Nette</w:t>
      </w:r>
      <w:proofErr w:type="spellEnd"/>
      <w:r>
        <w:t>, vzhľadom na to, že v jazyku PHP sa ťažko odhaľujú chyby. Naša prvá aplikácia sa podarila úspešne vytvoriť</w:t>
      </w:r>
      <w:r w:rsidR="00B02E6A">
        <w:t>,</w:t>
      </w:r>
      <w:r>
        <w:t xml:space="preserve"> ale s ďalším vývojom na tejto platforme začali prichádzať aj prvé problémy. </w:t>
      </w:r>
    </w:p>
    <w:p w14:paraId="494EE3A1" w14:textId="77777777" w:rsidR="009F1EF0" w:rsidRDefault="009F1EF0" w:rsidP="00D116EA">
      <w:r>
        <w:t xml:space="preserve">Ako sme už vyššie spomenuli s jazykom PHP sme nemali nejaké väčšie skúsenosti a našu znalosť by sme mohli ohodnotiť statusom začiatočník či dokonca laik. </w:t>
      </w:r>
      <w:proofErr w:type="spellStart"/>
      <w:r>
        <w:t>Nette</w:t>
      </w:r>
      <w:proofErr w:type="spellEnd"/>
      <w:r>
        <w:t xml:space="preserve"> v tomto prípade pri našom vývoji začínalo byť viac prekážkou ako služobníkom, ktorý mal našu prácu uľahčovať. Pri širšom vyhľadávaní sme postupne narazili na návody ako vytvárať užívateľskú registráciu, ako pracovať s databázou či ako implementovať </w:t>
      </w:r>
      <w:proofErr w:type="spellStart"/>
      <w:r>
        <w:t>RESTové</w:t>
      </w:r>
      <w:proofErr w:type="spellEnd"/>
      <w:r>
        <w:t xml:space="preserve"> rozhranie pomocou dostupných balíčkov.</w:t>
      </w:r>
    </w:p>
    <w:p w14:paraId="727F6F27" w14:textId="77777777" w:rsidR="009F1EF0" w:rsidRDefault="009F1EF0" w:rsidP="009F1EF0">
      <w:r>
        <w:t>Na jednej strane sme mali teda výbornú platformu, na ktorej sme mohli rozvíjať našu webovú službu ale na druhej strane sme nemali dostatok znalostí na to aby sme dokázali tento potenciál využiť v náš prospech</w:t>
      </w:r>
      <w:r w:rsidR="00850AAC">
        <w:t>.</w:t>
      </w:r>
    </w:p>
    <w:p w14:paraId="1DD818F1" w14:textId="77777777" w:rsidR="00933B1B" w:rsidRDefault="00933B1B" w:rsidP="009F1EF0">
      <w:r>
        <w:lastRenderedPageBreak/>
        <w:t xml:space="preserve">Od </w:t>
      </w:r>
      <w:proofErr w:type="spellStart"/>
      <w:r>
        <w:t>frameworku</w:t>
      </w:r>
      <w:proofErr w:type="spellEnd"/>
      <w:r>
        <w:t xml:space="preserve"> </w:t>
      </w:r>
      <w:proofErr w:type="spellStart"/>
      <w:r>
        <w:t>Nette</w:t>
      </w:r>
      <w:proofErr w:type="spellEnd"/>
      <w:r>
        <w:t xml:space="preserve"> sme teda časom upustili a začali sme pátrať po </w:t>
      </w:r>
      <w:proofErr w:type="spellStart"/>
      <w:r>
        <w:t>frameworku</w:t>
      </w:r>
      <w:proofErr w:type="spellEnd"/>
      <w:r>
        <w:t xml:space="preserve">, ktorý by pre nás predstavoval lepšie útočisko, niečo „ľahšie“. </w:t>
      </w:r>
      <w:r w:rsidR="00FF185D">
        <w:t xml:space="preserve">Pri výbere iného </w:t>
      </w:r>
      <w:proofErr w:type="spellStart"/>
      <w:r w:rsidR="00FF185D">
        <w:t>frameworku</w:t>
      </w:r>
      <w:proofErr w:type="spellEnd"/>
      <w:r w:rsidR="00FF185D">
        <w:t xml:space="preserve"> sme sa viac zamerali na jednoduchší </w:t>
      </w:r>
      <w:proofErr w:type="spellStart"/>
      <w:r w:rsidR="00FF185D">
        <w:t>framework</w:t>
      </w:r>
      <w:proofErr w:type="spellEnd"/>
      <w:r w:rsidR="00FF185D">
        <w:t xml:space="preserve"> s menej funkciami ale taktiež s dobrou užívateľskou podporou či dobrou dokumentáciu .</w:t>
      </w:r>
    </w:p>
    <w:p w14:paraId="06418D14" w14:textId="77777777" w:rsidR="00FF185D" w:rsidRDefault="00FF185D" w:rsidP="009F1EF0"/>
    <w:p w14:paraId="1BCDDC3C" w14:textId="77777777" w:rsidR="00FF185D" w:rsidRDefault="00FF185D" w:rsidP="009F1EF0"/>
    <w:p w14:paraId="4386A477" w14:textId="77777777" w:rsidR="00FF185D" w:rsidRDefault="00FF185D" w:rsidP="009F1EF0"/>
    <w:p w14:paraId="1F604BB0" w14:textId="77777777" w:rsidR="00FF185D" w:rsidRDefault="00FF185D" w:rsidP="009F1EF0"/>
    <w:p w14:paraId="4C446C57" w14:textId="77777777" w:rsidR="00FF185D" w:rsidRDefault="00FF185D" w:rsidP="009F1EF0"/>
    <w:p w14:paraId="77FD116E" w14:textId="77777777" w:rsidR="00FF185D" w:rsidRDefault="00FF185D" w:rsidP="009F1EF0"/>
    <w:p w14:paraId="4292A245" w14:textId="77777777" w:rsidR="00FF185D" w:rsidRDefault="00FF185D" w:rsidP="009F1EF0"/>
    <w:p w14:paraId="0E680DE8" w14:textId="77777777" w:rsidR="00FF185D" w:rsidRDefault="00FF185D" w:rsidP="009F1EF0"/>
    <w:p w14:paraId="48EA32C8" w14:textId="77777777" w:rsidR="00FF185D" w:rsidRDefault="00FF185D" w:rsidP="009F1EF0"/>
    <w:p w14:paraId="5BAAF0A8" w14:textId="77777777" w:rsidR="00FF185D" w:rsidRDefault="00FF185D" w:rsidP="009F1EF0"/>
    <w:p w14:paraId="47DF3A3E" w14:textId="77777777" w:rsidR="00FF185D" w:rsidRDefault="00FF185D" w:rsidP="00FF185D">
      <w:pPr>
        <w:pStyle w:val="Nadpis2"/>
      </w:pPr>
      <w:proofErr w:type="spellStart"/>
      <w:r>
        <w:t>S</w:t>
      </w:r>
      <w:r w:rsidR="0061680D">
        <w:t>lim</w:t>
      </w:r>
      <w:proofErr w:type="spellEnd"/>
    </w:p>
    <w:p w14:paraId="59CA34DD" w14:textId="77777777" w:rsidR="00615084" w:rsidRPr="00615084" w:rsidRDefault="0061680D" w:rsidP="0061680D">
      <w:pPr>
        <w:pStyle w:val="Nadpis3"/>
      </w:pPr>
      <w:r>
        <w:t>Úvod</w:t>
      </w:r>
    </w:p>
    <w:p w14:paraId="3D5AE20B" w14:textId="77777777" w:rsidR="00FF185D" w:rsidRDefault="00615084" w:rsidP="00FF185D">
      <w:r>
        <w:t xml:space="preserve">Počas pátraní po novom </w:t>
      </w:r>
      <w:proofErr w:type="spellStart"/>
      <w:r>
        <w:t>f</w:t>
      </w:r>
      <w:r w:rsidR="0061680D">
        <w:t>rameworku</w:t>
      </w:r>
      <w:proofErr w:type="spellEnd"/>
      <w:r w:rsidR="0061680D">
        <w:t xml:space="preserve"> boli najčastejšie sa objavujúce kľúčové slová vo vyhľadávači „</w:t>
      </w:r>
      <w:proofErr w:type="spellStart"/>
      <w:r w:rsidR="0061680D">
        <w:t>easy</w:t>
      </w:r>
      <w:proofErr w:type="spellEnd"/>
      <w:r w:rsidR="0061680D">
        <w:t xml:space="preserve">, </w:t>
      </w:r>
      <w:proofErr w:type="spellStart"/>
      <w:r w:rsidR="0061680D">
        <w:t>framework</w:t>
      </w:r>
      <w:proofErr w:type="spellEnd"/>
      <w:r w:rsidR="0061680D">
        <w:t xml:space="preserve">, rest, </w:t>
      </w:r>
      <w:proofErr w:type="spellStart"/>
      <w:r w:rsidR="0061680D">
        <w:t>restful</w:t>
      </w:r>
      <w:proofErr w:type="spellEnd"/>
      <w:r w:rsidR="0061680D">
        <w:t xml:space="preserve">, </w:t>
      </w:r>
      <w:proofErr w:type="spellStart"/>
      <w:r w:rsidR="0061680D">
        <w:t>api</w:t>
      </w:r>
      <w:proofErr w:type="spellEnd"/>
      <w:r w:rsidR="0061680D">
        <w:t xml:space="preserve">“. Výsledkom tejto kombinácie vypadol v mnohých zdrojoch odkazujúcich sa na </w:t>
      </w:r>
      <w:proofErr w:type="spellStart"/>
      <w:r w:rsidR="0061680D">
        <w:t>framework</w:t>
      </w:r>
      <w:proofErr w:type="spellEnd"/>
      <w:r w:rsidR="0061680D">
        <w:t xml:space="preserve"> </w:t>
      </w:r>
      <w:proofErr w:type="spellStart"/>
      <w:r w:rsidR="0061680D">
        <w:t>Slim</w:t>
      </w:r>
      <w:proofErr w:type="spellEnd"/>
      <w:r w:rsidR="0061680D">
        <w:t>.</w:t>
      </w:r>
    </w:p>
    <w:p w14:paraId="629E9F14" w14:textId="77777777" w:rsidR="0061680D" w:rsidRDefault="0061680D" w:rsidP="00FF185D">
      <w:proofErr w:type="spellStart"/>
      <w:r>
        <w:t>Slim</w:t>
      </w:r>
      <w:proofErr w:type="spellEnd"/>
      <w:r>
        <w:t xml:space="preserve"> už na úvodnej stránke v svojom logu prezrádza svoj koncept „</w:t>
      </w:r>
      <w:proofErr w:type="spellStart"/>
      <w:r>
        <w:t>Slim</w:t>
      </w:r>
      <w:proofErr w:type="spellEnd"/>
      <w:r>
        <w:t xml:space="preserve"> a </w:t>
      </w:r>
      <w:proofErr w:type="spellStart"/>
      <w:r>
        <w:t>micro</w:t>
      </w:r>
      <w:proofErr w:type="spellEnd"/>
      <w:r>
        <w:t xml:space="preserve"> </w:t>
      </w:r>
      <w:proofErr w:type="spellStart"/>
      <w:r>
        <w:t>framework</w:t>
      </w:r>
      <w:proofErr w:type="spellEnd"/>
      <w:r>
        <w:t xml:space="preserve"> </w:t>
      </w:r>
      <w:proofErr w:type="spellStart"/>
      <w:r>
        <w:t>for</w:t>
      </w:r>
      <w:proofErr w:type="spellEnd"/>
      <w:r>
        <w:t xml:space="preserve"> PHP“ a teda </w:t>
      </w:r>
      <w:proofErr w:type="spellStart"/>
      <w:r>
        <w:t>Slim</w:t>
      </w:r>
      <w:proofErr w:type="spellEnd"/>
      <w:r>
        <w:t xml:space="preserve"> </w:t>
      </w:r>
      <w:proofErr w:type="spellStart"/>
      <w:r>
        <w:t>mikro</w:t>
      </w:r>
      <w:proofErr w:type="spellEnd"/>
      <w:r>
        <w:t xml:space="preserve"> </w:t>
      </w:r>
      <w:proofErr w:type="spellStart"/>
      <w:r>
        <w:t>framework</w:t>
      </w:r>
      <w:proofErr w:type="spellEnd"/>
      <w:r>
        <w:t xml:space="preserve"> pre PHP. Úvodné stránky opisujú </w:t>
      </w:r>
      <w:proofErr w:type="spellStart"/>
      <w:r>
        <w:t>Slim</w:t>
      </w:r>
      <w:proofErr w:type="spellEnd"/>
      <w:r>
        <w:t xml:space="preserve"> ako ideálny nástroj pre vytváranie API, ktoré konzumujú, opakovane využívajú či publikujú dáta. Podporuje rýchle vytváranie prototypov. Odkazuje sa na svoju jednoduchosť </w:t>
      </w:r>
      <w:r w:rsidR="001F719F">
        <w:t xml:space="preserve">voči konkurenčným </w:t>
      </w:r>
      <w:proofErr w:type="spellStart"/>
      <w:r w:rsidR="001F719F">
        <w:t>frameworkom</w:t>
      </w:r>
      <w:proofErr w:type="spellEnd"/>
      <w:r w:rsidR="001F719F">
        <w:t xml:space="preserve"> ako </w:t>
      </w:r>
      <w:proofErr w:type="spellStart"/>
      <w:r w:rsidR="001F719F">
        <w:t>Symfony</w:t>
      </w:r>
      <w:proofErr w:type="spellEnd"/>
      <w:r w:rsidR="001F719F">
        <w:t xml:space="preserve"> alebo </w:t>
      </w:r>
      <w:proofErr w:type="spellStart"/>
      <w:r w:rsidR="001F719F">
        <w:t>Laravel</w:t>
      </w:r>
      <w:proofErr w:type="spellEnd"/>
      <w:r w:rsidR="001F719F">
        <w:t xml:space="preserve"> a užívateľa láka na svoj jednoduchý kód, ktorý ako opisujú vývojári je možné zvládnuť za jedno odpoludnie.</w:t>
      </w:r>
    </w:p>
    <w:p w14:paraId="7A49AF5C" w14:textId="77777777" w:rsidR="001F719F" w:rsidRDefault="001F719F" w:rsidP="00FF185D">
      <w:r>
        <w:t xml:space="preserve">Namiesto balíka plných funkcií prichádza </w:t>
      </w:r>
      <w:proofErr w:type="spellStart"/>
      <w:r>
        <w:t>Slim</w:t>
      </w:r>
      <w:proofErr w:type="spellEnd"/>
      <w:r>
        <w:t xml:space="preserve"> s implementáciou základných HTTP metód s tým, že necháva užívateľa aby si do tohto </w:t>
      </w:r>
      <w:proofErr w:type="spellStart"/>
      <w:r>
        <w:t>frameworku</w:t>
      </w:r>
      <w:proofErr w:type="spellEnd"/>
      <w:r>
        <w:t xml:space="preserve"> implementoval jemu potrebné komponenty. </w:t>
      </w:r>
    </w:p>
    <w:p w14:paraId="77D9483E" w14:textId="77777777" w:rsidR="00D26904" w:rsidRDefault="00D26904" w:rsidP="00D26904">
      <w:pPr>
        <w:pStyle w:val="Nadpis3"/>
      </w:pPr>
      <w:r>
        <w:lastRenderedPageBreak/>
        <w:t>XAMPP</w:t>
      </w:r>
    </w:p>
    <w:p w14:paraId="65B55B0C" w14:textId="77777777" w:rsidR="00D26904" w:rsidRPr="00D26904" w:rsidRDefault="00D26904" w:rsidP="00D26904">
      <w:r>
        <w:t xml:space="preserve">Je nástroj, ktorý nám umožňuje vytvoriť Apache server na počítači bez nutnosti zakúpenia nejakej webovej služby a taktiež je </w:t>
      </w:r>
      <w:r w:rsidR="0096385D">
        <w:t>nevyhnutným prvkom pre spustenie PHP kódu či databáz MySQL.</w:t>
      </w:r>
      <w:r>
        <w:t xml:space="preserve"> </w:t>
      </w:r>
    </w:p>
    <w:p w14:paraId="7972C42E" w14:textId="77777777" w:rsidR="001F719F" w:rsidRDefault="001F719F" w:rsidP="001F719F">
      <w:pPr>
        <w:pStyle w:val="Nadpis3"/>
      </w:pPr>
      <w:proofErr w:type="spellStart"/>
      <w:r>
        <w:t>Composer</w:t>
      </w:r>
      <w:proofErr w:type="spellEnd"/>
    </w:p>
    <w:p w14:paraId="42DD1D56" w14:textId="00FCBEF4" w:rsidR="00D26904" w:rsidRDefault="00D26904" w:rsidP="00D26904">
      <w:proofErr w:type="spellStart"/>
      <w:r>
        <w:t>Composer</w:t>
      </w:r>
      <w:proofErr w:type="spellEnd"/>
      <w:r>
        <w:t xml:space="preserve"> sme síce už spomenuli ale jeho význam a funkcie v tomto projekte sme si ešte nepopísali. </w:t>
      </w:r>
      <w:proofErr w:type="spellStart"/>
      <w:r w:rsidR="0096385D">
        <w:t>Composer</w:t>
      </w:r>
      <w:proofErr w:type="spellEnd"/>
      <w:r w:rsidR="0096385D">
        <w:t xml:space="preserve"> je tzv. </w:t>
      </w:r>
      <w:proofErr w:type="spellStart"/>
      <w:r w:rsidR="0096385D">
        <w:t>dependenci</w:t>
      </w:r>
      <w:proofErr w:type="spellEnd"/>
      <w:r w:rsidR="0096385D">
        <w:t xml:space="preserve"> manager čo v preklade znamená manažér závislostí ale tento termín sa v praxi nepoužíva. Pomocou tohto nástroja je možné sťahovať a inštalovať balíčky do projektov s tým, že sa tieto balíky inštalujú lokálne a nie globálne takže v rôznych projektoch môžete používať rovn</w:t>
      </w:r>
      <w:r w:rsidR="00B622F0">
        <w:t xml:space="preserve">aké balíky rôznych verzií. </w:t>
      </w:r>
      <w:proofErr w:type="spellStart"/>
      <w:r w:rsidR="00B622F0">
        <w:t>Comp</w:t>
      </w:r>
      <w:r w:rsidR="0096385D">
        <w:t>o</w:t>
      </w:r>
      <w:r w:rsidR="00B622F0">
        <w:t>s</w:t>
      </w:r>
      <w:r w:rsidR="0096385D">
        <w:t>er</w:t>
      </w:r>
      <w:proofErr w:type="spellEnd"/>
      <w:r w:rsidR="0096385D">
        <w:t xml:space="preserve"> sa tak stará o jednoduchú inštaláciu a manažment balíkov.</w:t>
      </w:r>
    </w:p>
    <w:p w14:paraId="37BB3333" w14:textId="77777777" w:rsidR="0096385D" w:rsidRDefault="0096385D" w:rsidP="00D26904">
      <w:r>
        <w:t xml:space="preserve">Pre inštaláciu </w:t>
      </w:r>
      <w:proofErr w:type="spellStart"/>
      <w:r>
        <w:t>Slimu</w:t>
      </w:r>
      <w:proofErr w:type="spellEnd"/>
      <w:r>
        <w:t xml:space="preserve"> pomocou </w:t>
      </w:r>
      <w:proofErr w:type="spellStart"/>
      <w:r>
        <w:t>Composera</w:t>
      </w:r>
      <w:proofErr w:type="spellEnd"/>
      <w:r>
        <w:t xml:space="preserve"> teda stačí zadať nasledujúci kód ( v závislosti od verzie):</w:t>
      </w:r>
    </w:p>
    <w:p w14:paraId="2FDAE0BC" w14:textId="1864E141" w:rsidR="00B27C56" w:rsidRPr="00B27C56" w:rsidRDefault="002B1396" w:rsidP="002D4D52">
      <w:pPr>
        <w:numPr>
          <w:ilvl w:val="0"/>
          <w:numId w:val="2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proofErr w:type="spellStart"/>
      <w:r>
        <w:rPr>
          <w:rFonts w:ascii="Consolas" w:eastAsia="Times New Roman" w:hAnsi="Consolas"/>
          <w:color w:val="000000"/>
          <w:sz w:val="18"/>
          <w:szCs w:val="18"/>
          <w:bdr w:val="none" w:sz="0" w:space="0" w:color="auto" w:frame="1"/>
          <w:lang w:eastAsia="sk-SK"/>
        </w:rPr>
        <w:t>composer</w:t>
      </w:r>
      <w:proofErr w:type="spellEnd"/>
      <w:r>
        <w:rPr>
          <w:rFonts w:ascii="Consolas" w:eastAsia="Times New Roman" w:hAnsi="Consolas"/>
          <w:color w:val="000000"/>
          <w:sz w:val="18"/>
          <w:szCs w:val="18"/>
          <w:bdr w:val="none" w:sz="0" w:space="0" w:color="auto" w:frame="1"/>
          <w:lang w:eastAsia="sk-SK"/>
        </w:rPr>
        <w:t> </w:t>
      </w:r>
      <w:proofErr w:type="spellStart"/>
      <w:r>
        <w:rPr>
          <w:rFonts w:ascii="Consolas" w:eastAsia="Times New Roman" w:hAnsi="Consolas"/>
          <w:color w:val="000000"/>
          <w:sz w:val="18"/>
          <w:szCs w:val="18"/>
          <w:bdr w:val="none" w:sz="0" w:space="0" w:color="auto" w:frame="1"/>
          <w:lang w:eastAsia="sk-SK"/>
        </w:rPr>
        <w:t>require</w:t>
      </w:r>
      <w:proofErr w:type="spellEnd"/>
      <w:r>
        <w:rPr>
          <w:rFonts w:ascii="Consolas" w:eastAsia="Times New Roman" w:hAnsi="Consolas"/>
          <w:color w:val="000000"/>
          <w:sz w:val="18"/>
          <w:szCs w:val="18"/>
          <w:bdr w:val="none" w:sz="0" w:space="0" w:color="auto" w:frame="1"/>
          <w:lang w:eastAsia="sk-SK"/>
        </w:rPr>
        <w:t> </w:t>
      </w:r>
      <w:proofErr w:type="spellStart"/>
      <w:r>
        <w:rPr>
          <w:rFonts w:ascii="Consolas" w:eastAsia="Times New Roman" w:hAnsi="Consolas"/>
          <w:color w:val="000000"/>
          <w:sz w:val="18"/>
          <w:szCs w:val="18"/>
          <w:bdr w:val="none" w:sz="0" w:space="0" w:color="auto" w:frame="1"/>
          <w:lang w:eastAsia="sk-SK"/>
        </w:rPr>
        <w:t>slim</w:t>
      </w:r>
      <w:proofErr w:type="spellEnd"/>
      <w:r>
        <w:rPr>
          <w:rFonts w:ascii="Consolas" w:eastAsia="Times New Roman" w:hAnsi="Consolas"/>
          <w:color w:val="000000"/>
          <w:sz w:val="18"/>
          <w:szCs w:val="18"/>
          <w:bdr w:val="none" w:sz="0" w:space="0" w:color="auto" w:frame="1"/>
          <w:lang w:eastAsia="sk-SK"/>
        </w:rPr>
        <w:t>/</w:t>
      </w:r>
      <w:proofErr w:type="spellStart"/>
      <w:r>
        <w:rPr>
          <w:rFonts w:ascii="Consolas" w:eastAsia="Times New Roman" w:hAnsi="Consolas"/>
          <w:color w:val="000000"/>
          <w:sz w:val="18"/>
          <w:szCs w:val="18"/>
          <w:bdr w:val="none" w:sz="0" w:space="0" w:color="auto" w:frame="1"/>
          <w:lang w:eastAsia="sk-SK"/>
        </w:rPr>
        <w:t>slim</w:t>
      </w:r>
      <w:proofErr w:type="spellEnd"/>
      <w:r>
        <w:rPr>
          <w:rFonts w:ascii="Consolas" w:eastAsia="Times New Roman" w:hAnsi="Consolas"/>
          <w:color w:val="000000"/>
          <w:sz w:val="18"/>
          <w:szCs w:val="18"/>
          <w:bdr w:val="none" w:sz="0" w:space="0" w:color="auto" w:frame="1"/>
          <w:lang w:eastAsia="sk-SK"/>
        </w:rPr>
        <w:t> "^2.*</w:t>
      </w:r>
      <w:r w:rsidR="00B27C56" w:rsidRPr="00B27C56">
        <w:rPr>
          <w:rFonts w:ascii="Consolas" w:eastAsia="Times New Roman" w:hAnsi="Consolas"/>
          <w:color w:val="000000"/>
          <w:sz w:val="18"/>
          <w:szCs w:val="18"/>
          <w:bdr w:val="none" w:sz="0" w:space="0" w:color="auto" w:frame="1"/>
          <w:lang w:eastAsia="sk-SK"/>
        </w:rPr>
        <w:t>"  </w:t>
      </w:r>
    </w:p>
    <w:p w14:paraId="7FF6D7E9" w14:textId="77777777" w:rsidR="000057C3" w:rsidRPr="000057C3" w:rsidRDefault="000057C3" w:rsidP="000057C3"/>
    <w:p w14:paraId="3BC60EEA" w14:textId="77777777" w:rsidR="006906D8" w:rsidRPr="006906D8" w:rsidRDefault="00363C9B" w:rsidP="00F8104D">
      <w:pPr>
        <w:pStyle w:val="Nadpis2"/>
        <w:numPr>
          <w:ilvl w:val="0"/>
          <w:numId w:val="0"/>
        </w:numPr>
      </w:pPr>
      <w:r>
        <w:t xml:space="preserve"> </w:t>
      </w:r>
    </w:p>
    <w:p w14:paraId="3836F7DB" w14:textId="77777777" w:rsidR="006906D8" w:rsidRPr="006906D8" w:rsidRDefault="006906D8" w:rsidP="006906D8"/>
    <w:p w14:paraId="2FCF6606" w14:textId="77777777" w:rsidR="00936208" w:rsidRPr="00936208" w:rsidRDefault="00936208" w:rsidP="000D424E">
      <w:pPr>
        <w:ind w:firstLine="0"/>
        <w:rPr>
          <w:b/>
          <w:i/>
        </w:rPr>
      </w:pPr>
    </w:p>
    <w:bookmarkStart w:id="25" w:name="_Toc434923885"/>
    <w:p w14:paraId="4289C960" w14:textId="3C7FE9E3" w:rsidR="00BE45E9" w:rsidRDefault="00E63972" w:rsidP="000E6C56">
      <w:pPr>
        <w:pStyle w:val="Nadpis1"/>
      </w:pPr>
      <w:r>
        <w:rPr>
          <w:szCs w:val="24"/>
        </w:rPr>
        <w:lastRenderedPageBreak/>
        <w:fldChar w:fldCharType="begin"/>
      </w:r>
      <w:r w:rsidR="008859B8">
        <w:rPr>
          <w:szCs w:val="24"/>
        </w:rPr>
        <w:instrText>HYPERLINK "C:\\Users\\DanielJežík\\AppData\\Roaming\\Microsoft\\Word\\Pokyny_pre_vypracovanie_ZP.docx" \l "Výsledky_práce"</w:instrText>
      </w:r>
      <w:r>
        <w:rPr>
          <w:szCs w:val="24"/>
        </w:rPr>
        <w:fldChar w:fldCharType="separate"/>
      </w:r>
      <w:bookmarkStart w:id="26" w:name="_Toc442695631"/>
      <w:r w:rsidR="000E6C56" w:rsidRPr="00E63972">
        <w:rPr>
          <w:szCs w:val="24"/>
        </w:rPr>
        <w:t xml:space="preserve">Výsledky </w:t>
      </w:r>
      <w:r w:rsidR="00412A4E" w:rsidRPr="00E63972">
        <w:t>p</w:t>
      </w:r>
      <w:r w:rsidR="000E6C56" w:rsidRPr="00E63972">
        <w:t>ráce</w:t>
      </w:r>
      <w:bookmarkEnd w:id="25"/>
      <w:r w:rsidR="00612F3F" w:rsidRPr="00E63972">
        <w:t xml:space="preserve"> </w:t>
      </w:r>
      <w:r w:rsidR="00412A4E" w:rsidRPr="00E63972">
        <w:t>a diskusia</w:t>
      </w:r>
      <w:bookmarkEnd w:id="26"/>
      <w:r>
        <w:rPr>
          <w:szCs w:val="24"/>
        </w:rPr>
        <w:fldChar w:fldCharType="end"/>
      </w:r>
    </w:p>
    <w:p w14:paraId="3AFF2F82" w14:textId="351F3948" w:rsidR="000E6C56" w:rsidRDefault="00412A4E" w:rsidP="000E6C56">
      <w:pPr>
        <w:pStyle w:val="Nadpis2"/>
      </w:pPr>
      <w:bookmarkStart w:id="27" w:name="_Toc442695632"/>
      <w:r>
        <w:t>Výsledky práce</w:t>
      </w:r>
      <w:bookmarkEnd w:id="27"/>
    </w:p>
    <w:p w14:paraId="09E56091" w14:textId="13A47853" w:rsidR="002115B3" w:rsidRDefault="002115B3" w:rsidP="002115B3">
      <w:pPr>
        <w:pStyle w:val="Nadpis3"/>
      </w:pPr>
      <w:r>
        <w:t>Nastavenie prostredia</w:t>
      </w:r>
    </w:p>
    <w:p w14:paraId="27A8CAFD" w14:textId="7D71D236" w:rsidR="002115B3" w:rsidRDefault="002115B3" w:rsidP="002115B3">
      <w:r>
        <w:t xml:space="preserve">Pred začiatkom na práci bolo nutné zhromaždiť a nainštalovať potrebné balíčky / moduly, ktoré neskôr v práci budeme využívať. Tieto balíčky sme do projektu nainštalovali pomocou spomenutého </w:t>
      </w:r>
      <w:proofErr w:type="spellStart"/>
      <w:r>
        <w:t>Composeru</w:t>
      </w:r>
      <w:proofErr w:type="spellEnd"/>
      <w:r>
        <w:t xml:space="preserve">. Vzhľadom na použitú verziu </w:t>
      </w:r>
      <w:proofErr w:type="spellStart"/>
      <w:r>
        <w:t>Slimu</w:t>
      </w:r>
      <w:proofErr w:type="spellEnd"/>
      <w:r>
        <w:t xml:space="preserve"> 2 bolo nutné zvoliť staršie verzie balíčkov pre zaručenie ich kompatibility so </w:t>
      </w:r>
      <w:proofErr w:type="spellStart"/>
      <w:r>
        <w:t>Slimom</w:t>
      </w:r>
      <w:proofErr w:type="spellEnd"/>
      <w:r>
        <w:t xml:space="preserve"> verzie 2. </w:t>
      </w:r>
    </w:p>
    <w:p w14:paraId="129A6438" w14:textId="15AF3BF9" w:rsidR="002115B3" w:rsidRDefault="002115B3" w:rsidP="002115B3">
      <w:r>
        <w:t xml:space="preserve">Obsah súboru </w:t>
      </w:r>
      <w:proofErr w:type="spellStart"/>
      <w:r>
        <w:t>composer.json</w:t>
      </w:r>
      <w:proofErr w:type="spellEnd"/>
      <w:r>
        <w:t xml:space="preserve"> :</w:t>
      </w:r>
    </w:p>
    <w:p w14:paraId="2EAF9EFB"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
    <w:p w14:paraId="2272D921"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autoload</w:t>
      </w:r>
      <w:proofErr w:type="spellEnd"/>
      <w:r w:rsidRPr="002115B3">
        <w:rPr>
          <w:rFonts w:ascii="Consolas" w:eastAsia="Times New Roman" w:hAnsi="Consolas"/>
          <w:color w:val="000000"/>
          <w:sz w:val="18"/>
          <w:szCs w:val="18"/>
          <w:bdr w:val="none" w:sz="0" w:space="0" w:color="auto" w:frame="1"/>
          <w:lang w:eastAsia="sk-SK"/>
        </w:rPr>
        <w:t>":{  </w:t>
      </w:r>
    </w:p>
    <w:p w14:paraId="2B008794"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"psr-4":{  </w:t>
      </w:r>
    </w:p>
    <w:p w14:paraId="4E5E0245"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Options</w:t>
      </w:r>
      <w:proofErr w:type="spellEnd"/>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app</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Options</w:t>
      </w:r>
      <w:proofErr w:type="spellEnd"/>
      <w:r w:rsidRPr="002115B3">
        <w:rPr>
          <w:rFonts w:ascii="Consolas" w:eastAsia="Times New Roman" w:hAnsi="Consolas"/>
          <w:color w:val="000000"/>
          <w:sz w:val="18"/>
          <w:szCs w:val="18"/>
          <w:bdr w:val="none" w:sz="0" w:space="0" w:color="auto" w:frame="1"/>
          <w:lang w:eastAsia="sk-SK"/>
        </w:rPr>
        <w:t>"  </w:t>
      </w:r>
    </w:p>
    <w:p w14:paraId="0789F22D"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  </w:t>
      </w:r>
    </w:p>
    <w:p w14:paraId="521C6B68"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  </w:t>
      </w:r>
    </w:p>
    <w:p w14:paraId="2751646D"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"require": {  </w:t>
      </w:r>
    </w:p>
    <w:p w14:paraId="788675CC"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slim</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slim</w:t>
      </w:r>
      <w:proofErr w:type="spellEnd"/>
      <w:r w:rsidRPr="002115B3">
        <w:rPr>
          <w:rFonts w:ascii="Consolas" w:eastAsia="Times New Roman" w:hAnsi="Consolas"/>
          <w:color w:val="000000"/>
          <w:sz w:val="18"/>
          <w:szCs w:val="18"/>
          <w:bdr w:val="none" w:sz="0" w:space="0" w:color="auto" w:frame="1"/>
          <w:lang w:eastAsia="sk-SK"/>
        </w:rPr>
        <w:t>": "2.*",  </w:t>
      </w:r>
    </w:p>
    <w:p w14:paraId="596208E5"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ircmaxell</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random-lib</w:t>
      </w:r>
      <w:proofErr w:type="spellEnd"/>
      <w:r w:rsidRPr="002115B3">
        <w:rPr>
          <w:rFonts w:ascii="Consolas" w:eastAsia="Times New Roman" w:hAnsi="Consolas"/>
          <w:color w:val="000000"/>
          <w:sz w:val="18"/>
          <w:szCs w:val="18"/>
          <w:bdr w:val="none" w:sz="0" w:space="0" w:color="auto" w:frame="1"/>
          <w:lang w:eastAsia="sk-SK"/>
        </w:rPr>
        <w:t>": "^1.2",  </w:t>
      </w:r>
    </w:p>
    <w:p w14:paraId="20FC27B6"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twig</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twig</w:t>
      </w:r>
      <w:proofErr w:type="spellEnd"/>
      <w:r w:rsidRPr="002115B3">
        <w:rPr>
          <w:rFonts w:ascii="Consolas" w:eastAsia="Times New Roman" w:hAnsi="Consolas"/>
          <w:color w:val="000000"/>
          <w:sz w:val="18"/>
          <w:szCs w:val="18"/>
          <w:bdr w:val="none" w:sz="0" w:space="0" w:color="auto" w:frame="1"/>
          <w:lang w:eastAsia="sk-SK"/>
        </w:rPr>
        <w:t>": "~1.0",  </w:t>
      </w:r>
    </w:p>
    <w:p w14:paraId="048C47E3"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alexgarrett</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violin</w:t>
      </w:r>
      <w:proofErr w:type="spellEnd"/>
      <w:r w:rsidRPr="002115B3">
        <w:rPr>
          <w:rFonts w:ascii="Consolas" w:eastAsia="Times New Roman" w:hAnsi="Consolas"/>
          <w:color w:val="000000"/>
          <w:sz w:val="18"/>
          <w:szCs w:val="18"/>
          <w:bdr w:val="none" w:sz="0" w:space="0" w:color="auto" w:frame="1"/>
          <w:lang w:eastAsia="sk-SK"/>
        </w:rPr>
        <w:t>": "^2.2",  </w:t>
      </w:r>
    </w:p>
    <w:p w14:paraId="14AE8FFB"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illuminate</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database</w:t>
      </w:r>
      <w:proofErr w:type="spellEnd"/>
      <w:r w:rsidRPr="002115B3">
        <w:rPr>
          <w:rFonts w:ascii="Consolas" w:eastAsia="Times New Roman" w:hAnsi="Consolas"/>
          <w:color w:val="000000"/>
          <w:sz w:val="18"/>
          <w:szCs w:val="18"/>
          <w:bdr w:val="none" w:sz="0" w:space="0" w:color="auto" w:frame="1"/>
          <w:lang w:eastAsia="sk-SK"/>
        </w:rPr>
        <w:t>": "^5.4",  </w:t>
      </w:r>
    </w:p>
    <w:p w14:paraId="07D652B9"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hassankhan</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config</w:t>
      </w:r>
      <w:proofErr w:type="spellEnd"/>
      <w:r w:rsidRPr="002115B3">
        <w:rPr>
          <w:rFonts w:ascii="Consolas" w:eastAsia="Times New Roman" w:hAnsi="Consolas"/>
          <w:color w:val="000000"/>
          <w:sz w:val="18"/>
          <w:szCs w:val="18"/>
          <w:bdr w:val="none" w:sz="0" w:space="0" w:color="auto" w:frame="1"/>
          <w:lang w:eastAsia="sk-SK"/>
        </w:rPr>
        <w:t>": "^0.10.0",  </w:t>
      </w:r>
    </w:p>
    <w:p w14:paraId="44304212"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"phpmailer/phpmailer": "^5.2",  </w:t>
      </w:r>
    </w:p>
    <w:p w14:paraId="0A639598"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roofErr w:type="spellStart"/>
      <w:r w:rsidRPr="002115B3">
        <w:rPr>
          <w:rFonts w:ascii="Consolas" w:eastAsia="Times New Roman" w:hAnsi="Consolas"/>
          <w:color w:val="000000"/>
          <w:sz w:val="18"/>
          <w:szCs w:val="18"/>
          <w:bdr w:val="none" w:sz="0" w:space="0" w:color="auto" w:frame="1"/>
          <w:lang w:eastAsia="sk-SK"/>
        </w:rPr>
        <w:t>slim</w:t>
      </w:r>
      <w:proofErr w:type="spellEnd"/>
      <w:r w:rsidRPr="002115B3">
        <w:rPr>
          <w:rFonts w:ascii="Consolas" w:eastAsia="Times New Roman" w:hAnsi="Consolas"/>
          <w:color w:val="000000"/>
          <w:sz w:val="18"/>
          <w:szCs w:val="18"/>
          <w:bdr w:val="none" w:sz="0" w:space="0" w:color="auto" w:frame="1"/>
          <w:lang w:eastAsia="sk-SK"/>
        </w:rPr>
        <w:t>/</w:t>
      </w:r>
      <w:proofErr w:type="spellStart"/>
      <w:r w:rsidRPr="002115B3">
        <w:rPr>
          <w:rFonts w:ascii="Consolas" w:eastAsia="Times New Roman" w:hAnsi="Consolas"/>
          <w:color w:val="000000"/>
          <w:sz w:val="18"/>
          <w:szCs w:val="18"/>
          <w:bdr w:val="none" w:sz="0" w:space="0" w:color="auto" w:frame="1"/>
          <w:lang w:eastAsia="sk-SK"/>
        </w:rPr>
        <w:t>views</w:t>
      </w:r>
      <w:proofErr w:type="spellEnd"/>
      <w:r w:rsidRPr="002115B3">
        <w:rPr>
          <w:rFonts w:ascii="Consolas" w:eastAsia="Times New Roman" w:hAnsi="Consolas"/>
          <w:color w:val="000000"/>
          <w:sz w:val="18"/>
          <w:szCs w:val="18"/>
          <w:bdr w:val="none" w:sz="0" w:space="0" w:color="auto" w:frame="1"/>
          <w:lang w:eastAsia="sk-SK"/>
        </w:rPr>
        <w:t>": "^0.1.3"  </w:t>
      </w:r>
    </w:p>
    <w:p w14:paraId="296E8EA9" w14:textId="77777777" w:rsidR="002115B3" w:rsidRPr="002115B3" w:rsidRDefault="002115B3" w:rsidP="002D4D52">
      <w:pPr>
        <w:numPr>
          <w:ilvl w:val="0"/>
          <w:numId w:val="26"/>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  </w:t>
      </w:r>
    </w:p>
    <w:p w14:paraId="1163A3D7" w14:textId="77777777" w:rsidR="002115B3" w:rsidRPr="002115B3" w:rsidRDefault="002115B3" w:rsidP="002D4D52">
      <w:pPr>
        <w:numPr>
          <w:ilvl w:val="0"/>
          <w:numId w:val="26"/>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2115B3">
        <w:rPr>
          <w:rFonts w:ascii="Consolas" w:eastAsia="Times New Roman" w:hAnsi="Consolas"/>
          <w:color w:val="000000"/>
          <w:sz w:val="18"/>
          <w:szCs w:val="18"/>
          <w:bdr w:val="none" w:sz="0" w:space="0" w:color="auto" w:frame="1"/>
          <w:lang w:eastAsia="sk-SK"/>
        </w:rPr>
        <w:t>}  </w:t>
      </w:r>
    </w:p>
    <w:p w14:paraId="7E9C6E6F" w14:textId="08E604C6" w:rsidR="002115B3" w:rsidRDefault="002115B3" w:rsidP="002115B3">
      <w:r>
        <w:t xml:space="preserve">Pri tvorbe našej webovej služby sme začali najskôr pracovať so </w:t>
      </w:r>
      <w:proofErr w:type="spellStart"/>
      <w:r>
        <w:t>Slimom</w:t>
      </w:r>
      <w:proofErr w:type="spellEnd"/>
      <w:r>
        <w:t xml:space="preserve"> verzie 3, táto verzia sa podstatne líši od verzie 2 či už štruktúrou, obsiahlosťou, prehľadnosťou atď. no pri našom projekte sme sa rozhodli po určitom čase používať staršiu verziu vzhľadom na rozsiahlejšiu podporu balíkov, užívateľských návodov či pri riešení problémov. </w:t>
      </w:r>
    </w:p>
    <w:p w14:paraId="7B51CF35" w14:textId="47B6F669" w:rsidR="002115B3" w:rsidRDefault="002115B3" w:rsidP="002115B3">
      <w:pPr>
        <w:pStyle w:val="Nadpis3"/>
      </w:pPr>
      <w:r>
        <w:t>Návrh databázy</w:t>
      </w:r>
    </w:p>
    <w:p w14:paraId="74731D54" w14:textId="746602C8" w:rsidR="00865CC2" w:rsidRDefault="002115B3" w:rsidP="002115B3">
      <w:r>
        <w:t xml:space="preserve">Pri návrhu a správe databázy sme využívali nástroj </w:t>
      </w:r>
      <w:proofErr w:type="spellStart"/>
      <w:r>
        <w:t>phpMyAdmin</w:t>
      </w:r>
      <w:proofErr w:type="spellEnd"/>
      <w:r w:rsidR="00865CC2">
        <w:t xml:space="preserve"> pomocou jazyka SQL</w:t>
      </w:r>
      <w:r>
        <w:t xml:space="preserve">, ktorý </w:t>
      </w:r>
      <w:r w:rsidR="00865CC2">
        <w:t>bol dostupný z prostredia XAMPP. Pred začatím programovania samotnej webovej služby bolo teda nutné najskôr navrhnúť databázu, do ktorej by sa ukladali informácie o užívateľoch, ich zariadeniach a taktiež hodnôt, ktoré tieto zariadenia obsahujú.</w:t>
      </w:r>
    </w:p>
    <w:p w14:paraId="5117E4B3" w14:textId="5B8A6F53" w:rsidR="002115B3" w:rsidRDefault="00865CC2" w:rsidP="002115B3">
      <w:r>
        <w:t xml:space="preserve"> Keďže s návrhom databázy sme mali minimálne skúsenosti tak sme si najskôr preštudovali vytvorené databázy, na základe čoho sme potom dokázali vytvoriť našu vlastnú. </w:t>
      </w:r>
    </w:p>
    <w:p w14:paraId="68DDAA1A" w14:textId="0C61C3AA" w:rsidR="00865CC2" w:rsidRDefault="00865CC2" w:rsidP="00865CC2">
      <w:pPr>
        <w:pStyle w:val="Nadpis3"/>
      </w:pPr>
      <w:r>
        <w:lastRenderedPageBreak/>
        <w:t>Databáza</w:t>
      </w:r>
    </w:p>
    <w:p w14:paraId="15CA7D7C" w14:textId="7A182893" w:rsidR="00865CC2" w:rsidRDefault="00865CC2" w:rsidP="00DF5480">
      <w:r>
        <w:t>Naša databáza obsahuje 4 tabuľky, ktoré si ďalej bližšie opíšeme.</w:t>
      </w:r>
    </w:p>
    <w:p w14:paraId="0BD9941B" w14:textId="2223FAC8" w:rsidR="00DF5480" w:rsidRPr="00DF5480" w:rsidRDefault="00DF5480" w:rsidP="00DF5480">
      <w:r w:rsidRPr="00865CC2">
        <w:t xml:space="preserve">Tabuľka </w:t>
      </w:r>
      <w:r w:rsidRPr="00DF5480">
        <w:rPr>
          <w:b/>
        </w:rPr>
        <w:t>user</w:t>
      </w:r>
      <w:r>
        <w:t xml:space="preserve"> predstavuje užívateľa. </w:t>
      </w:r>
    </w:p>
    <w:tbl>
      <w:tblPr>
        <w:tblStyle w:val="Tabukasmriekou4zvraznenie51"/>
        <w:tblW w:w="0" w:type="auto"/>
        <w:tblLook w:val="04A0" w:firstRow="1" w:lastRow="0" w:firstColumn="1" w:lastColumn="0" w:noHBand="0" w:noVBand="1"/>
      </w:tblPr>
      <w:tblGrid>
        <w:gridCol w:w="1413"/>
        <w:gridCol w:w="7364"/>
      </w:tblGrid>
      <w:tr w:rsidR="00DF5480" w14:paraId="0F73DC61" w14:textId="77777777" w:rsidTr="00DF5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DD7E85" w14:textId="783F81E5" w:rsidR="00DF5480" w:rsidRDefault="00094A72" w:rsidP="00865CC2">
            <w:pPr>
              <w:ind w:firstLine="0"/>
              <w:rPr>
                <w:b w:val="0"/>
              </w:rPr>
            </w:pPr>
            <w:r>
              <w:rPr>
                <w:b w:val="0"/>
              </w:rPr>
              <w:t>user</w:t>
            </w:r>
          </w:p>
        </w:tc>
        <w:tc>
          <w:tcPr>
            <w:tcW w:w="7364" w:type="dxa"/>
          </w:tcPr>
          <w:p w14:paraId="154B93DA" w14:textId="0EF78E2D" w:rsidR="00DF5480" w:rsidRDefault="00DF5480" w:rsidP="00865CC2">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DF5480" w14:paraId="41DAC630"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CA26B0" w14:textId="4B7084DC" w:rsidR="00DF5480" w:rsidRPr="00DF5480" w:rsidRDefault="00DF5480" w:rsidP="00865CC2">
            <w:pPr>
              <w:ind w:firstLine="0"/>
            </w:pPr>
            <w:r w:rsidRPr="00DF5480">
              <w:t>id</w:t>
            </w:r>
          </w:p>
        </w:tc>
        <w:tc>
          <w:tcPr>
            <w:tcW w:w="7364" w:type="dxa"/>
          </w:tcPr>
          <w:p w14:paraId="6F3AE7C8" w14:textId="7ACACC9B"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Automatické pridelenie ID každému užívateľovi</w:t>
            </w:r>
          </w:p>
        </w:tc>
      </w:tr>
      <w:tr w:rsidR="00DF5480" w14:paraId="79F56565" w14:textId="77777777" w:rsidTr="00DF5480">
        <w:tc>
          <w:tcPr>
            <w:cnfStyle w:val="001000000000" w:firstRow="0" w:lastRow="0" w:firstColumn="1" w:lastColumn="0" w:oddVBand="0" w:evenVBand="0" w:oddHBand="0" w:evenHBand="0" w:firstRowFirstColumn="0" w:firstRowLastColumn="0" w:lastRowFirstColumn="0" w:lastRowLastColumn="0"/>
            <w:tcW w:w="1413" w:type="dxa"/>
          </w:tcPr>
          <w:p w14:paraId="6ADA21F8" w14:textId="78061C7F" w:rsidR="00DF5480" w:rsidRPr="00DF5480" w:rsidRDefault="00DF5480" w:rsidP="00865CC2">
            <w:pPr>
              <w:ind w:firstLine="0"/>
            </w:pPr>
            <w:proofErr w:type="spellStart"/>
            <w:r w:rsidRPr="00DF5480">
              <w:t>name</w:t>
            </w:r>
            <w:proofErr w:type="spellEnd"/>
          </w:p>
        </w:tc>
        <w:tc>
          <w:tcPr>
            <w:tcW w:w="7364" w:type="dxa"/>
          </w:tcPr>
          <w:p w14:paraId="4D5611CB" w14:textId="17D3527A" w:rsidR="00DF5480" w:rsidRPr="00DF5480" w:rsidRDefault="00DF5480" w:rsidP="00865CC2">
            <w:pPr>
              <w:ind w:firstLine="0"/>
              <w:cnfStyle w:val="000000000000" w:firstRow="0" w:lastRow="0" w:firstColumn="0" w:lastColumn="0" w:oddVBand="0" w:evenVBand="0" w:oddHBand="0" w:evenHBand="0" w:firstRowFirstColumn="0" w:firstRowLastColumn="0" w:lastRowFirstColumn="0" w:lastRowLastColumn="0"/>
            </w:pPr>
            <w:r w:rsidRPr="00DF5480">
              <w:t>Prihlasovacie meno užívateľa</w:t>
            </w:r>
          </w:p>
        </w:tc>
      </w:tr>
      <w:tr w:rsidR="00DF5480" w14:paraId="2EAE4496"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63FCCED" w14:textId="07AD3C04" w:rsidR="00DF5480" w:rsidRPr="00DF5480" w:rsidRDefault="00DF5480" w:rsidP="00865CC2">
            <w:pPr>
              <w:ind w:firstLine="0"/>
            </w:pPr>
            <w:r w:rsidRPr="00DF5480">
              <w:t>email</w:t>
            </w:r>
          </w:p>
        </w:tc>
        <w:tc>
          <w:tcPr>
            <w:tcW w:w="7364" w:type="dxa"/>
          </w:tcPr>
          <w:p w14:paraId="68A5760A" w14:textId="5776B902"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Prihlasovací email užívateľa</w:t>
            </w:r>
          </w:p>
        </w:tc>
      </w:tr>
      <w:tr w:rsidR="00DF5480" w14:paraId="00D0AC74" w14:textId="77777777" w:rsidTr="00DF5480">
        <w:tc>
          <w:tcPr>
            <w:cnfStyle w:val="001000000000" w:firstRow="0" w:lastRow="0" w:firstColumn="1" w:lastColumn="0" w:oddVBand="0" w:evenVBand="0" w:oddHBand="0" w:evenHBand="0" w:firstRowFirstColumn="0" w:firstRowLastColumn="0" w:lastRowFirstColumn="0" w:lastRowLastColumn="0"/>
            <w:tcW w:w="1413" w:type="dxa"/>
          </w:tcPr>
          <w:p w14:paraId="6E89F7FF" w14:textId="3BE79672" w:rsidR="00DF5480" w:rsidRPr="00DF5480" w:rsidRDefault="00DF5480" w:rsidP="00865CC2">
            <w:pPr>
              <w:ind w:firstLine="0"/>
            </w:pPr>
            <w:proofErr w:type="spellStart"/>
            <w:r w:rsidRPr="00DF5480">
              <w:t>password</w:t>
            </w:r>
            <w:proofErr w:type="spellEnd"/>
          </w:p>
        </w:tc>
        <w:tc>
          <w:tcPr>
            <w:tcW w:w="7364" w:type="dxa"/>
          </w:tcPr>
          <w:p w14:paraId="3DFBD2BF" w14:textId="7CD700A3" w:rsidR="00DF5480" w:rsidRPr="00DF5480" w:rsidRDefault="00DF5480" w:rsidP="00865CC2">
            <w:pPr>
              <w:ind w:firstLine="0"/>
              <w:cnfStyle w:val="000000000000" w:firstRow="0" w:lastRow="0" w:firstColumn="0" w:lastColumn="0" w:oddVBand="0" w:evenVBand="0" w:oddHBand="0" w:evenHBand="0" w:firstRowFirstColumn="0" w:firstRowLastColumn="0" w:lastRowFirstColumn="0" w:lastRowLastColumn="0"/>
            </w:pPr>
            <w:r w:rsidRPr="00DF5480">
              <w:t>Heslo užívateľa</w:t>
            </w:r>
          </w:p>
        </w:tc>
      </w:tr>
      <w:tr w:rsidR="00DF5480" w14:paraId="28F5298F"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4810E" w14:textId="583F2B77" w:rsidR="00DF5480" w:rsidRPr="00DF5480" w:rsidRDefault="00DF5480" w:rsidP="00865CC2">
            <w:pPr>
              <w:ind w:firstLine="0"/>
            </w:pPr>
            <w:proofErr w:type="spellStart"/>
            <w:r w:rsidRPr="00DF5480">
              <w:t>created_at</w:t>
            </w:r>
            <w:proofErr w:type="spellEnd"/>
          </w:p>
        </w:tc>
        <w:tc>
          <w:tcPr>
            <w:tcW w:w="7364" w:type="dxa"/>
          </w:tcPr>
          <w:p w14:paraId="7087E8A6" w14:textId="6169A667"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Dátum a čas vytvorenia účtu</w:t>
            </w:r>
          </w:p>
        </w:tc>
      </w:tr>
      <w:tr w:rsidR="00DF5480" w14:paraId="423562DE" w14:textId="77777777" w:rsidTr="00DF5480">
        <w:tc>
          <w:tcPr>
            <w:cnfStyle w:val="001000000000" w:firstRow="0" w:lastRow="0" w:firstColumn="1" w:lastColumn="0" w:oddVBand="0" w:evenVBand="0" w:oddHBand="0" w:evenHBand="0" w:firstRowFirstColumn="0" w:firstRowLastColumn="0" w:lastRowFirstColumn="0" w:lastRowLastColumn="0"/>
            <w:tcW w:w="1413" w:type="dxa"/>
          </w:tcPr>
          <w:p w14:paraId="60481329" w14:textId="2CF8F45D" w:rsidR="00DF5480" w:rsidRPr="00DF5480" w:rsidRDefault="00DF5480" w:rsidP="00865CC2">
            <w:pPr>
              <w:ind w:firstLine="0"/>
            </w:pPr>
            <w:proofErr w:type="spellStart"/>
            <w:r w:rsidRPr="00DF5480">
              <w:t>updated_at</w:t>
            </w:r>
            <w:proofErr w:type="spellEnd"/>
          </w:p>
        </w:tc>
        <w:tc>
          <w:tcPr>
            <w:tcW w:w="7364" w:type="dxa"/>
          </w:tcPr>
          <w:p w14:paraId="4813FF49" w14:textId="7C83D7A0" w:rsidR="00DF5480" w:rsidRPr="00DF5480" w:rsidRDefault="00DF5480" w:rsidP="00865CC2">
            <w:pPr>
              <w:ind w:firstLine="0"/>
              <w:cnfStyle w:val="000000000000" w:firstRow="0" w:lastRow="0" w:firstColumn="0" w:lastColumn="0" w:oddVBand="0" w:evenVBand="0" w:oddHBand="0" w:evenHBand="0" w:firstRowFirstColumn="0" w:firstRowLastColumn="0" w:lastRowFirstColumn="0" w:lastRowLastColumn="0"/>
            </w:pPr>
            <w:r w:rsidRPr="00DF5480">
              <w:t>Dátum a čas úpravy účtu</w:t>
            </w:r>
          </w:p>
        </w:tc>
      </w:tr>
      <w:tr w:rsidR="00DF5480" w14:paraId="03C06204" w14:textId="77777777" w:rsidTr="00DF5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51EC634" w14:textId="2E2DA871" w:rsidR="00DF5480" w:rsidRPr="00DF5480" w:rsidRDefault="00DF5480" w:rsidP="00865CC2">
            <w:pPr>
              <w:ind w:firstLine="0"/>
            </w:pPr>
            <w:proofErr w:type="spellStart"/>
            <w:r w:rsidRPr="00DF5480">
              <w:t>api_key</w:t>
            </w:r>
            <w:proofErr w:type="spellEnd"/>
          </w:p>
        </w:tc>
        <w:tc>
          <w:tcPr>
            <w:tcW w:w="7364" w:type="dxa"/>
          </w:tcPr>
          <w:p w14:paraId="58A66D6A" w14:textId="6568BD64" w:rsidR="00DF5480" w:rsidRPr="00DF5480" w:rsidRDefault="00DF5480" w:rsidP="00865CC2">
            <w:pPr>
              <w:ind w:firstLine="0"/>
              <w:cnfStyle w:val="000000100000" w:firstRow="0" w:lastRow="0" w:firstColumn="0" w:lastColumn="0" w:oddVBand="0" w:evenVBand="0" w:oddHBand="1" w:evenHBand="0" w:firstRowFirstColumn="0" w:firstRowLastColumn="0" w:lastRowFirstColumn="0" w:lastRowLastColumn="0"/>
            </w:pPr>
            <w:r w:rsidRPr="00DF5480">
              <w:t>Pridelený API kľúč</w:t>
            </w:r>
          </w:p>
        </w:tc>
      </w:tr>
    </w:tbl>
    <w:p w14:paraId="0C540233" w14:textId="7C8212B5" w:rsidR="00DF5480" w:rsidRDefault="00DF5480" w:rsidP="00865CC2">
      <w:pPr>
        <w:rPr>
          <w:b/>
        </w:rPr>
      </w:pPr>
    </w:p>
    <w:p w14:paraId="2514AE14" w14:textId="768E1CD2" w:rsidR="00DF5480" w:rsidRDefault="00DF5480" w:rsidP="00094A72">
      <w:r w:rsidRPr="00DF5480">
        <w:t>Užíva</w:t>
      </w:r>
      <w:r>
        <w:t xml:space="preserve">teľ pri vytvorení účtu / registrácii automatický obdrží ID, ktoré sa spája s jeho zariadeniami. Do účtu sa môže prihlásiť voľbou prihlasovacieho mena alebo emailu a hesla. Automaticky sa mu pridelí </w:t>
      </w:r>
      <w:r w:rsidR="004D70C8">
        <w:t xml:space="preserve">čas vytvorenia, </w:t>
      </w:r>
      <w:r>
        <w:t>úpravy a  API kľúč.</w:t>
      </w:r>
    </w:p>
    <w:p w14:paraId="38C49C95" w14:textId="76B12566" w:rsidR="00094A72" w:rsidRDefault="00094A72" w:rsidP="00094A72">
      <w:r w:rsidRPr="00865CC2">
        <w:t xml:space="preserve">Tabuľka </w:t>
      </w:r>
      <w:r>
        <w:rPr>
          <w:b/>
        </w:rPr>
        <w:t>device</w:t>
      </w:r>
      <w:r>
        <w:t xml:space="preserve"> predstavuje zariadenie. </w:t>
      </w:r>
    </w:p>
    <w:tbl>
      <w:tblPr>
        <w:tblStyle w:val="Tabukasmriekou4zvraznenie51"/>
        <w:tblW w:w="0" w:type="auto"/>
        <w:tblLook w:val="04A0" w:firstRow="1" w:lastRow="0" w:firstColumn="1" w:lastColumn="0" w:noHBand="0" w:noVBand="1"/>
      </w:tblPr>
      <w:tblGrid>
        <w:gridCol w:w="1576"/>
        <w:gridCol w:w="7201"/>
      </w:tblGrid>
      <w:tr w:rsidR="00094A72" w14:paraId="70962726" w14:textId="77777777" w:rsidTr="00094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BC8052C" w14:textId="07EE2C8A" w:rsidR="00094A72" w:rsidRDefault="00094A72" w:rsidP="001231D5">
            <w:pPr>
              <w:ind w:firstLine="0"/>
              <w:rPr>
                <w:b w:val="0"/>
              </w:rPr>
            </w:pPr>
            <w:r>
              <w:rPr>
                <w:b w:val="0"/>
              </w:rPr>
              <w:t>device</w:t>
            </w:r>
          </w:p>
        </w:tc>
        <w:tc>
          <w:tcPr>
            <w:tcW w:w="7201" w:type="dxa"/>
          </w:tcPr>
          <w:p w14:paraId="437B69C9" w14:textId="77777777" w:rsidR="00094A72" w:rsidRDefault="00094A72" w:rsidP="001231D5">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094A72" w14:paraId="55C049C8" w14:textId="77777777" w:rsidTr="0009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4B68C28F" w14:textId="1639DDA0" w:rsidR="00094A72" w:rsidRPr="00DF5480" w:rsidRDefault="00094A72" w:rsidP="001231D5">
            <w:pPr>
              <w:ind w:firstLine="0"/>
            </w:pPr>
            <w:proofErr w:type="spellStart"/>
            <w:r>
              <w:t>i</w:t>
            </w:r>
            <w:r w:rsidRPr="00DF5480">
              <w:t>d</w:t>
            </w:r>
            <w:r>
              <w:t>_device</w:t>
            </w:r>
            <w:proofErr w:type="spellEnd"/>
          </w:p>
        </w:tc>
        <w:tc>
          <w:tcPr>
            <w:tcW w:w="7201" w:type="dxa"/>
          </w:tcPr>
          <w:p w14:paraId="0CFCB534" w14:textId="7F34D765" w:rsidR="00094A72" w:rsidRPr="00DF5480" w:rsidRDefault="00094A72"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Automatické pridelenie ID každému </w:t>
            </w:r>
            <w:r>
              <w:t>zariadeniu</w:t>
            </w:r>
          </w:p>
        </w:tc>
      </w:tr>
      <w:tr w:rsidR="00094A72" w14:paraId="2159749F" w14:textId="77777777" w:rsidTr="00094A72">
        <w:tc>
          <w:tcPr>
            <w:cnfStyle w:val="001000000000" w:firstRow="0" w:lastRow="0" w:firstColumn="1" w:lastColumn="0" w:oddVBand="0" w:evenVBand="0" w:oddHBand="0" w:evenHBand="0" w:firstRowFirstColumn="0" w:firstRowLastColumn="0" w:lastRowFirstColumn="0" w:lastRowLastColumn="0"/>
            <w:tcW w:w="1576" w:type="dxa"/>
          </w:tcPr>
          <w:p w14:paraId="4CDB58D8" w14:textId="6B0C0AD8" w:rsidR="00094A72" w:rsidRPr="00DF5480" w:rsidRDefault="00094A72" w:rsidP="001231D5">
            <w:pPr>
              <w:ind w:firstLine="0"/>
            </w:pPr>
            <w:proofErr w:type="spellStart"/>
            <w:r>
              <w:t>user_id</w:t>
            </w:r>
            <w:proofErr w:type="spellEnd"/>
          </w:p>
        </w:tc>
        <w:tc>
          <w:tcPr>
            <w:tcW w:w="7201" w:type="dxa"/>
          </w:tcPr>
          <w:p w14:paraId="15EC327C" w14:textId="3CDE7B04" w:rsidR="00094A72" w:rsidRPr="00DF5480" w:rsidRDefault="00094A72" w:rsidP="001231D5">
            <w:pPr>
              <w:ind w:firstLine="0"/>
              <w:cnfStyle w:val="000000000000" w:firstRow="0" w:lastRow="0" w:firstColumn="0" w:lastColumn="0" w:oddVBand="0" w:evenVBand="0" w:oddHBand="0" w:evenHBand="0" w:firstRowFirstColumn="0" w:firstRowLastColumn="0" w:lastRowFirstColumn="0" w:lastRowLastColumn="0"/>
            </w:pPr>
            <w:r>
              <w:t xml:space="preserve">ID vlastníka zariadenia </w:t>
            </w:r>
          </w:p>
        </w:tc>
      </w:tr>
      <w:tr w:rsidR="00094A72" w14:paraId="672FEDF8" w14:textId="77777777" w:rsidTr="0009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FDBCCBA" w14:textId="7FDC3C01" w:rsidR="00094A72" w:rsidRPr="00DF5480" w:rsidRDefault="00094A72" w:rsidP="001231D5">
            <w:pPr>
              <w:ind w:firstLine="0"/>
            </w:pPr>
            <w:proofErr w:type="spellStart"/>
            <w:r>
              <w:t>id_type</w:t>
            </w:r>
            <w:proofErr w:type="spellEnd"/>
          </w:p>
        </w:tc>
        <w:tc>
          <w:tcPr>
            <w:tcW w:w="7201" w:type="dxa"/>
          </w:tcPr>
          <w:p w14:paraId="2E49FB06" w14:textId="4DCE83CB" w:rsidR="00094A72" w:rsidRPr="00DF5480" w:rsidRDefault="00094A72" w:rsidP="001231D5">
            <w:pPr>
              <w:ind w:firstLine="0"/>
              <w:cnfStyle w:val="000000100000" w:firstRow="0" w:lastRow="0" w:firstColumn="0" w:lastColumn="0" w:oddVBand="0" w:evenVBand="0" w:oddHBand="1" w:evenHBand="0" w:firstRowFirstColumn="0" w:firstRowLastColumn="0" w:lastRowFirstColumn="0" w:lastRowLastColumn="0"/>
            </w:pPr>
            <w:r>
              <w:t>ID typu zariadenia</w:t>
            </w:r>
          </w:p>
        </w:tc>
      </w:tr>
      <w:tr w:rsidR="00094A72" w14:paraId="5BCB6BDC" w14:textId="77777777" w:rsidTr="00094A72">
        <w:tc>
          <w:tcPr>
            <w:cnfStyle w:val="001000000000" w:firstRow="0" w:lastRow="0" w:firstColumn="1" w:lastColumn="0" w:oddVBand="0" w:evenVBand="0" w:oddHBand="0" w:evenHBand="0" w:firstRowFirstColumn="0" w:firstRowLastColumn="0" w:lastRowFirstColumn="0" w:lastRowLastColumn="0"/>
            <w:tcW w:w="1576" w:type="dxa"/>
          </w:tcPr>
          <w:p w14:paraId="34C9264D" w14:textId="05CE3BEF" w:rsidR="00094A72" w:rsidRPr="00DF5480" w:rsidRDefault="00094A72" w:rsidP="001231D5">
            <w:pPr>
              <w:ind w:firstLine="0"/>
            </w:pPr>
            <w:proofErr w:type="spellStart"/>
            <w:r>
              <w:t>device_name</w:t>
            </w:r>
            <w:proofErr w:type="spellEnd"/>
          </w:p>
        </w:tc>
        <w:tc>
          <w:tcPr>
            <w:tcW w:w="7201" w:type="dxa"/>
          </w:tcPr>
          <w:p w14:paraId="23CF1E55" w14:textId="32A96F6F" w:rsidR="00094A72" w:rsidRPr="00DF5480" w:rsidRDefault="00094A72" w:rsidP="001231D5">
            <w:pPr>
              <w:ind w:firstLine="0"/>
              <w:cnfStyle w:val="000000000000" w:firstRow="0" w:lastRow="0" w:firstColumn="0" w:lastColumn="0" w:oddVBand="0" w:evenVBand="0" w:oddHBand="0" w:evenHBand="0" w:firstRowFirstColumn="0" w:firstRowLastColumn="0" w:lastRowFirstColumn="0" w:lastRowLastColumn="0"/>
            </w:pPr>
            <w:r>
              <w:t>Meno zariadenia</w:t>
            </w:r>
          </w:p>
        </w:tc>
      </w:tr>
      <w:tr w:rsidR="00094A72" w14:paraId="202BED93" w14:textId="77777777" w:rsidTr="00094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5F5AD9E" w14:textId="77777777" w:rsidR="00094A72" w:rsidRPr="00DF5480" w:rsidRDefault="00094A72" w:rsidP="001231D5">
            <w:pPr>
              <w:ind w:firstLine="0"/>
            </w:pPr>
            <w:proofErr w:type="spellStart"/>
            <w:r w:rsidRPr="00DF5480">
              <w:t>created_at</w:t>
            </w:r>
            <w:proofErr w:type="spellEnd"/>
          </w:p>
        </w:tc>
        <w:tc>
          <w:tcPr>
            <w:tcW w:w="7201" w:type="dxa"/>
          </w:tcPr>
          <w:p w14:paraId="5D123FF1" w14:textId="3D651114" w:rsidR="00094A72" w:rsidRPr="00DF5480" w:rsidRDefault="00094A72"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Dátum a čas vytvorenia </w:t>
            </w:r>
            <w:r>
              <w:t>zariadenia</w:t>
            </w:r>
          </w:p>
        </w:tc>
      </w:tr>
      <w:tr w:rsidR="00094A72" w14:paraId="3662D376" w14:textId="77777777" w:rsidTr="00094A72">
        <w:tc>
          <w:tcPr>
            <w:cnfStyle w:val="001000000000" w:firstRow="0" w:lastRow="0" w:firstColumn="1" w:lastColumn="0" w:oddVBand="0" w:evenVBand="0" w:oddHBand="0" w:evenHBand="0" w:firstRowFirstColumn="0" w:firstRowLastColumn="0" w:lastRowFirstColumn="0" w:lastRowLastColumn="0"/>
            <w:tcW w:w="1576" w:type="dxa"/>
          </w:tcPr>
          <w:p w14:paraId="5045DEE4" w14:textId="77777777" w:rsidR="00094A72" w:rsidRPr="00DF5480" w:rsidRDefault="00094A72" w:rsidP="001231D5">
            <w:pPr>
              <w:ind w:firstLine="0"/>
            </w:pPr>
            <w:proofErr w:type="spellStart"/>
            <w:r w:rsidRPr="00DF5480">
              <w:t>updated_at</w:t>
            </w:r>
            <w:proofErr w:type="spellEnd"/>
          </w:p>
        </w:tc>
        <w:tc>
          <w:tcPr>
            <w:tcW w:w="7201" w:type="dxa"/>
          </w:tcPr>
          <w:p w14:paraId="2384BD67" w14:textId="281341E0" w:rsidR="00094A72" w:rsidRPr="00DF5480" w:rsidRDefault="00094A72" w:rsidP="001231D5">
            <w:pPr>
              <w:ind w:firstLine="0"/>
              <w:cnfStyle w:val="000000000000" w:firstRow="0" w:lastRow="0" w:firstColumn="0" w:lastColumn="0" w:oddVBand="0" w:evenVBand="0" w:oddHBand="0" w:evenHBand="0" w:firstRowFirstColumn="0" w:firstRowLastColumn="0" w:lastRowFirstColumn="0" w:lastRowLastColumn="0"/>
            </w:pPr>
            <w:r w:rsidRPr="00DF5480">
              <w:t xml:space="preserve">Dátum a čas úpravy </w:t>
            </w:r>
            <w:r>
              <w:t>zariadenia</w:t>
            </w:r>
          </w:p>
        </w:tc>
      </w:tr>
    </w:tbl>
    <w:p w14:paraId="43B94900" w14:textId="23099C03" w:rsidR="00D775ED" w:rsidRDefault="00D775ED" w:rsidP="00D775ED">
      <w:pPr>
        <w:ind w:left="709" w:firstLine="0"/>
      </w:pPr>
    </w:p>
    <w:p w14:paraId="42B2EE84" w14:textId="74E718E0" w:rsidR="00094A72" w:rsidRDefault="00094A72" w:rsidP="00094A72">
      <w:r>
        <w:t xml:space="preserve">Zariadenie vzniká jeho vytvorením cez užívateľské rozhranie vo webovej službe. Užívateľ  môže vytvoriť viacero zariadení ale jedno zariadenie nemôže mať viacero </w:t>
      </w:r>
      <w:r>
        <w:lastRenderedPageBreak/>
        <w:t>vlastníkov. Každému zariadeniu je pridelený jeho typ, ID</w:t>
      </w:r>
      <w:r w:rsidR="004D70C8">
        <w:t>, ID vlastníka a meno zariadenia. Čas vytvorenia a úpravy sa mu automaticky pridelí.</w:t>
      </w:r>
    </w:p>
    <w:p w14:paraId="6B25BE71" w14:textId="41C01539" w:rsidR="004D70C8" w:rsidRDefault="004D70C8" w:rsidP="004D70C8">
      <w:r w:rsidRPr="00865CC2">
        <w:t xml:space="preserve">Tabuľka </w:t>
      </w:r>
      <w:r>
        <w:rPr>
          <w:b/>
        </w:rPr>
        <w:t>type</w:t>
      </w:r>
      <w:r>
        <w:t xml:space="preserve"> predstavuje typ zariadenia. </w:t>
      </w:r>
    </w:p>
    <w:tbl>
      <w:tblPr>
        <w:tblStyle w:val="Tabukasmriekou4zvraznenie51"/>
        <w:tblW w:w="0" w:type="auto"/>
        <w:tblLook w:val="04A0" w:firstRow="1" w:lastRow="0" w:firstColumn="1" w:lastColumn="0" w:noHBand="0" w:noVBand="1"/>
      </w:tblPr>
      <w:tblGrid>
        <w:gridCol w:w="1576"/>
        <w:gridCol w:w="7201"/>
      </w:tblGrid>
      <w:tr w:rsidR="004D70C8" w14:paraId="22C12CF9" w14:textId="77777777" w:rsidTr="0012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207F88D" w14:textId="1E72FA05" w:rsidR="004D70C8" w:rsidRDefault="004D70C8" w:rsidP="001231D5">
            <w:pPr>
              <w:ind w:firstLine="0"/>
              <w:rPr>
                <w:b w:val="0"/>
              </w:rPr>
            </w:pPr>
            <w:r>
              <w:rPr>
                <w:b w:val="0"/>
              </w:rPr>
              <w:t>type</w:t>
            </w:r>
          </w:p>
        </w:tc>
        <w:tc>
          <w:tcPr>
            <w:tcW w:w="7201" w:type="dxa"/>
          </w:tcPr>
          <w:p w14:paraId="26D70AAC" w14:textId="77777777" w:rsidR="004D70C8" w:rsidRDefault="004D70C8" w:rsidP="001231D5">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4D70C8" w14:paraId="6238156E"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7E700AE" w14:textId="41E4D7D3" w:rsidR="004D70C8" w:rsidRPr="00DF5480" w:rsidRDefault="004D70C8" w:rsidP="001231D5">
            <w:pPr>
              <w:ind w:firstLine="0"/>
            </w:pPr>
            <w:proofErr w:type="spellStart"/>
            <w:r>
              <w:t>i</w:t>
            </w:r>
            <w:r w:rsidRPr="00DF5480">
              <w:t>d</w:t>
            </w:r>
            <w:r>
              <w:t>_type</w:t>
            </w:r>
            <w:proofErr w:type="spellEnd"/>
          </w:p>
        </w:tc>
        <w:tc>
          <w:tcPr>
            <w:tcW w:w="7201" w:type="dxa"/>
          </w:tcPr>
          <w:p w14:paraId="24120434" w14:textId="14607958"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Automatické pridelenie ID každému </w:t>
            </w:r>
            <w:r>
              <w:t>typu</w:t>
            </w:r>
          </w:p>
        </w:tc>
      </w:tr>
      <w:tr w:rsidR="004D70C8" w14:paraId="299B0655" w14:textId="77777777" w:rsidTr="001231D5">
        <w:tc>
          <w:tcPr>
            <w:cnfStyle w:val="001000000000" w:firstRow="0" w:lastRow="0" w:firstColumn="1" w:lastColumn="0" w:oddVBand="0" w:evenVBand="0" w:oddHBand="0" w:evenHBand="0" w:firstRowFirstColumn="0" w:firstRowLastColumn="0" w:lastRowFirstColumn="0" w:lastRowLastColumn="0"/>
            <w:tcW w:w="1576" w:type="dxa"/>
          </w:tcPr>
          <w:p w14:paraId="1C9B154C" w14:textId="0D80F187" w:rsidR="004D70C8" w:rsidRPr="00DF5480" w:rsidRDefault="004D70C8" w:rsidP="001231D5">
            <w:pPr>
              <w:ind w:firstLine="0"/>
            </w:pPr>
            <w:proofErr w:type="spellStart"/>
            <w:r>
              <w:t>device_name</w:t>
            </w:r>
            <w:proofErr w:type="spellEnd"/>
          </w:p>
        </w:tc>
        <w:tc>
          <w:tcPr>
            <w:tcW w:w="7201" w:type="dxa"/>
          </w:tcPr>
          <w:p w14:paraId="048CD383" w14:textId="29357A3C" w:rsidR="004D70C8" w:rsidRPr="00DF5480" w:rsidRDefault="004D70C8" w:rsidP="001231D5">
            <w:pPr>
              <w:ind w:firstLine="0"/>
              <w:cnfStyle w:val="000000000000" w:firstRow="0" w:lastRow="0" w:firstColumn="0" w:lastColumn="0" w:oddVBand="0" w:evenVBand="0" w:oddHBand="0" w:evenHBand="0" w:firstRowFirstColumn="0" w:firstRowLastColumn="0" w:lastRowFirstColumn="0" w:lastRowLastColumn="0"/>
            </w:pPr>
            <w:r>
              <w:t xml:space="preserve">Pomenovanie typu </w:t>
            </w:r>
          </w:p>
        </w:tc>
      </w:tr>
    </w:tbl>
    <w:p w14:paraId="60B25125" w14:textId="5A18289F" w:rsidR="004D70C8" w:rsidRDefault="004D70C8" w:rsidP="00094A72"/>
    <w:p w14:paraId="6BDB5059" w14:textId="2A0E54B7" w:rsidR="004D70C8" w:rsidRDefault="004D70C8" w:rsidP="00094A72">
      <w:r>
        <w:t>Každé zariadenie musí byť nejakého typu. A teda ak užívateľ napr. pridáva zariadenie teplomer, z tabuľky typov zvolí typ „</w:t>
      </w:r>
      <w:proofErr w:type="spellStart"/>
      <w:r>
        <w:t>thermometer</w:t>
      </w:r>
      <w:proofErr w:type="spellEnd"/>
      <w:r>
        <w:t>“ a teda typ s ID č.1. Tieto typy sú v databáze už vopred pridané tvorcom aplikácie.</w:t>
      </w:r>
    </w:p>
    <w:p w14:paraId="5535A766" w14:textId="533D63C1" w:rsidR="004D70C8" w:rsidRDefault="004D70C8" w:rsidP="004D70C8">
      <w:r w:rsidRPr="00865CC2">
        <w:t xml:space="preserve">Tabuľka </w:t>
      </w:r>
      <w:proofErr w:type="spellStart"/>
      <w:r>
        <w:rPr>
          <w:b/>
        </w:rPr>
        <w:t>device_value</w:t>
      </w:r>
      <w:proofErr w:type="spellEnd"/>
      <w:r>
        <w:t xml:space="preserve"> predstavuje hodnoty zariadenia. </w:t>
      </w:r>
    </w:p>
    <w:tbl>
      <w:tblPr>
        <w:tblStyle w:val="Tabukasmriekou4zvraznenie51"/>
        <w:tblW w:w="0" w:type="auto"/>
        <w:tblLook w:val="04A0" w:firstRow="1" w:lastRow="0" w:firstColumn="1" w:lastColumn="0" w:noHBand="0" w:noVBand="1"/>
      </w:tblPr>
      <w:tblGrid>
        <w:gridCol w:w="1576"/>
        <w:gridCol w:w="7201"/>
      </w:tblGrid>
      <w:tr w:rsidR="004D70C8" w14:paraId="4AFDE60B" w14:textId="77777777" w:rsidTr="00123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0663DD68" w14:textId="081AD5A0" w:rsidR="004D70C8" w:rsidRDefault="001A7FD3" w:rsidP="001231D5">
            <w:pPr>
              <w:ind w:firstLine="0"/>
              <w:rPr>
                <w:b w:val="0"/>
              </w:rPr>
            </w:pPr>
            <w:proofErr w:type="spellStart"/>
            <w:r>
              <w:rPr>
                <w:b w:val="0"/>
              </w:rPr>
              <w:t>d</w:t>
            </w:r>
            <w:r w:rsidR="004D70C8">
              <w:rPr>
                <w:b w:val="0"/>
              </w:rPr>
              <w:t>evice</w:t>
            </w:r>
            <w:r>
              <w:rPr>
                <w:b w:val="0"/>
              </w:rPr>
              <w:t>_value</w:t>
            </w:r>
            <w:proofErr w:type="spellEnd"/>
          </w:p>
        </w:tc>
        <w:tc>
          <w:tcPr>
            <w:tcW w:w="7201" w:type="dxa"/>
          </w:tcPr>
          <w:p w14:paraId="4031A118" w14:textId="77777777" w:rsidR="004D70C8" w:rsidRDefault="004D70C8" w:rsidP="001231D5">
            <w:pPr>
              <w:ind w:firstLine="0"/>
              <w:cnfStyle w:val="100000000000" w:firstRow="1" w:lastRow="0" w:firstColumn="0" w:lastColumn="0" w:oddVBand="0" w:evenVBand="0" w:oddHBand="0" w:evenHBand="0" w:firstRowFirstColumn="0" w:firstRowLastColumn="0" w:lastRowFirstColumn="0" w:lastRowLastColumn="0"/>
              <w:rPr>
                <w:b w:val="0"/>
              </w:rPr>
            </w:pPr>
            <w:r>
              <w:rPr>
                <w:b w:val="0"/>
              </w:rPr>
              <w:t>Popis</w:t>
            </w:r>
          </w:p>
        </w:tc>
      </w:tr>
      <w:tr w:rsidR="004D70C8" w14:paraId="344BD7A5"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096F030D" w14:textId="3CE7F827" w:rsidR="004D70C8" w:rsidRPr="00DF5480" w:rsidRDefault="004D70C8" w:rsidP="001231D5">
            <w:pPr>
              <w:ind w:firstLine="0"/>
            </w:pPr>
            <w:r>
              <w:t>i</w:t>
            </w:r>
            <w:r w:rsidRPr="00DF5480">
              <w:t>d</w:t>
            </w:r>
          </w:p>
        </w:tc>
        <w:tc>
          <w:tcPr>
            <w:tcW w:w="7201" w:type="dxa"/>
          </w:tcPr>
          <w:p w14:paraId="02D4AF0A" w14:textId="4EB19243"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Automatické </w:t>
            </w:r>
            <w:r>
              <w:t>pridelenie ID každej zaznamenanej hodnote</w:t>
            </w:r>
          </w:p>
        </w:tc>
      </w:tr>
      <w:tr w:rsidR="004D70C8" w14:paraId="2EB5C1E5" w14:textId="77777777" w:rsidTr="001231D5">
        <w:tc>
          <w:tcPr>
            <w:cnfStyle w:val="001000000000" w:firstRow="0" w:lastRow="0" w:firstColumn="1" w:lastColumn="0" w:oddVBand="0" w:evenVBand="0" w:oddHBand="0" w:evenHBand="0" w:firstRowFirstColumn="0" w:firstRowLastColumn="0" w:lastRowFirstColumn="0" w:lastRowLastColumn="0"/>
            <w:tcW w:w="1576" w:type="dxa"/>
          </w:tcPr>
          <w:p w14:paraId="5C9C9395" w14:textId="76EF9C09" w:rsidR="004D70C8" w:rsidRPr="00DF5480" w:rsidRDefault="004D70C8" w:rsidP="001231D5">
            <w:pPr>
              <w:ind w:firstLine="0"/>
            </w:pPr>
            <w:proofErr w:type="spellStart"/>
            <w:r>
              <w:t>id_device</w:t>
            </w:r>
            <w:proofErr w:type="spellEnd"/>
          </w:p>
        </w:tc>
        <w:tc>
          <w:tcPr>
            <w:tcW w:w="7201" w:type="dxa"/>
          </w:tcPr>
          <w:p w14:paraId="7DD6A646" w14:textId="7A1AFA76" w:rsidR="004D70C8" w:rsidRPr="00DF5480" w:rsidRDefault="004D70C8" w:rsidP="001231D5">
            <w:pPr>
              <w:ind w:firstLine="0"/>
              <w:cnfStyle w:val="000000000000" w:firstRow="0" w:lastRow="0" w:firstColumn="0" w:lastColumn="0" w:oddVBand="0" w:evenVBand="0" w:oddHBand="0" w:evenHBand="0" w:firstRowFirstColumn="0" w:firstRowLastColumn="0" w:lastRowFirstColumn="0" w:lastRowLastColumn="0"/>
            </w:pPr>
            <w:r>
              <w:t xml:space="preserve">ID zariadenia, ktorému patrí hodnota </w:t>
            </w:r>
          </w:p>
        </w:tc>
      </w:tr>
      <w:tr w:rsidR="004D70C8" w14:paraId="27B2ADF2"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455CBAA1" w14:textId="77777777" w:rsidR="004D70C8" w:rsidRPr="00DF5480" w:rsidRDefault="004D70C8" w:rsidP="001231D5">
            <w:pPr>
              <w:ind w:firstLine="0"/>
            </w:pPr>
            <w:proofErr w:type="spellStart"/>
            <w:r w:rsidRPr="00DF5480">
              <w:t>created_at</w:t>
            </w:r>
            <w:proofErr w:type="spellEnd"/>
          </w:p>
        </w:tc>
        <w:tc>
          <w:tcPr>
            <w:tcW w:w="7201" w:type="dxa"/>
          </w:tcPr>
          <w:p w14:paraId="11709938" w14:textId="24CE858C"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rsidRPr="00DF5480">
              <w:t xml:space="preserve">Dátum a čas vytvorenia </w:t>
            </w:r>
            <w:r>
              <w:t>hodnoty</w:t>
            </w:r>
          </w:p>
        </w:tc>
      </w:tr>
      <w:tr w:rsidR="004D70C8" w14:paraId="2E3D5EBF" w14:textId="77777777" w:rsidTr="001231D5">
        <w:tc>
          <w:tcPr>
            <w:cnfStyle w:val="001000000000" w:firstRow="0" w:lastRow="0" w:firstColumn="1" w:lastColumn="0" w:oddVBand="0" w:evenVBand="0" w:oddHBand="0" w:evenHBand="0" w:firstRowFirstColumn="0" w:firstRowLastColumn="0" w:lastRowFirstColumn="0" w:lastRowLastColumn="0"/>
            <w:tcW w:w="1576" w:type="dxa"/>
          </w:tcPr>
          <w:p w14:paraId="0CC7E406" w14:textId="77777777" w:rsidR="004D70C8" w:rsidRPr="00DF5480" w:rsidRDefault="004D70C8" w:rsidP="001231D5">
            <w:pPr>
              <w:ind w:firstLine="0"/>
            </w:pPr>
            <w:proofErr w:type="spellStart"/>
            <w:r w:rsidRPr="00DF5480">
              <w:t>updated_at</w:t>
            </w:r>
            <w:proofErr w:type="spellEnd"/>
          </w:p>
        </w:tc>
        <w:tc>
          <w:tcPr>
            <w:tcW w:w="7201" w:type="dxa"/>
          </w:tcPr>
          <w:p w14:paraId="6B837C1D" w14:textId="15300CC2" w:rsidR="004D70C8" w:rsidRPr="00DF5480" w:rsidRDefault="004D70C8" w:rsidP="001231D5">
            <w:pPr>
              <w:ind w:firstLine="0"/>
              <w:cnfStyle w:val="000000000000" w:firstRow="0" w:lastRow="0" w:firstColumn="0" w:lastColumn="0" w:oddVBand="0" w:evenVBand="0" w:oddHBand="0" w:evenHBand="0" w:firstRowFirstColumn="0" w:firstRowLastColumn="0" w:lastRowFirstColumn="0" w:lastRowLastColumn="0"/>
            </w:pPr>
            <w:r w:rsidRPr="00DF5480">
              <w:t xml:space="preserve">Dátum a čas úpravy </w:t>
            </w:r>
            <w:r>
              <w:t>hodnoty</w:t>
            </w:r>
          </w:p>
        </w:tc>
      </w:tr>
      <w:tr w:rsidR="004D70C8" w14:paraId="3B12D757" w14:textId="77777777" w:rsidTr="00123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2102593C" w14:textId="2483167F" w:rsidR="004D70C8" w:rsidRPr="00DF5480" w:rsidRDefault="004D70C8" w:rsidP="001231D5">
            <w:pPr>
              <w:ind w:firstLine="0"/>
            </w:pPr>
            <w:proofErr w:type="spellStart"/>
            <w:r>
              <w:t>device_val</w:t>
            </w:r>
            <w:proofErr w:type="spellEnd"/>
          </w:p>
        </w:tc>
        <w:tc>
          <w:tcPr>
            <w:tcW w:w="7201" w:type="dxa"/>
          </w:tcPr>
          <w:p w14:paraId="72261C26" w14:textId="742426F3" w:rsidR="004D70C8" w:rsidRPr="00DF5480" w:rsidRDefault="004D70C8" w:rsidP="001231D5">
            <w:pPr>
              <w:ind w:firstLine="0"/>
              <w:cnfStyle w:val="000000100000" w:firstRow="0" w:lastRow="0" w:firstColumn="0" w:lastColumn="0" w:oddVBand="0" w:evenVBand="0" w:oddHBand="1" w:evenHBand="0" w:firstRowFirstColumn="0" w:firstRowLastColumn="0" w:lastRowFirstColumn="0" w:lastRowLastColumn="0"/>
            </w:pPr>
            <w:r>
              <w:t xml:space="preserve">Zaznamenaná hodnota </w:t>
            </w:r>
          </w:p>
        </w:tc>
      </w:tr>
    </w:tbl>
    <w:p w14:paraId="02D4B498" w14:textId="20A84123" w:rsidR="004D70C8" w:rsidRDefault="004D70C8" w:rsidP="00094A72"/>
    <w:p w14:paraId="71D7AAB0" w14:textId="1A730933" w:rsidR="001A7FD3" w:rsidRDefault="001A7FD3" w:rsidP="00094A72">
      <w:r>
        <w:t>Každé zariadenie obsahuje hodnoty, ktoré zaznamená a posiela ich webovej aplikácii. Opäť je jednotlivej hodnote priradený dátum a čas vytvorenia a jej úpravy ako aj ID. Jednotlivé hodnoty obsahujú ako aj samotnú hodnotu tak aj ID zariadenia, ktorej patria.</w:t>
      </w:r>
    </w:p>
    <w:p w14:paraId="1532C8E2" w14:textId="7BD3B4CE" w:rsidR="00DF66F8" w:rsidRDefault="001A7FD3" w:rsidP="00094A72">
      <w:r>
        <w:t xml:space="preserve">Pri práci s databázou sme využívali balíček </w:t>
      </w:r>
      <w:proofErr w:type="spellStart"/>
      <w:r w:rsidRPr="001A7FD3">
        <w:rPr>
          <w:b/>
        </w:rPr>
        <w:t>illuminate</w:t>
      </w:r>
      <w:proofErr w:type="spellEnd"/>
      <w:r w:rsidRPr="001A7FD3">
        <w:rPr>
          <w:b/>
        </w:rPr>
        <w:t>/</w:t>
      </w:r>
      <w:proofErr w:type="spellStart"/>
      <w:r w:rsidRPr="001A7FD3">
        <w:rPr>
          <w:b/>
        </w:rPr>
        <w:t>database</w:t>
      </w:r>
      <w:proofErr w:type="spellEnd"/>
      <w:r w:rsidRPr="001A7FD3">
        <w:t>,</w:t>
      </w:r>
      <w:r>
        <w:t xml:space="preserve"> ktorý natívne využíva ako databázovú vrstvu </w:t>
      </w:r>
      <w:proofErr w:type="spellStart"/>
      <w:r>
        <w:t>framework</w:t>
      </w:r>
      <w:proofErr w:type="spellEnd"/>
      <w:r>
        <w:t xml:space="preserve"> </w:t>
      </w:r>
      <w:proofErr w:type="spellStart"/>
      <w:r>
        <w:t>Laravel</w:t>
      </w:r>
      <w:proofErr w:type="spellEnd"/>
      <w:r>
        <w:t xml:space="preserve">. </w:t>
      </w:r>
      <w:r w:rsidR="00DF66F8">
        <w:t xml:space="preserve">Pri získavaní údajov z databázy nám prácu uľahčoval </w:t>
      </w:r>
      <w:proofErr w:type="spellStart"/>
      <w:r w:rsidR="00DF66F8">
        <w:t>query</w:t>
      </w:r>
      <w:proofErr w:type="spellEnd"/>
      <w:r w:rsidR="00DF66F8">
        <w:t xml:space="preserve"> </w:t>
      </w:r>
      <w:proofErr w:type="spellStart"/>
      <w:r w:rsidR="00DF66F8">
        <w:t>builder</w:t>
      </w:r>
      <w:proofErr w:type="spellEnd"/>
      <w:r w:rsidR="00DF66F8">
        <w:t>, pomocou ktorého sa práca s databázou stala ve</w:t>
      </w:r>
      <w:r w:rsidR="003C6EC5">
        <w:t>ľ</w:t>
      </w:r>
      <w:r w:rsidR="00DF66F8">
        <w:t>mi jednoduchá a intuitívna, no používali sme aj klasický zápis SQL.</w:t>
      </w:r>
      <w:r w:rsidR="00777036">
        <w:t xml:space="preserve"> </w:t>
      </w:r>
      <w:r w:rsidR="004F25F6">
        <w:t xml:space="preserve">Nevýhodou tohto balíčku bola nutnosť dodržiavania návrhu jeho modelu čo v našom prípade znamenalo, že tabuľky, ktoré aktívne využívali tento balíček museli implementovať tento model a tak zahŕňať aj polia ako  </w:t>
      </w:r>
      <w:proofErr w:type="spellStart"/>
      <w:r w:rsidR="004F25F6" w:rsidRPr="00DF5480">
        <w:t>updated_at</w:t>
      </w:r>
      <w:proofErr w:type="spellEnd"/>
      <w:r w:rsidR="004F25F6">
        <w:t xml:space="preserve"> a </w:t>
      </w:r>
      <w:proofErr w:type="spellStart"/>
      <w:r w:rsidR="004F25F6" w:rsidRPr="00DF5480">
        <w:t>created_at</w:t>
      </w:r>
      <w:proofErr w:type="spellEnd"/>
      <w:r w:rsidR="004F25F6">
        <w:t xml:space="preserve"> či dodržiavať názvy polí napr. id v tabuľke user, ktoré bolo pôvodne navrhnuté ako </w:t>
      </w:r>
      <w:proofErr w:type="spellStart"/>
      <w:r w:rsidR="004F25F6">
        <w:t>user_id</w:t>
      </w:r>
      <w:proofErr w:type="spellEnd"/>
      <w:r w:rsidR="004F25F6">
        <w:t>.</w:t>
      </w:r>
    </w:p>
    <w:p w14:paraId="4A34A279" w14:textId="505430D4" w:rsidR="001A7FD3" w:rsidRDefault="00DF66F8" w:rsidP="00094A72">
      <w:pPr>
        <w:rPr>
          <w:b/>
        </w:rPr>
      </w:pPr>
      <w:r>
        <w:lastRenderedPageBreak/>
        <w:t xml:space="preserve">Príklad použitia </w:t>
      </w:r>
      <w:proofErr w:type="spellStart"/>
      <w:r>
        <w:t>query</w:t>
      </w:r>
      <w:proofErr w:type="spellEnd"/>
      <w:r>
        <w:t xml:space="preserve"> </w:t>
      </w:r>
      <w:proofErr w:type="spellStart"/>
      <w:r>
        <w:t>builderu</w:t>
      </w:r>
      <w:proofErr w:type="spellEnd"/>
      <w:r>
        <w:t xml:space="preserve">  pre získanie maximálnej hodnoty z vybraného zariadenia </w:t>
      </w:r>
      <w:r>
        <w:rPr>
          <w:b/>
        </w:rPr>
        <w:t>:</w:t>
      </w:r>
    </w:p>
    <w:p w14:paraId="2B692037" w14:textId="77777777" w:rsidR="00DF66F8" w:rsidRPr="00DF66F8" w:rsidRDefault="00DF66F8" w:rsidP="002D4D52">
      <w:pPr>
        <w:numPr>
          <w:ilvl w:val="0"/>
          <w:numId w:val="27"/>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DF66F8">
        <w:rPr>
          <w:rFonts w:ascii="Consolas" w:eastAsia="Times New Roman" w:hAnsi="Consolas"/>
          <w:color w:val="000000"/>
          <w:sz w:val="18"/>
          <w:szCs w:val="18"/>
          <w:bdr w:val="none" w:sz="0" w:space="0" w:color="auto" w:frame="1"/>
          <w:lang w:eastAsia="sk-SK"/>
        </w:rPr>
        <w:t>Capsule::</w:t>
      </w:r>
      <w:r w:rsidRPr="00DF66F8">
        <w:rPr>
          <w:rFonts w:ascii="Consolas" w:eastAsia="Times New Roman" w:hAnsi="Consolas"/>
          <w:b/>
          <w:bCs/>
          <w:color w:val="006699"/>
          <w:sz w:val="18"/>
          <w:szCs w:val="18"/>
          <w:bdr w:val="none" w:sz="0" w:space="0" w:color="auto" w:frame="1"/>
          <w:lang w:eastAsia="sk-SK"/>
        </w:rPr>
        <w:t>table</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'device_value'</w:t>
      </w:r>
      <w:r w:rsidRPr="00DF66F8">
        <w:rPr>
          <w:rFonts w:ascii="Consolas" w:eastAsia="Times New Roman" w:hAnsi="Consolas"/>
          <w:color w:val="000000"/>
          <w:sz w:val="18"/>
          <w:szCs w:val="18"/>
          <w:bdr w:val="none" w:sz="0" w:space="0" w:color="auto" w:frame="1"/>
          <w:lang w:eastAsia="sk-SK"/>
        </w:rPr>
        <w:t>)-&gt;</w:t>
      </w:r>
      <w:r w:rsidRPr="00DF66F8">
        <w:rPr>
          <w:rFonts w:ascii="Consolas" w:eastAsia="Times New Roman" w:hAnsi="Consolas"/>
          <w:b/>
          <w:bCs/>
          <w:color w:val="006699"/>
          <w:sz w:val="18"/>
          <w:szCs w:val="18"/>
          <w:bdr w:val="none" w:sz="0" w:space="0" w:color="auto" w:frame="1"/>
          <w:lang w:eastAsia="sk-SK"/>
        </w:rPr>
        <w:t>where</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'id_device'</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w:t>
      </w:r>
      <w:r w:rsidRPr="00DF66F8">
        <w:rPr>
          <w:rFonts w:ascii="Consolas" w:eastAsia="Times New Roman" w:hAnsi="Consolas"/>
          <w:color w:val="000000"/>
          <w:sz w:val="18"/>
          <w:szCs w:val="18"/>
          <w:bdr w:val="none" w:sz="0" w:space="0" w:color="auto" w:frame="1"/>
          <w:lang w:eastAsia="sk-SK"/>
        </w:rPr>
        <w:t>,$id)-&gt;</w:t>
      </w:r>
      <w:r w:rsidRPr="00DF66F8">
        <w:rPr>
          <w:rFonts w:ascii="Consolas" w:eastAsia="Times New Roman" w:hAnsi="Consolas"/>
          <w:b/>
          <w:bCs/>
          <w:color w:val="006699"/>
          <w:sz w:val="18"/>
          <w:szCs w:val="18"/>
          <w:bdr w:val="none" w:sz="0" w:space="0" w:color="auto" w:frame="1"/>
          <w:lang w:eastAsia="sk-SK"/>
        </w:rPr>
        <w:t>max</w:t>
      </w:r>
      <w:r w:rsidRPr="00DF66F8">
        <w:rPr>
          <w:rFonts w:ascii="Consolas" w:eastAsia="Times New Roman" w:hAnsi="Consolas"/>
          <w:color w:val="000000"/>
          <w:sz w:val="18"/>
          <w:szCs w:val="18"/>
          <w:bdr w:val="none" w:sz="0" w:space="0" w:color="auto" w:frame="1"/>
          <w:lang w:eastAsia="sk-SK"/>
        </w:rPr>
        <w:t>(</w:t>
      </w:r>
      <w:r w:rsidRPr="00DF66F8">
        <w:rPr>
          <w:rFonts w:ascii="Consolas" w:eastAsia="Times New Roman" w:hAnsi="Consolas"/>
          <w:color w:val="0000FF"/>
          <w:sz w:val="18"/>
          <w:szCs w:val="18"/>
          <w:bdr w:val="none" w:sz="0" w:space="0" w:color="auto" w:frame="1"/>
          <w:lang w:eastAsia="sk-SK"/>
        </w:rPr>
        <w:t>'device_val'</w:t>
      </w:r>
      <w:r w:rsidRPr="00DF66F8">
        <w:rPr>
          <w:rFonts w:ascii="Consolas" w:eastAsia="Times New Roman" w:hAnsi="Consolas"/>
          <w:color w:val="000000"/>
          <w:sz w:val="18"/>
          <w:szCs w:val="18"/>
          <w:bdr w:val="none" w:sz="0" w:space="0" w:color="auto" w:frame="1"/>
          <w:lang w:eastAsia="sk-SK"/>
        </w:rPr>
        <w:t>);  </w:t>
      </w:r>
    </w:p>
    <w:p w14:paraId="2F43C23C" w14:textId="64101CAE" w:rsidR="00DF66F8" w:rsidRPr="001A7FD3" w:rsidRDefault="00A01669" w:rsidP="00A01669">
      <w:pPr>
        <w:pStyle w:val="Nadpis3"/>
      </w:pPr>
      <w:r>
        <w:t>Autentifikácia a validácia</w:t>
      </w:r>
    </w:p>
    <w:p w14:paraId="44ABD957" w14:textId="0CE54F06" w:rsidR="008859B8" w:rsidRDefault="008859B8" w:rsidP="00F43751">
      <w:r>
        <w:t>Vedieť rozlíšiť užívateľa a jeho bezpečnosť je v našej aplikácii nevyhnutné, aby tak nedošlo k neoprávnenému prístupu k dátam iných užívateľov bolo nutné vytvoriť užívateľskú autentifikáciu a taktiež validáciu pre korektné vytváranie užívateľov, zariadení a ostatných údajov. Autentifikácia užívateľa prebieha viacerými spôsobmi, ktoré zaručujú, že webová aplikácia pracuje práve s údajmi užívateľa a že užívateľ má právo k týmto dátam pristupovať.</w:t>
      </w:r>
    </w:p>
    <w:p w14:paraId="5D63E810" w14:textId="14901785" w:rsidR="008859B8" w:rsidRPr="008859B8" w:rsidRDefault="008859B8" w:rsidP="00467640">
      <w:pPr>
        <w:pStyle w:val="Nadpis4"/>
      </w:pPr>
      <w:r w:rsidRPr="008859B8">
        <w:t>API kľúč / token</w:t>
      </w:r>
    </w:p>
    <w:p w14:paraId="03995B5F" w14:textId="341D49B3" w:rsidR="008859B8" w:rsidRDefault="008859B8" w:rsidP="008859B8">
      <w:r>
        <w:t xml:space="preserve">Každému užívateľovi, ktorý si vytvorí účet pri registrácii je pridelený API kľúč. Tento API kľúč resp. API token je ďalej využívaný pri práci s naším </w:t>
      </w:r>
      <w:proofErr w:type="spellStart"/>
      <w:r>
        <w:t>RESTovým</w:t>
      </w:r>
      <w:proofErr w:type="spellEnd"/>
      <w:r>
        <w:t xml:space="preserve"> API rozhraním. Slúži ako parameter hlavičkového súboru pre autorizáciu užívateľa pred vykonaním určitej operácie cez API rozhranie, je vyžadovaný v závislosti od požadovanej operácie. Generovanie kľúču prebieha pomocou kryptovacieho algoritmu MD5 a </w:t>
      </w:r>
      <w:r w:rsidR="00834D04">
        <w:t>generovanie</w:t>
      </w:r>
      <w:r>
        <w:t xml:space="preserve"> kľúč</w:t>
      </w:r>
      <w:r w:rsidR="00834D04">
        <w:t>u</w:t>
      </w:r>
      <w:r>
        <w:t xml:space="preserve"> vyzerá nasledovne:</w:t>
      </w:r>
    </w:p>
    <w:p w14:paraId="35583C40" w14:textId="4F66C9E9" w:rsidR="008859B8" w:rsidRDefault="008859B8" w:rsidP="008859B8">
      <w:proofErr w:type="spellStart"/>
      <w:r>
        <w:t>Hashovanie</w:t>
      </w:r>
      <w:proofErr w:type="spellEnd"/>
      <w:r>
        <w:t>:</w:t>
      </w:r>
    </w:p>
    <w:p w14:paraId="522C2D7B" w14:textId="77777777" w:rsidR="008859B8" w:rsidRPr="008859B8" w:rsidRDefault="008859B8" w:rsidP="002D4D52">
      <w:pPr>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8859B8">
        <w:rPr>
          <w:rFonts w:ascii="Consolas" w:eastAsia="Times New Roman" w:hAnsi="Consolas"/>
          <w:color w:val="0000FF"/>
          <w:sz w:val="18"/>
          <w:szCs w:val="18"/>
          <w:bdr w:val="none" w:sz="0" w:space="0" w:color="auto" w:frame="1"/>
          <w:lang w:eastAsia="sk-SK"/>
        </w:rPr>
        <w:t>'</w:t>
      </w:r>
      <w:proofErr w:type="spellStart"/>
      <w:r w:rsidRPr="008859B8">
        <w:rPr>
          <w:rFonts w:ascii="Consolas" w:eastAsia="Times New Roman" w:hAnsi="Consolas"/>
          <w:color w:val="0000FF"/>
          <w:sz w:val="18"/>
          <w:szCs w:val="18"/>
          <w:bdr w:val="none" w:sz="0" w:space="0" w:color="auto" w:frame="1"/>
          <w:lang w:eastAsia="sk-SK"/>
        </w:rPr>
        <w:t>api_key</w:t>
      </w:r>
      <w:proofErr w:type="spellEnd"/>
      <w:r w:rsidRPr="008859B8">
        <w:rPr>
          <w:rFonts w:ascii="Consolas" w:eastAsia="Times New Roman" w:hAnsi="Consolas"/>
          <w:color w:val="0000FF"/>
          <w:sz w:val="18"/>
          <w:szCs w:val="18"/>
          <w:bdr w:val="none" w:sz="0" w:space="0" w:color="auto" w:frame="1"/>
          <w:lang w:eastAsia="sk-SK"/>
        </w:rPr>
        <w:t>'</w:t>
      </w:r>
      <w:r w:rsidRPr="008859B8">
        <w:rPr>
          <w:rFonts w:ascii="Consolas" w:eastAsia="Times New Roman" w:hAnsi="Consolas"/>
          <w:color w:val="000000"/>
          <w:sz w:val="18"/>
          <w:szCs w:val="18"/>
          <w:bdr w:val="none" w:sz="0" w:space="0" w:color="auto" w:frame="1"/>
          <w:lang w:eastAsia="sk-SK"/>
        </w:rPr>
        <w:t> =&gt; md5(</w:t>
      </w:r>
      <w:proofErr w:type="spellStart"/>
      <w:r w:rsidRPr="008859B8">
        <w:rPr>
          <w:rFonts w:ascii="Consolas" w:eastAsia="Times New Roman" w:hAnsi="Consolas"/>
          <w:color w:val="000000"/>
          <w:sz w:val="18"/>
          <w:szCs w:val="18"/>
          <w:bdr w:val="none" w:sz="0" w:space="0" w:color="auto" w:frame="1"/>
          <w:lang w:eastAsia="sk-SK"/>
        </w:rPr>
        <w:t>uniqid</w:t>
      </w:r>
      <w:proofErr w:type="spellEnd"/>
      <w:r w:rsidRPr="008859B8">
        <w:rPr>
          <w:rFonts w:ascii="Consolas" w:eastAsia="Times New Roman" w:hAnsi="Consolas"/>
          <w:color w:val="000000"/>
          <w:sz w:val="18"/>
          <w:szCs w:val="18"/>
          <w:bdr w:val="none" w:sz="0" w:space="0" w:color="auto" w:frame="1"/>
          <w:lang w:eastAsia="sk-SK"/>
        </w:rPr>
        <w:t>(</w:t>
      </w:r>
      <w:proofErr w:type="spellStart"/>
      <w:r w:rsidRPr="008859B8">
        <w:rPr>
          <w:rFonts w:ascii="Consolas" w:eastAsia="Times New Roman" w:hAnsi="Consolas"/>
          <w:color w:val="000000"/>
          <w:sz w:val="18"/>
          <w:szCs w:val="18"/>
          <w:bdr w:val="none" w:sz="0" w:space="0" w:color="auto" w:frame="1"/>
          <w:lang w:eastAsia="sk-SK"/>
        </w:rPr>
        <w:t>rand</w:t>
      </w:r>
      <w:proofErr w:type="spellEnd"/>
      <w:r w:rsidRPr="008859B8">
        <w:rPr>
          <w:rFonts w:ascii="Consolas" w:eastAsia="Times New Roman" w:hAnsi="Consolas"/>
          <w:color w:val="000000"/>
          <w:sz w:val="18"/>
          <w:szCs w:val="18"/>
          <w:bdr w:val="none" w:sz="0" w:space="0" w:color="auto" w:frame="1"/>
          <w:lang w:eastAsia="sk-SK"/>
        </w:rPr>
        <w:t>()))  </w:t>
      </w:r>
    </w:p>
    <w:p w14:paraId="1EA945E1" w14:textId="0DD1C2FC" w:rsidR="008859B8" w:rsidRDefault="008859B8" w:rsidP="00094A72">
      <w:r>
        <w:t>Vygenerovaný kľúč:</w:t>
      </w:r>
    </w:p>
    <w:p w14:paraId="333D8F94" w14:textId="69DA76FB" w:rsidR="008859B8" w:rsidRPr="008859B8" w:rsidRDefault="008859B8" w:rsidP="002D4D52">
      <w:pPr>
        <w:pStyle w:val="Odsekzoznamu"/>
        <w:numPr>
          <w:ilvl w:val="0"/>
          <w:numId w:val="28"/>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8859B8">
        <w:rPr>
          <w:rFonts w:ascii="Consolas" w:eastAsia="Times New Roman" w:hAnsi="Consolas"/>
          <w:color w:val="000000"/>
          <w:sz w:val="18"/>
          <w:szCs w:val="18"/>
          <w:bdr w:val="none" w:sz="0" w:space="0" w:color="auto" w:frame="1"/>
          <w:lang w:eastAsia="sk-SK"/>
        </w:rPr>
        <w:t>051c97bd4289a9eef0b4f39f2a1231af  </w:t>
      </w:r>
    </w:p>
    <w:p w14:paraId="4331EDE0" w14:textId="68A5CFA6" w:rsidR="008859B8" w:rsidRDefault="000704DB" w:rsidP="00467640">
      <w:pPr>
        <w:pStyle w:val="Nadpis4"/>
      </w:pPr>
      <w:r w:rsidRPr="000704DB">
        <w:t>Prihlasovanie</w:t>
      </w:r>
    </w:p>
    <w:p w14:paraId="3C1BF084" w14:textId="7C36B2B3" w:rsidR="000704DB" w:rsidRDefault="000704DB" w:rsidP="00094A72">
      <w:r>
        <w:t xml:space="preserve">Užívateľ svoju identitu preukáže webovej aplikácii pomocou prihlásenia zadaním mena / emailu  a hesla, ktoré sa overia s databázou, pri úspešnom prihlásení sa </w:t>
      </w:r>
      <w:r w:rsidR="00723C2C">
        <w:t>priradí</w:t>
      </w:r>
      <w:r>
        <w:t xml:space="preserve"> užívateľská </w:t>
      </w:r>
      <w:proofErr w:type="spellStart"/>
      <w:r>
        <w:t>session</w:t>
      </w:r>
      <w:proofErr w:type="spellEnd"/>
      <w:r>
        <w:t xml:space="preserve">, na základe ktorej sa ďalej aplikácia riadi pri zobrazovaní užívateľských dát. </w:t>
      </w:r>
      <w:proofErr w:type="spellStart"/>
      <w:r>
        <w:t>Session</w:t>
      </w:r>
      <w:proofErr w:type="spellEnd"/>
      <w:r>
        <w:t xml:space="preserve"> je uložená na serveri, užívateľ k nej tak nemá prístup a nemôže ju modifikovať.</w:t>
      </w:r>
    </w:p>
    <w:p w14:paraId="5A595852" w14:textId="53178B3B" w:rsidR="000704DB" w:rsidRDefault="000704DB" w:rsidP="00094A72">
      <w:r>
        <w:t>Validácia údajov:</w:t>
      </w:r>
    </w:p>
    <w:p w14:paraId="1E3E4B4F" w14:textId="77777777" w:rsidR="000704DB" w:rsidRPr="000704DB" w:rsidRDefault="000704DB" w:rsidP="002D4D52">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$v-&gt;</w:t>
      </w:r>
      <w:proofErr w:type="spellStart"/>
      <w:r w:rsidRPr="000704DB">
        <w:rPr>
          <w:rFonts w:ascii="Consolas" w:eastAsia="Times New Roman" w:hAnsi="Consolas"/>
          <w:color w:val="000000"/>
          <w:sz w:val="18"/>
          <w:szCs w:val="18"/>
          <w:bdr w:val="none" w:sz="0" w:space="0" w:color="auto" w:frame="1"/>
          <w:lang w:eastAsia="sk-SK"/>
        </w:rPr>
        <w:t>validate</w:t>
      </w:r>
      <w:proofErr w:type="spellEnd"/>
      <w:r w:rsidRPr="000704DB">
        <w:rPr>
          <w:rFonts w:ascii="Consolas" w:eastAsia="Times New Roman" w:hAnsi="Consolas"/>
          <w:color w:val="000000"/>
          <w:sz w:val="18"/>
          <w:szCs w:val="18"/>
          <w:bdr w:val="none" w:sz="0" w:space="0" w:color="auto" w:frame="1"/>
          <w:lang w:eastAsia="sk-SK"/>
        </w:rPr>
        <w:t>([  </w:t>
      </w:r>
    </w:p>
    <w:p w14:paraId="56DBD47D" w14:textId="77777777" w:rsidR="000704DB" w:rsidRPr="000704DB" w:rsidRDefault="000704DB" w:rsidP="002D4D52">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identifier</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=&gt; [$</w:t>
      </w:r>
      <w:proofErr w:type="spellStart"/>
      <w:r w:rsidRPr="000704DB">
        <w:rPr>
          <w:rFonts w:ascii="Consolas" w:eastAsia="Times New Roman" w:hAnsi="Consolas"/>
          <w:color w:val="000000"/>
          <w:sz w:val="18"/>
          <w:szCs w:val="18"/>
          <w:bdr w:val="none" w:sz="0" w:space="0" w:color="auto" w:frame="1"/>
          <w:lang w:eastAsia="sk-SK"/>
        </w:rPr>
        <w:t>identifier</w:t>
      </w:r>
      <w:proofErr w:type="spellEnd"/>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required</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w:t>
      </w:r>
    </w:p>
    <w:p w14:paraId="4A73A17E" w14:textId="77777777" w:rsidR="000704DB" w:rsidRPr="000704DB" w:rsidRDefault="000704DB" w:rsidP="002D4D52">
      <w:pPr>
        <w:numPr>
          <w:ilvl w:val="0"/>
          <w:numId w:val="2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password</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=&gt; [$</w:t>
      </w:r>
      <w:proofErr w:type="spellStart"/>
      <w:r w:rsidRPr="000704DB">
        <w:rPr>
          <w:rFonts w:ascii="Consolas" w:eastAsia="Times New Roman" w:hAnsi="Consolas"/>
          <w:color w:val="000000"/>
          <w:sz w:val="18"/>
          <w:szCs w:val="18"/>
          <w:bdr w:val="none" w:sz="0" w:space="0" w:color="auto" w:frame="1"/>
          <w:lang w:eastAsia="sk-SK"/>
        </w:rPr>
        <w:t>password</w:t>
      </w:r>
      <w:proofErr w:type="spellEnd"/>
      <w:r w:rsidRPr="000704DB">
        <w:rPr>
          <w:rFonts w:ascii="Consolas" w:eastAsia="Times New Roman" w:hAnsi="Consolas"/>
          <w:color w:val="000000"/>
          <w:sz w:val="18"/>
          <w:szCs w:val="18"/>
          <w:bdr w:val="none" w:sz="0" w:space="0" w:color="auto" w:frame="1"/>
          <w:lang w:eastAsia="sk-SK"/>
        </w:rPr>
        <w:t>, </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required</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w:t>
      </w:r>
    </w:p>
    <w:p w14:paraId="51072FB2" w14:textId="77777777" w:rsidR="000704DB" w:rsidRPr="000704DB" w:rsidRDefault="000704DB" w:rsidP="002D4D52">
      <w:pPr>
        <w:numPr>
          <w:ilvl w:val="0"/>
          <w:numId w:val="2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    ]);  </w:t>
      </w:r>
    </w:p>
    <w:p w14:paraId="49454ACC" w14:textId="37AD30AF" w:rsidR="000704DB" w:rsidRDefault="000704DB" w:rsidP="00094A72">
      <w:r>
        <w:lastRenderedPageBreak/>
        <w:t xml:space="preserve">Priradenie </w:t>
      </w:r>
      <w:proofErr w:type="spellStart"/>
      <w:r>
        <w:t>session</w:t>
      </w:r>
      <w:proofErr w:type="spellEnd"/>
      <w:r>
        <w:t>:</w:t>
      </w:r>
    </w:p>
    <w:p w14:paraId="0AA8DE1F" w14:textId="77777777" w:rsidR="000704DB" w:rsidRPr="000704DB" w:rsidRDefault="000704DB" w:rsidP="002D4D52">
      <w:pPr>
        <w:numPr>
          <w:ilvl w:val="0"/>
          <w:numId w:val="30"/>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0704DB">
        <w:rPr>
          <w:rFonts w:ascii="Consolas" w:eastAsia="Times New Roman" w:hAnsi="Consolas"/>
          <w:color w:val="000000"/>
          <w:sz w:val="18"/>
          <w:szCs w:val="18"/>
          <w:bdr w:val="none" w:sz="0" w:space="0" w:color="auto" w:frame="1"/>
          <w:lang w:eastAsia="sk-SK"/>
        </w:rPr>
        <w:t>$_SESSION[$</w:t>
      </w:r>
      <w:proofErr w:type="spellStart"/>
      <w:r w:rsidRPr="000704DB">
        <w:rPr>
          <w:rFonts w:ascii="Consolas" w:eastAsia="Times New Roman" w:hAnsi="Consolas"/>
          <w:color w:val="000000"/>
          <w:sz w:val="18"/>
          <w:szCs w:val="18"/>
          <w:bdr w:val="none" w:sz="0" w:space="0" w:color="auto" w:frame="1"/>
          <w:lang w:eastAsia="sk-SK"/>
        </w:rPr>
        <w:t>app</w:t>
      </w:r>
      <w:proofErr w:type="spellEnd"/>
      <w:r w:rsidRPr="000704DB">
        <w:rPr>
          <w:rFonts w:ascii="Consolas" w:eastAsia="Times New Roman" w:hAnsi="Consolas"/>
          <w:color w:val="000000"/>
          <w:sz w:val="18"/>
          <w:szCs w:val="18"/>
          <w:bdr w:val="none" w:sz="0" w:space="0" w:color="auto" w:frame="1"/>
          <w:lang w:eastAsia="sk-SK"/>
        </w:rPr>
        <w:t>-&gt;</w:t>
      </w:r>
      <w:proofErr w:type="spellStart"/>
      <w:r w:rsidRPr="000704DB">
        <w:rPr>
          <w:rFonts w:ascii="Consolas" w:eastAsia="Times New Roman" w:hAnsi="Consolas"/>
          <w:color w:val="000000"/>
          <w:sz w:val="18"/>
          <w:szCs w:val="18"/>
          <w:bdr w:val="none" w:sz="0" w:space="0" w:color="auto" w:frame="1"/>
          <w:lang w:eastAsia="sk-SK"/>
        </w:rPr>
        <w:t>config</w:t>
      </w:r>
      <w:proofErr w:type="spellEnd"/>
      <w:r w:rsidRPr="000704DB">
        <w:rPr>
          <w:rFonts w:ascii="Consolas" w:eastAsia="Times New Roman" w:hAnsi="Consolas"/>
          <w:color w:val="000000"/>
          <w:sz w:val="18"/>
          <w:szCs w:val="18"/>
          <w:bdr w:val="none" w:sz="0" w:space="0" w:color="auto" w:frame="1"/>
          <w:lang w:eastAsia="sk-SK"/>
        </w:rPr>
        <w:t>-&gt;get(</w:t>
      </w:r>
      <w:r w:rsidRPr="000704DB">
        <w:rPr>
          <w:rFonts w:ascii="Consolas" w:eastAsia="Times New Roman" w:hAnsi="Consolas"/>
          <w:color w:val="0000FF"/>
          <w:sz w:val="18"/>
          <w:szCs w:val="18"/>
          <w:bdr w:val="none" w:sz="0" w:space="0" w:color="auto" w:frame="1"/>
          <w:lang w:eastAsia="sk-SK"/>
        </w:rPr>
        <w:t>'</w:t>
      </w:r>
      <w:proofErr w:type="spellStart"/>
      <w:r w:rsidRPr="000704DB">
        <w:rPr>
          <w:rFonts w:ascii="Consolas" w:eastAsia="Times New Roman" w:hAnsi="Consolas"/>
          <w:color w:val="0000FF"/>
          <w:sz w:val="18"/>
          <w:szCs w:val="18"/>
          <w:bdr w:val="none" w:sz="0" w:space="0" w:color="auto" w:frame="1"/>
          <w:lang w:eastAsia="sk-SK"/>
        </w:rPr>
        <w:t>auth.session</w:t>
      </w:r>
      <w:proofErr w:type="spellEnd"/>
      <w:r w:rsidRPr="000704DB">
        <w:rPr>
          <w:rFonts w:ascii="Consolas" w:eastAsia="Times New Roman" w:hAnsi="Consolas"/>
          <w:color w:val="0000FF"/>
          <w:sz w:val="18"/>
          <w:szCs w:val="18"/>
          <w:bdr w:val="none" w:sz="0" w:space="0" w:color="auto" w:frame="1"/>
          <w:lang w:eastAsia="sk-SK"/>
        </w:rPr>
        <w:t>'</w:t>
      </w:r>
      <w:r w:rsidRPr="000704DB">
        <w:rPr>
          <w:rFonts w:ascii="Consolas" w:eastAsia="Times New Roman" w:hAnsi="Consolas"/>
          <w:color w:val="000000"/>
          <w:sz w:val="18"/>
          <w:szCs w:val="18"/>
          <w:bdr w:val="none" w:sz="0" w:space="0" w:color="auto" w:frame="1"/>
          <w:lang w:eastAsia="sk-SK"/>
        </w:rPr>
        <w:t>)] = $user-&gt;id;  </w:t>
      </w:r>
    </w:p>
    <w:p w14:paraId="3AA3258F" w14:textId="5AA75352" w:rsidR="005235DE" w:rsidRDefault="005235DE" w:rsidP="00467640">
      <w:pPr>
        <w:pStyle w:val="Nadpis4"/>
      </w:pPr>
      <w:r>
        <w:t xml:space="preserve">Prístup </w:t>
      </w:r>
    </w:p>
    <w:p w14:paraId="0EC908A5" w14:textId="7F0F08D5" w:rsidR="005235DE" w:rsidRDefault="005235DE" w:rsidP="005235DE">
      <w:r>
        <w:t xml:space="preserve">Keď naša aplikácia vedela rozoznať autentifikovaného a neautentifikovaného užívateľa, na základe tejto skutočnosti vedela povoľovať prístup k určitým funkciám stránky. Nezaregistrovaný užívateľ by tak nemal mať prístup k stránke zobrazujúcej zariadenia, užívateľský profil či možnosti zmeny hesla naopak zobrazovať stránku registrácie či prihlásenia pre už autentifikovaného užívateľa by bolo zbytočné. Tento problém sme vyriešili funkciou </w:t>
      </w:r>
      <w:proofErr w:type="spellStart"/>
      <w:r w:rsidRPr="000907FB">
        <w:rPr>
          <w:rFonts w:ascii="Consolas" w:hAnsi="Consolas"/>
          <w:b/>
          <w:sz w:val="18"/>
          <w:szCs w:val="18"/>
        </w:rPr>
        <w:t>authenticationCheck</w:t>
      </w:r>
      <w:proofErr w:type="spellEnd"/>
      <w:r w:rsidRPr="005235DE">
        <w:t>,</w:t>
      </w:r>
      <w:r>
        <w:t xml:space="preserve"> ktorá tento problém rieši.</w:t>
      </w:r>
    </w:p>
    <w:p w14:paraId="03C2700A" w14:textId="77777777" w:rsidR="007448ED" w:rsidRPr="007448ED" w:rsidRDefault="007448ED" w:rsidP="002D4D52">
      <w:pPr>
        <w:numPr>
          <w:ilvl w:val="0"/>
          <w:numId w:val="32"/>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448ED">
        <w:rPr>
          <w:rFonts w:ascii="Consolas" w:eastAsia="Times New Roman" w:hAnsi="Consolas"/>
          <w:color w:val="000000"/>
          <w:sz w:val="18"/>
          <w:szCs w:val="18"/>
          <w:bdr w:val="none" w:sz="0" w:space="0" w:color="auto" w:frame="1"/>
          <w:lang w:eastAsia="sk-SK"/>
        </w:rPr>
        <w:t>$app-&gt;get(</w:t>
      </w:r>
      <w:r w:rsidRPr="007448ED">
        <w:rPr>
          <w:rFonts w:ascii="Consolas" w:eastAsia="Times New Roman" w:hAnsi="Consolas"/>
          <w:color w:val="0000FF"/>
          <w:sz w:val="18"/>
          <w:szCs w:val="18"/>
          <w:bdr w:val="none" w:sz="0" w:space="0" w:color="auto" w:frame="1"/>
          <w:lang w:eastAsia="sk-SK"/>
        </w:rPr>
        <w:t>'/devices/:id'</w:t>
      </w:r>
      <w:r w:rsidRPr="007448ED">
        <w:rPr>
          <w:rFonts w:ascii="Consolas" w:eastAsia="Times New Roman" w:hAnsi="Consolas"/>
          <w:color w:val="000000"/>
          <w:sz w:val="18"/>
          <w:szCs w:val="18"/>
          <w:bdr w:val="none" w:sz="0" w:space="0" w:color="auto" w:frame="1"/>
          <w:lang w:eastAsia="sk-SK"/>
        </w:rPr>
        <w:t>, $authenticated(), </w:t>
      </w:r>
      <w:r w:rsidRPr="007448ED">
        <w:rPr>
          <w:rFonts w:ascii="Consolas" w:eastAsia="Times New Roman" w:hAnsi="Consolas"/>
          <w:b/>
          <w:bCs/>
          <w:color w:val="006699"/>
          <w:sz w:val="18"/>
          <w:szCs w:val="18"/>
          <w:bdr w:val="none" w:sz="0" w:space="0" w:color="auto" w:frame="1"/>
          <w:lang w:eastAsia="sk-SK"/>
        </w:rPr>
        <w:t>function</w:t>
      </w:r>
      <w:r w:rsidRPr="007448ED">
        <w:rPr>
          <w:rFonts w:ascii="Consolas" w:eastAsia="Times New Roman" w:hAnsi="Consolas"/>
          <w:color w:val="000000"/>
          <w:sz w:val="18"/>
          <w:szCs w:val="18"/>
          <w:bdr w:val="none" w:sz="0" w:space="0" w:color="auto" w:frame="1"/>
          <w:lang w:eastAsia="sk-SK"/>
        </w:rPr>
        <w:t> ($id) </w:t>
      </w:r>
      <w:r w:rsidRPr="007448ED">
        <w:rPr>
          <w:rFonts w:ascii="Consolas" w:eastAsia="Times New Roman" w:hAnsi="Consolas"/>
          <w:b/>
          <w:bCs/>
          <w:color w:val="006699"/>
          <w:sz w:val="18"/>
          <w:szCs w:val="18"/>
          <w:bdr w:val="none" w:sz="0" w:space="0" w:color="auto" w:frame="1"/>
          <w:lang w:eastAsia="sk-SK"/>
        </w:rPr>
        <w:t>use</w:t>
      </w:r>
      <w:r w:rsidRPr="007448ED">
        <w:rPr>
          <w:rFonts w:ascii="Consolas" w:eastAsia="Times New Roman" w:hAnsi="Consolas"/>
          <w:color w:val="000000"/>
          <w:sz w:val="18"/>
          <w:szCs w:val="18"/>
          <w:bdr w:val="none" w:sz="0" w:space="0" w:color="auto" w:frame="1"/>
          <w:lang w:eastAsia="sk-SK"/>
        </w:rPr>
        <w:t>($app)  </w:t>
      </w:r>
    </w:p>
    <w:p w14:paraId="162D614B" w14:textId="50BA1626" w:rsidR="000907FB" w:rsidRPr="000907FB" w:rsidRDefault="000907FB" w:rsidP="000907FB">
      <w:pPr>
        <w:rPr>
          <w:rFonts w:eastAsia="Times New Roman"/>
          <w:color w:val="000000"/>
          <w:szCs w:val="24"/>
          <w:bdr w:val="none" w:sz="0" w:space="0" w:color="auto" w:frame="1"/>
          <w:lang w:eastAsia="sk-SK"/>
        </w:rPr>
      </w:pPr>
      <w:r>
        <w:t xml:space="preserve">Pri požiadavke pre získanie stránky zobrazujúcej zariadenia parameter </w:t>
      </w:r>
      <w:r w:rsidRPr="000907FB">
        <w:rPr>
          <w:rFonts w:ascii="Consolas" w:eastAsia="Times New Roman" w:hAnsi="Consolas"/>
          <w:b/>
          <w:color w:val="000000"/>
          <w:sz w:val="18"/>
          <w:szCs w:val="18"/>
          <w:bdr w:val="none" w:sz="0" w:space="0" w:color="auto" w:frame="1"/>
          <w:lang w:eastAsia="sk-SK"/>
        </w:rPr>
        <w:t>$</w:t>
      </w:r>
      <w:proofErr w:type="spellStart"/>
      <w:r w:rsidRPr="000907FB">
        <w:rPr>
          <w:rFonts w:ascii="Consolas" w:eastAsia="Times New Roman" w:hAnsi="Consolas"/>
          <w:b/>
          <w:color w:val="000000"/>
          <w:sz w:val="18"/>
          <w:szCs w:val="18"/>
          <w:bdr w:val="none" w:sz="0" w:space="0" w:color="auto" w:frame="1"/>
          <w:lang w:eastAsia="sk-SK"/>
        </w:rPr>
        <w:t>authenticated</w:t>
      </w:r>
      <w:proofErr w:type="spellEnd"/>
      <w:r w:rsidRPr="007448ED">
        <w:rPr>
          <w:rFonts w:ascii="Consolas" w:eastAsia="Times New Roman" w:hAnsi="Consolas"/>
          <w:b/>
          <w:color w:val="000000"/>
          <w:sz w:val="18"/>
          <w:szCs w:val="18"/>
          <w:bdr w:val="none" w:sz="0" w:space="0" w:color="auto" w:frame="1"/>
          <w:lang w:eastAsia="sk-SK"/>
        </w:rPr>
        <w:t>()</w:t>
      </w:r>
      <w:r>
        <w:rPr>
          <w:rFonts w:ascii="Consolas" w:eastAsia="Times New Roman" w:hAnsi="Consolas"/>
          <w:b/>
          <w:color w:val="000000"/>
          <w:sz w:val="18"/>
          <w:szCs w:val="18"/>
          <w:bdr w:val="none" w:sz="0" w:space="0" w:color="auto" w:frame="1"/>
          <w:lang w:eastAsia="sk-SK"/>
        </w:rPr>
        <w:t xml:space="preserve"> </w:t>
      </w:r>
      <w:r>
        <w:rPr>
          <w:rFonts w:eastAsia="Times New Roman"/>
          <w:color w:val="000000"/>
          <w:szCs w:val="24"/>
          <w:bdr w:val="none" w:sz="0" w:space="0" w:color="auto" w:frame="1"/>
          <w:lang w:eastAsia="sk-SK"/>
        </w:rPr>
        <w:t xml:space="preserve">zavolá funkciu </w:t>
      </w:r>
      <w:proofErr w:type="spellStart"/>
      <w:r w:rsidRPr="000907FB">
        <w:rPr>
          <w:rFonts w:ascii="Consolas" w:hAnsi="Consolas"/>
          <w:b/>
          <w:sz w:val="18"/>
          <w:szCs w:val="18"/>
        </w:rPr>
        <w:t>authenticationCheck</w:t>
      </w:r>
      <w:proofErr w:type="spellEnd"/>
      <w:r>
        <w:rPr>
          <w:rFonts w:eastAsia="Times New Roman"/>
          <w:color w:val="000000"/>
          <w:szCs w:val="24"/>
          <w:bdr w:val="none" w:sz="0" w:space="0" w:color="auto" w:frame="1"/>
          <w:lang w:eastAsia="sk-SK"/>
        </w:rPr>
        <w:t xml:space="preserve">, ktorá kontroluje </w:t>
      </w:r>
      <w:r>
        <w:t>autentifikáciu používateľa a na základe toho povoľuje prístup.</w:t>
      </w:r>
    </w:p>
    <w:p w14:paraId="0381FB96" w14:textId="04B54EF8" w:rsidR="000704DB" w:rsidRDefault="00723C2C" w:rsidP="00467640">
      <w:pPr>
        <w:pStyle w:val="Nadpis4"/>
      </w:pPr>
      <w:r w:rsidRPr="00723C2C">
        <w:t>Validácia údajov</w:t>
      </w:r>
    </w:p>
    <w:p w14:paraId="7252890E" w14:textId="53C3D67C" w:rsidR="00723C2C" w:rsidRDefault="00723C2C" w:rsidP="00094A72">
      <w:r>
        <w:t xml:space="preserve">Pre validáciu v našej aplikácii sme použili balíček </w:t>
      </w:r>
      <w:proofErr w:type="spellStart"/>
      <w:r w:rsidRPr="000907FB">
        <w:rPr>
          <w:rFonts w:ascii="Consolas" w:hAnsi="Consolas"/>
          <w:b/>
          <w:sz w:val="18"/>
          <w:szCs w:val="18"/>
        </w:rPr>
        <w:t>violin</w:t>
      </w:r>
      <w:proofErr w:type="spellEnd"/>
      <w:r w:rsidRPr="00723C2C">
        <w:t>,</w:t>
      </w:r>
      <w:r>
        <w:rPr>
          <w:b/>
        </w:rPr>
        <w:t xml:space="preserve">  </w:t>
      </w:r>
      <w:r>
        <w:t xml:space="preserve">jeho implementácia bola jednoduchá a ponúkala už širokú škálu preddefinovaných pravidiel pre validáciu. Jednotlivé pravidlá sa od seba oddeľujú </w:t>
      </w:r>
      <w:r w:rsidR="00C927A3">
        <w:t>symbolom „</w:t>
      </w:r>
      <w:r w:rsidR="002925AC">
        <w:t xml:space="preserve"> </w:t>
      </w:r>
      <w:r w:rsidR="00C927A3">
        <w:t>|</w:t>
      </w:r>
      <w:r w:rsidR="002925AC">
        <w:t xml:space="preserve"> </w:t>
      </w:r>
      <w:r w:rsidR="00C927A3">
        <w:t>“</w:t>
      </w:r>
      <w:r w:rsidR="00AA0D0A">
        <w:t>.</w:t>
      </w:r>
      <w:r>
        <w:t xml:space="preserve"> </w:t>
      </w:r>
    </w:p>
    <w:p w14:paraId="0C50D097" w14:textId="77777777" w:rsidR="00723C2C" w:rsidRPr="00723C2C" w:rsidRDefault="00723C2C" w:rsidP="002D4D52">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$v-&gt;</w:t>
      </w:r>
      <w:proofErr w:type="spellStart"/>
      <w:r w:rsidRPr="00723C2C">
        <w:rPr>
          <w:rFonts w:ascii="Consolas" w:eastAsia="Times New Roman" w:hAnsi="Consolas"/>
          <w:color w:val="000000"/>
          <w:sz w:val="18"/>
          <w:szCs w:val="18"/>
          <w:bdr w:val="none" w:sz="0" w:space="0" w:color="auto" w:frame="1"/>
          <w:lang w:eastAsia="sk-SK"/>
        </w:rPr>
        <w:t>validate</w:t>
      </w:r>
      <w:proofErr w:type="spellEnd"/>
      <w:r w:rsidRPr="00723C2C">
        <w:rPr>
          <w:rFonts w:ascii="Consolas" w:eastAsia="Times New Roman" w:hAnsi="Consolas"/>
          <w:color w:val="000000"/>
          <w:sz w:val="18"/>
          <w:szCs w:val="18"/>
          <w:bdr w:val="none" w:sz="0" w:space="0" w:color="auto" w:frame="1"/>
          <w:lang w:eastAsia="sk-SK"/>
        </w:rPr>
        <w:t>([  </w:t>
      </w:r>
    </w:p>
    <w:p w14:paraId="135EEE4D" w14:textId="77777777" w:rsidR="00723C2C" w:rsidRPr="00723C2C" w:rsidRDefault="00723C2C" w:rsidP="002D4D52">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'email'</w:t>
      </w:r>
      <w:r w:rsidRPr="00723C2C">
        <w:rPr>
          <w:rFonts w:ascii="Consolas" w:eastAsia="Times New Roman" w:hAnsi="Consolas"/>
          <w:color w:val="000000"/>
          <w:sz w:val="18"/>
          <w:szCs w:val="18"/>
          <w:bdr w:val="none" w:sz="0" w:space="0" w:color="auto" w:frame="1"/>
          <w:lang w:eastAsia="sk-SK"/>
        </w:rPr>
        <w:t> =&gt; [$email, </w:t>
      </w:r>
      <w:r w:rsidRPr="00723C2C">
        <w:rPr>
          <w:rFonts w:ascii="Consolas" w:eastAsia="Times New Roman" w:hAnsi="Consolas"/>
          <w:color w:val="0000FF"/>
          <w:sz w:val="18"/>
          <w:szCs w:val="18"/>
          <w:bdr w:val="none" w:sz="0" w:space="0" w:color="auto" w:frame="1"/>
          <w:lang w:eastAsia="sk-SK"/>
        </w:rPr>
        <w:t>'</w:t>
      </w:r>
      <w:proofErr w:type="spellStart"/>
      <w:r w:rsidRPr="00723C2C">
        <w:rPr>
          <w:rFonts w:ascii="Consolas" w:eastAsia="Times New Roman" w:hAnsi="Consolas"/>
          <w:color w:val="0000FF"/>
          <w:sz w:val="18"/>
          <w:szCs w:val="18"/>
          <w:bdr w:val="none" w:sz="0" w:space="0" w:color="auto" w:frame="1"/>
          <w:lang w:eastAsia="sk-SK"/>
        </w:rPr>
        <w:t>required|email|uniqueEmail</w:t>
      </w:r>
      <w:proofErr w:type="spellEnd"/>
      <w:r w:rsidRPr="00723C2C">
        <w:rPr>
          <w:rFonts w:ascii="Consolas" w:eastAsia="Times New Roman" w:hAnsi="Consolas"/>
          <w:color w:val="0000FF"/>
          <w:sz w:val="18"/>
          <w:szCs w:val="18"/>
          <w:bdr w:val="none" w:sz="0" w:space="0" w:color="auto" w:frame="1"/>
          <w:lang w:eastAsia="sk-SK"/>
        </w:rPr>
        <w:t>'</w:t>
      </w:r>
      <w:r w:rsidRPr="00723C2C">
        <w:rPr>
          <w:rFonts w:ascii="Consolas" w:eastAsia="Times New Roman" w:hAnsi="Consolas"/>
          <w:color w:val="000000"/>
          <w:sz w:val="18"/>
          <w:szCs w:val="18"/>
          <w:bdr w:val="none" w:sz="0" w:space="0" w:color="auto" w:frame="1"/>
          <w:lang w:eastAsia="sk-SK"/>
        </w:rPr>
        <w:t>],  </w:t>
      </w:r>
    </w:p>
    <w:p w14:paraId="3BE8B15A" w14:textId="77777777" w:rsidR="00723C2C" w:rsidRPr="00723C2C" w:rsidRDefault="00723C2C" w:rsidP="002D4D52">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'name'</w:t>
      </w:r>
      <w:r w:rsidRPr="00723C2C">
        <w:rPr>
          <w:rFonts w:ascii="Consolas" w:eastAsia="Times New Roman" w:hAnsi="Consolas"/>
          <w:color w:val="000000"/>
          <w:sz w:val="18"/>
          <w:szCs w:val="18"/>
          <w:bdr w:val="none" w:sz="0" w:space="0" w:color="auto" w:frame="1"/>
          <w:lang w:eastAsia="sk-SK"/>
        </w:rPr>
        <w:t> =&gt; [$name, </w:t>
      </w:r>
      <w:r w:rsidRPr="00723C2C">
        <w:rPr>
          <w:rFonts w:ascii="Consolas" w:eastAsia="Times New Roman" w:hAnsi="Consolas"/>
          <w:color w:val="0000FF"/>
          <w:sz w:val="18"/>
          <w:szCs w:val="18"/>
          <w:bdr w:val="none" w:sz="0" w:space="0" w:color="auto" w:frame="1"/>
          <w:lang w:eastAsia="sk-SK"/>
        </w:rPr>
        <w:t>'required|alnumDash|max(20)|uniqueUsername'</w:t>
      </w:r>
      <w:r w:rsidRPr="00723C2C">
        <w:rPr>
          <w:rFonts w:ascii="Consolas" w:eastAsia="Times New Roman" w:hAnsi="Consolas"/>
          <w:color w:val="000000"/>
          <w:sz w:val="18"/>
          <w:szCs w:val="18"/>
          <w:bdr w:val="none" w:sz="0" w:space="0" w:color="auto" w:frame="1"/>
          <w:lang w:eastAsia="sk-SK"/>
        </w:rPr>
        <w:t>],  </w:t>
      </w:r>
    </w:p>
    <w:p w14:paraId="68E89811" w14:textId="77777777" w:rsidR="00723C2C" w:rsidRPr="00723C2C" w:rsidRDefault="00723C2C" w:rsidP="002D4D52">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w:t>
      </w:r>
      <w:proofErr w:type="spellStart"/>
      <w:r w:rsidRPr="00723C2C">
        <w:rPr>
          <w:rFonts w:ascii="Consolas" w:eastAsia="Times New Roman" w:hAnsi="Consolas"/>
          <w:color w:val="0000FF"/>
          <w:sz w:val="18"/>
          <w:szCs w:val="18"/>
          <w:bdr w:val="none" w:sz="0" w:space="0" w:color="auto" w:frame="1"/>
          <w:lang w:eastAsia="sk-SK"/>
        </w:rPr>
        <w:t>password</w:t>
      </w:r>
      <w:proofErr w:type="spellEnd"/>
      <w:r w:rsidRPr="00723C2C">
        <w:rPr>
          <w:rFonts w:ascii="Consolas" w:eastAsia="Times New Roman" w:hAnsi="Consolas"/>
          <w:color w:val="0000FF"/>
          <w:sz w:val="18"/>
          <w:szCs w:val="18"/>
          <w:bdr w:val="none" w:sz="0" w:space="0" w:color="auto" w:frame="1"/>
          <w:lang w:eastAsia="sk-SK"/>
        </w:rPr>
        <w:t>'</w:t>
      </w:r>
      <w:r w:rsidRPr="00723C2C">
        <w:rPr>
          <w:rFonts w:ascii="Consolas" w:eastAsia="Times New Roman" w:hAnsi="Consolas"/>
          <w:color w:val="000000"/>
          <w:sz w:val="18"/>
          <w:szCs w:val="18"/>
          <w:bdr w:val="none" w:sz="0" w:space="0" w:color="auto" w:frame="1"/>
          <w:lang w:eastAsia="sk-SK"/>
        </w:rPr>
        <w:t> =&gt; [$</w:t>
      </w:r>
      <w:proofErr w:type="spellStart"/>
      <w:r w:rsidRPr="00723C2C">
        <w:rPr>
          <w:rFonts w:ascii="Consolas" w:eastAsia="Times New Roman" w:hAnsi="Consolas"/>
          <w:color w:val="000000"/>
          <w:sz w:val="18"/>
          <w:szCs w:val="18"/>
          <w:bdr w:val="none" w:sz="0" w:space="0" w:color="auto" w:frame="1"/>
          <w:lang w:eastAsia="sk-SK"/>
        </w:rPr>
        <w:t>password</w:t>
      </w:r>
      <w:proofErr w:type="spellEnd"/>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w:t>
      </w:r>
      <w:proofErr w:type="spellStart"/>
      <w:r w:rsidRPr="00723C2C">
        <w:rPr>
          <w:rFonts w:ascii="Consolas" w:eastAsia="Times New Roman" w:hAnsi="Consolas"/>
          <w:color w:val="0000FF"/>
          <w:sz w:val="18"/>
          <w:szCs w:val="18"/>
          <w:bdr w:val="none" w:sz="0" w:space="0" w:color="auto" w:frame="1"/>
          <w:lang w:eastAsia="sk-SK"/>
        </w:rPr>
        <w:t>required|min</w:t>
      </w:r>
      <w:proofErr w:type="spellEnd"/>
      <w:r w:rsidRPr="00723C2C">
        <w:rPr>
          <w:rFonts w:ascii="Consolas" w:eastAsia="Times New Roman" w:hAnsi="Consolas"/>
          <w:color w:val="0000FF"/>
          <w:sz w:val="18"/>
          <w:szCs w:val="18"/>
          <w:bdr w:val="none" w:sz="0" w:space="0" w:color="auto" w:frame="1"/>
          <w:lang w:eastAsia="sk-SK"/>
        </w:rPr>
        <w:t>(6)'</w:t>
      </w:r>
      <w:r w:rsidRPr="00723C2C">
        <w:rPr>
          <w:rFonts w:ascii="Consolas" w:eastAsia="Times New Roman" w:hAnsi="Consolas"/>
          <w:color w:val="000000"/>
          <w:sz w:val="18"/>
          <w:szCs w:val="18"/>
          <w:bdr w:val="none" w:sz="0" w:space="0" w:color="auto" w:frame="1"/>
          <w:lang w:eastAsia="sk-SK"/>
        </w:rPr>
        <w:t>],  </w:t>
      </w:r>
    </w:p>
    <w:p w14:paraId="3E1EC43B" w14:textId="77777777" w:rsidR="00723C2C" w:rsidRPr="00723C2C" w:rsidRDefault="00723C2C" w:rsidP="002D4D52">
      <w:pPr>
        <w:numPr>
          <w:ilvl w:val="0"/>
          <w:numId w:val="31"/>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w:t>
      </w:r>
      <w:r w:rsidRPr="00723C2C">
        <w:rPr>
          <w:rFonts w:ascii="Consolas" w:eastAsia="Times New Roman" w:hAnsi="Consolas"/>
          <w:color w:val="0000FF"/>
          <w:sz w:val="18"/>
          <w:szCs w:val="18"/>
          <w:bdr w:val="none" w:sz="0" w:space="0" w:color="auto" w:frame="1"/>
          <w:lang w:eastAsia="sk-SK"/>
        </w:rPr>
        <w:t>'password_confirm'</w:t>
      </w:r>
      <w:r w:rsidRPr="00723C2C">
        <w:rPr>
          <w:rFonts w:ascii="Consolas" w:eastAsia="Times New Roman" w:hAnsi="Consolas"/>
          <w:color w:val="000000"/>
          <w:sz w:val="18"/>
          <w:szCs w:val="18"/>
          <w:bdr w:val="none" w:sz="0" w:space="0" w:color="auto" w:frame="1"/>
          <w:lang w:eastAsia="sk-SK"/>
        </w:rPr>
        <w:t> =&gt; [$passwordConfirm, </w:t>
      </w:r>
      <w:r w:rsidRPr="00723C2C">
        <w:rPr>
          <w:rFonts w:ascii="Consolas" w:eastAsia="Times New Roman" w:hAnsi="Consolas"/>
          <w:color w:val="0000FF"/>
          <w:sz w:val="18"/>
          <w:szCs w:val="18"/>
          <w:bdr w:val="none" w:sz="0" w:space="0" w:color="auto" w:frame="1"/>
          <w:lang w:eastAsia="sk-SK"/>
        </w:rPr>
        <w:t>'required|matches(password)'</w:t>
      </w:r>
      <w:r w:rsidRPr="00723C2C">
        <w:rPr>
          <w:rFonts w:ascii="Consolas" w:eastAsia="Times New Roman" w:hAnsi="Consolas"/>
          <w:color w:val="000000"/>
          <w:sz w:val="18"/>
          <w:szCs w:val="18"/>
          <w:bdr w:val="none" w:sz="0" w:space="0" w:color="auto" w:frame="1"/>
          <w:lang w:eastAsia="sk-SK"/>
        </w:rPr>
        <w:t>],  </w:t>
      </w:r>
    </w:p>
    <w:p w14:paraId="3D5ACF2B" w14:textId="77777777" w:rsidR="00723C2C" w:rsidRPr="00723C2C" w:rsidRDefault="00723C2C" w:rsidP="002D4D52">
      <w:pPr>
        <w:numPr>
          <w:ilvl w:val="0"/>
          <w:numId w:val="31"/>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723C2C">
        <w:rPr>
          <w:rFonts w:ascii="Consolas" w:eastAsia="Times New Roman" w:hAnsi="Consolas"/>
          <w:color w:val="000000"/>
          <w:sz w:val="18"/>
          <w:szCs w:val="18"/>
          <w:bdr w:val="none" w:sz="0" w:space="0" w:color="auto" w:frame="1"/>
          <w:lang w:eastAsia="sk-SK"/>
        </w:rPr>
        <w:t>    ]);  </w:t>
      </w:r>
    </w:p>
    <w:tbl>
      <w:tblPr>
        <w:tblStyle w:val="Tabukasmriekou4zvraznenie51"/>
        <w:tblW w:w="0" w:type="auto"/>
        <w:tblLook w:val="04A0" w:firstRow="1" w:lastRow="0" w:firstColumn="1" w:lastColumn="0" w:noHBand="0" w:noVBand="1"/>
      </w:tblPr>
      <w:tblGrid>
        <w:gridCol w:w="2405"/>
        <w:gridCol w:w="6372"/>
      </w:tblGrid>
      <w:tr w:rsidR="00AA0D0A" w14:paraId="0A49D901" w14:textId="77777777" w:rsidTr="00AA0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E36B2" w14:textId="4DE7732A" w:rsidR="00AA0D0A" w:rsidRDefault="00AA0D0A" w:rsidP="00094A72">
            <w:pPr>
              <w:ind w:firstLine="0"/>
            </w:pPr>
            <w:r>
              <w:t>Názov</w:t>
            </w:r>
          </w:p>
        </w:tc>
        <w:tc>
          <w:tcPr>
            <w:tcW w:w="6372" w:type="dxa"/>
          </w:tcPr>
          <w:p w14:paraId="36E50050" w14:textId="10A7D673" w:rsidR="00AA0D0A" w:rsidRDefault="00AA0D0A" w:rsidP="00094A72">
            <w:pPr>
              <w:ind w:firstLine="0"/>
              <w:cnfStyle w:val="100000000000" w:firstRow="1" w:lastRow="0" w:firstColumn="0" w:lastColumn="0" w:oddVBand="0" w:evenVBand="0" w:oddHBand="0" w:evenHBand="0" w:firstRowFirstColumn="0" w:firstRowLastColumn="0" w:lastRowFirstColumn="0" w:lastRowLastColumn="0"/>
            </w:pPr>
            <w:r>
              <w:t>Popis</w:t>
            </w:r>
          </w:p>
        </w:tc>
      </w:tr>
      <w:tr w:rsidR="00AA0D0A" w14:paraId="0A40ABCB" w14:textId="77777777" w:rsidTr="00AA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E16A9F8" w14:textId="271C0678" w:rsidR="00AA0D0A" w:rsidRDefault="00AA0D0A" w:rsidP="00094A72">
            <w:pPr>
              <w:ind w:firstLine="0"/>
            </w:pPr>
            <w:proofErr w:type="spellStart"/>
            <w:r>
              <w:t>required</w:t>
            </w:r>
            <w:proofErr w:type="spellEnd"/>
          </w:p>
        </w:tc>
        <w:tc>
          <w:tcPr>
            <w:tcW w:w="6372" w:type="dxa"/>
          </w:tcPr>
          <w:p w14:paraId="5683682F" w14:textId="424E84CB" w:rsidR="00AA0D0A" w:rsidRDefault="00AA0D0A" w:rsidP="00094A72">
            <w:pPr>
              <w:ind w:firstLine="0"/>
              <w:cnfStyle w:val="000000100000" w:firstRow="0" w:lastRow="0" w:firstColumn="0" w:lastColumn="0" w:oddVBand="0" w:evenVBand="0" w:oddHBand="1" w:evenHBand="0" w:firstRowFirstColumn="0" w:firstRowLastColumn="0" w:lastRowFirstColumn="0" w:lastRowLastColumn="0"/>
            </w:pPr>
            <w:r>
              <w:t>Vyžaduje zadanie hodnoty</w:t>
            </w:r>
          </w:p>
        </w:tc>
      </w:tr>
      <w:tr w:rsidR="00AA0D0A" w14:paraId="5BECB947" w14:textId="77777777" w:rsidTr="00AA0D0A">
        <w:tc>
          <w:tcPr>
            <w:cnfStyle w:val="001000000000" w:firstRow="0" w:lastRow="0" w:firstColumn="1" w:lastColumn="0" w:oddVBand="0" w:evenVBand="0" w:oddHBand="0" w:evenHBand="0" w:firstRowFirstColumn="0" w:firstRowLastColumn="0" w:lastRowFirstColumn="0" w:lastRowLastColumn="0"/>
            <w:tcW w:w="2405" w:type="dxa"/>
          </w:tcPr>
          <w:p w14:paraId="6E0B409E" w14:textId="60E50DA0" w:rsidR="00AA0D0A" w:rsidRDefault="00AA0D0A" w:rsidP="00094A72">
            <w:pPr>
              <w:ind w:firstLine="0"/>
            </w:pPr>
            <w:r>
              <w:t>min(6)</w:t>
            </w:r>
          </w:p>
        </w:tc>
        <w:tc>
          <w:tcPr>
            <w:tcW w:w="6372" w:type="dxa"/>
          </w:tcPr>
          <w:p w14:paraId="40BADE3E" w14:textId="13550E93" w:rsidR="00AA0D0A" w:rsidRDefault="00AA0D0A" w:rsidP="00094A72">
            <w:pPr>
              <w:ind w:firstLine="0"/>
              <w:cnfStyle w:val="000000000000" w:firstRow="0" w:lastRow="0" w:firstColumn="0" w:lastColumn="0" w:oddVBand="0" w:evenVBand="0" w:oddHBand="0" w:evenHBand="0" w:firstRowFirstColumn="0" w:firstRowLastColumn="0" w:lastRowFirstColumn="0" w:lastRowLastColumn="0"/>
            </w:pPr>
            <w:r>
              <w:t>Zadaná hodnota musí mať minimálne 6 znakov</w:t>
            </w:r>
          </w:p>
        </w:tc>
      </w:tr>
      <w:tr w:rsidR="00AA0D0A" w14:paraId="5695692F" w14:textId="77777777" w:rsidTr="00AA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38CC0F2" w14:textId="5B14803B" w:rsidR="00AA0D0A" w:rsidRDefault="00AA0D0A" w:rsidP="00094A72">
            <w:pPr>
              <w:ind w:firstLine="0"/>
            </w:pPr>
            <w:proofErr w:type="spellStart"/>
            <w:r>
              <w:t>matches</w:t>
            </w:r>
            <w:proofErr w:type="spellEnd"/>
            <w:r>
              <w:t>(</w:t>
            </w:r>
            <w:proofErr w:type="spellStart"/>
            <w:r>
              <w:t>password</w:t>
            </w:r>
            <w:proofErr w:type="spellEnd"/>
            <w:r>
              <w:t>)</w:t>
            </w:r>
          </w:p>
        </w:tc>
        <w:tc>
          <w:tcPr>
            <w:tcW w:w="6372" w:type="dxa"/>
          </w:tcPr>
          <w:p w14:paraId="69D2C9D2" w14:textId="67ADCD99" w:rsidR="00AA0D0A" w:rsidRDefault="00AA0D0A" w:rsidP="00094A72">
            <w:pPr>
              <w:ind w:firstLine="0"/>
              <w:cnfStyle w:val="000000100000" w:firstRow="0" w:lastRow="0" w:firstColumn="0" w:lastColumn="0" w:oddVBand="0" w:evenVBand="0" w:oddHBand="1" w:evenHBand="0" w:firstRowFirstColumn="0" w:firstRowLastColumn="0" w:lastRowFirstColumn="0" w:lastRowLastColumn="0"/>
            </w:pPr>
            <w:r>
              <w:t>Kontroluje či sa zadaný reťazec zhoduje s parametrom</w:t>
            </w:r>
          </w:p>
        </w:tc>
      </w:tr>
    </w:tbl>
    <w:p w14:paraId="18E62C76" w14:textId="7781467F" w:rsidR="00723C2C" w:rsidRDefault="00723C2C" w:rsidP="00094A72"/>
    <w:p w14:paraId="357A77C3" w14:textId="4553ABC0" w:rsidR="00AA0D0A" w:rsidRPr="00723C2C" w:rsidRDefault="00AA0D0A" w:rsidP="00094A72">
      <w:r>
        <w:t xml:space="preserve">Použitie balíčku </w:t>
      </w:r>
      <w:proofErr w:type="spellStart"/>
      <w:r w:rsidRPr="00AA0D0A">
        <w:rPr>
          <w:b/>
        </w:rPr>
        <w:t>violin</w:t>
      </w:r>
      <w:proofErr w:type="spellEnd"/>
      <w:r>
        <w:t xml:space="preserve"> značne urýchlilo kontrolu vstupných údajov svojim jednoduchým použitím a možnosťou vytvárania vlastných pravidiel, vybrané pravidlá pre kontrolu, ktoré boli použité v našej aplikácii sme si opísali v tabuľke vyššie.</w:t>
      </w:r>
    </w:p>
    <w:p w14:paraId="09AF897C" w14:textId="708831C5" w:rsidR="008859B8" w:rsidRDefault="00E932CB" w:rsidP="00E932CB">
      <w:pPr>
        <w:pStyle w:val="Nadpis3"/>
      </w:pPr>
      <w:r>
        <w:lastRenderedPageBreak/>
        <w:t>Zobrazovanie</w:t>
      </w:r>
      <w:r w:rsidR="00DC5C84">
        <w:t xml:space="preserve"> stránok</w:t>
      </w:r>
    </w:p>
    <w:p w14:paraId="0EF37777" w14:textId="697B4C9D" w:rsidR="00767D3C" w:rsidRDefault="00767D3C" w:rsidP="006B6256">
      <w:r>
        <w:t>Zobrazovanie stránok v našej aplikácii prebieha dynamicky. Pomocou šablóny a </w:t>
      </w:r>
      <w:proofErr w:type="spellStart"/>
      <w:r>
        <w:t>fameworku</w:t>
      </w:r>
      <w:proofErr w:type="spellEnd"/>
      <w:r>
        <w:t xml:space="preserve"> </w:t>
      </w:r>
      <w:proofErr w:type="spellStart"/>
      <w:r>
        <w:t>Bootstrap</w:t>
      </w:r>
      <w:proofErr w:type="spellEnd"/>
      <w:r>
        <w:t xml:space="preserve"> bola vytvorená základný vzhľad stránky, ktorej jednotlivé časti ďalej implementujú funkcie našej </w:t>
      </w:r>
      <w:proofErr w:type="spellStart"/>
      <w:r>
        <w:t>aplikácie.Nato</w:t>
      </w:r>
      <w:proofErr w:type="spellEnd"/>
      <w:r>
        <w:t xml:space="preserve"> aby bolo zobrazovanie týchto stránok v prostredí </w:t>
      </w:r>
      <w:proofErr w:type="spellStart"/>
      <w:r>
        <w:t>frameworku</w:t>
      </w:r>
      <w:proofErr w:type="spellEnd"/>
      <w:r>
        <w:t xml:space="preserve"> </w:t>
      </w:r>
      <w:proofErr w:type="spellStart"/>
      <w:r>
        <w:t>Slim</w:t>
      </w:r>
      <w:proofErr w:type="spellEnd"/>
      <w:r>
        <w:t xml:space="preserve"> bolo nutné použiť balíčky </w:t>
      </w:r>
      <w:proofErr w:type="spellStart"/>
      <w:r w:rsidRPr="00767D3C">
        <w:rPr>
          <w:rFonts w:ascii="Consolas" w:hAnsi="Consolas"/>
          <w:b/>
          <w:sz w:val="18"/>
          <w:szCs w:val="18"/>
        </w:rPr>
        <w:t>Twig-View</w:t>
      </w:r>
      <w:proofErr w:type="spellEnd"/>
      <w:r>
        <w:t xml:space="preserve"> a </w:t>
      </w:r>
      <w:proofErr w:type="spellStart"/>
      <w:r w:rsidRPr="00767D3C">
        <w:rPr>
          <w:rFonts w:ascii="Consolas" w:hAnsi="Consolas"/>
          <w:b/>
          <w:sz w:val="18"/>
          <w:szCs w:val="18"/>
        </w:rPr>
        <w:t>Slim-Views</w:t>
      </w:r>
      <w:proofErr w:type="spellEnd"/>
      <w:r>
        <w:t>, ktoré spolu navzájom spolupracujú. Tieto balíky umožňujú prácu s PHP v našich šablónach s minimálnym kódom, pôvodný PHP kód zjednodušujú vlastným zápisom.</w:t>
      </w:r>
      <w:r w:rsidR="006B6256">
        <w:t xml:space="preserve"> Samotný kód sa vkladá do tzv. blokov.</w:t>
      </w:r>
    </w:p>
    <w:p w14:paraId="5BC201DC" w14:textId="77777777" w:rsidR="006B6256" w:rsidRPr="006B6256" w:rsidRDefault="006B6256" w:rsidP="006B6256">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B6256">
        <w:rPr>
          <w:rFonts w:ascii="Consolas" w:eastAsia="Times New Roman" w:hAnsi="Consolas"/>
          <w:color w:val="000000"/>
          <w:sz w:val="18"/>
          <w:szCs w:val="18"/>
          <w:bdr w:val="none" w:sz="0" w:space="0" w:color="auto" w:frame="1"/>
          <w:lang w:eastAsia="sk-SK"/>
        </w:rPr>
        <w:t>{% </w:t>
      </w:r>
      <w:proofErr w:type="spellStart"/>
      <w:r w:rsidRPr="006B6256">
        <w:rPr>
          <w:rFonts w:ascii="Consolas" w:eastAsia="Times New Roman" w:hAnsi="Consolas"/>
          <w:color w:val="000000"/>
          <w:sz w:val="18"/>
          <w:szCs w:val="18"/>
          <w:bdr w:val="none" w:sz="0" w:space="0" w:color="auto" w:frame="1"/>
          <w:lang w:eastAsia="sk-SK"/>
        </w:rPr>
        <w:t>block</w:t>
      </w:r>
      <w:proofErr w:type="spellEnd"/>
      <w:r w:rsidRPr="006B6256">
        <w:rPr>
          <w:rFonts w:ascii="Consolas" w:eastAsia="Times New Roman" w:hAnsi="Consolas"/>
          <w:color w:val="000000"/>
          <w:sz w:val="18"/>
          <w:szCs w:val="18"/>
          <w:bdr w:val="none" w:sz="0" w:space="0" w:color="auto" w:frame="1"/>
          <w:lang w:eastAsia="sk-SK"/>
        </w:rPr>
        <w:t> </w:t>
      </w:r>
      <w:proofErr w:type="spellStart"/>
      <w:r w:rsidRPr="006B6256">
        <w:rPr>
          <w:rFonts w:ascii="Consolas" w:eastAsia="Times New Roman" w:hAnsi="Consolas"/>
          <w:color w:val="000000"/>
          <w:sz w:val="18"/>
          <w:szCs w:val="18"/>
          <w:bdr w:val="none" w:sz="0" w:space="0" w:color="auto" w:frame="1"/>
          <w:lang w:eastAsia="sk-SK"/>
        </w:rPr>
        <w:t>content</w:t>
      </w:r>
      <w:proofErr w:type="spellEnd"/>
      <w:r w:rsidRPr="006B6256">
        <w:rPr>
          <w:rFonts w:ascii="Consolas" w:eastAsia="Times New Roman" w:hAnsi="Consolas"/>
          <w:color w:val="000000"/>
          <w:sz w:val="18"/>
          <w:szCs w:val="18"/>
          <w:bdr w:val="none" w:sz="0" w:space="0" w:color="auto" w:frame="1"/>
          <w:lang w:eastAsia="sk-SK"/>
        </w:rPr>
        <w:t> %}  </w:t>
      </w:r>
    </w:p>
    <w:p w14:paraId="3CCE36C7" w14:textId="77777777" w:rsidR="006B6256" w:rsidRPr="006B6256" w:rsidRDefault="006B6256" w:rsidP="006B6256">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B6256">
        <w:rPr>
          <w:rFonts w:ascii="Consolas" w:eastAsia="Times New Roman" w:hAnsi="Consolas"/>
          <w:color w:val="000000"/>
          <w:sz w:val="18"/>
          <w:szCs w:val="18"/>
          <w:bdr w:val="none" w:sz="0" w:space="0" w:color="auto" w:frame="1"/>
          <w:lang w:eastAsia="sk-SK"/>
        </w:rPr>
        <w:t>  </w:t>
      </w:r>
    </w:p>
    <w:p w14:paraId="4E1852AC" w14:textId="36B96744" w:rsidR="006B6256" w:rsidRPr="006B6256" w:rsidRDefault="006B6256" w:rsidP="006B6256">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B6256">
        <w:rPr>
          <w:rFonts w:ascii="Consolas" w:eastAsia="Times New Roman" w:hAnsi="Consolas"/>
          <w:color w:val="000000"/>
          <w:sz w:val="18"/>
          <w:szCs w:val="18"/>
          <w:bdr w:val="none" w:sz="0" w:space="0" w:color="auto" w:frame="1"/>
          <w:lang w:eastAsia="sk-SK"/>
        </w:rPr>
        <w:t>...  </w:t>
      </w:r>
      <w:r>
        <w:rPr>
          <w:rFonts w:ascii="Consolas" w:eastAsia="Times New Roman" w:hAnsi="Consolas"/>
          <w:color w:val="000000"/>
          <w:sz w:val="18"/>
          <w:szCs w:val="18"/>
          <w:bdr w:val="none" w:sz="0" w:space="0" w:color="auto" w:frame="1"/>
          <w:lang w:eastAsia="sk-SK"/>
        </w:rPr>
        <w:t>obsah ...</w:t>
      </w:r>
    </w:p>
    <w:p w14:paraId="16287D48" w14:textId="77777777" w:rsidR="006B6256" w:rsidRPr="006B6256" w:rsidRDefault="006B6256" w:rsidP="006B6256">
      <w:pPr>
        <w:numPr>
          <w:ilvl w:val="0"/>
          <w:numId w:val="3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B6256">
        <w:rPr>
          <w:rFonts w:ascii="Consolas" w:eastAsia="Times New Roman" w:hAnsi="Consolas"/>
          <w:color w:val="000000"/>
          <w:sz w:val="18"/>
          <w:szCs w:val="18"/>
          <w:bdr w:val="none" w:sz="0" w:space="0" w:color="auto" w:frame="1"/>
          <w:lang w:eastAsia="sk-SK"/>
        </w:rPr>
        <w:t>  </w:t>
      </w:r>
    </w:p>
    <w:p w14:paraId="2A5B031B" w14:textId="77777777" w:rsidR="006B6256" w:rsidRPr="006B6256" w:rsidRDefault="006B6256" w:rsidP="006B6256">
      <w:pPr>
        <w:numPr>
          <w:ilvl w:val="0"/>
          <w:numId w:val="3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B6256">
        <w:rPr>
          <w:rFonts w:ascii="Consolas" w:eastAsia="Times New Roman" w:hAnsi="Consolas"/>
          <w:color w:val="000000"/>
          <w:sz w:val="18"/>
          <w:szCs w:val="18"/>
          <w:bdr w:val="none" w:sz="0" w:space="0" w:color="auto" w:frame="1"/>
          <w:lang w:eastAsia="sk-SK"/>
        </w:rPr>
        <w:t>{% </w:t>
      </w:r>
      <w:proofErr w:type="spellStart"/>
      <w:r w:rsidRPr="006B6256">
        <w:rPr>
          <w:rFonts w:ascii="Consolas" w:eastAsia="Times New Roman" w:hAnsi="Consolas"/>
          <w:color w:val="000000"/>
          <w:sz w:val="18"/>
          <w:szCs w:val="18"/>
          <w:bdr w:val="none" w:sz="0" w:space="0" w:color="auto" w:frame="1"/>
          <w:lang w:eastAsia="sk-SK"/>
        </w:rPr>
        <w:t>endblock</w:t>
      </w:r>
      <w:proofErr w:type="spellEnd"/>
      <w:r w:rsidRPr="006B6256">
        <w:rPr>
          <w:rFonts w:ascii="Consolas" w:eastAsia="Times New Roman" w:hAnsi="Consolas"/>
          <w:color w:val="000000"/>
          <w:sz w:val="18"/>
          <w:szCs w:val="18"/>
          <w:bdr w:val="none" w:sz="0" w:space="0" w:color="auto" w:frame="1"/>
          <w:lang w:eastAsia="sk-SK"/>
        </w:rPr>
        <w:t> %}  </w:t>
      </w:r>
    </w:p>
    <w:p w14:paraId="16DDC5C6" w14:textId="1F8A9B53" w:rsidR="006B6256" w:rsidRDefault="006B6256" w:rsidP="006B6256">
      <w:pPr>
        <w:rPr>
          <w:szCs w:val="24"/>
        </w:rPr>
      </w:pPr>
      <w:r>
        <w:t xml:space="preserve">Základ zobrazovania stránok v našej aplikácii tvorí šablóna </w:t>
      </w:r>
      <w:proofErr w:type="spellStart"/>
      <w:r w:rsidRPr="006B6256">
        <w:rPr>
          <w:rFonts w:ascii="Consolas" w:hAnsi="Consolas"/>
          <w:sz w:val="18"/>
          <w:szCs w:val="18"/>
        </w:rPr>
        <w:t>default.php</w:t>
      </w:r>
      <w:proofErr w:type="spellEnd"/>
      <w:r>
        <w:rPr>
          <w:rFonts w:ascii="Consolas" w:hAnsi="Consolas"/>
          <w:sz w:val="18"/>
          <w:szCs w:val="18"/>
        </w:rPr>
        <w:t xml:space="preserve">, </w:t>
      </w:r>
      <w:r>
        <w:rPr>
          <w:szCs w:val="24"/>
        </w:rPr>
        <w:t>táto šablóna zobrazuje bočný panel pre odkazy ako aj navigačný panel s užívateľskou ponukou, načíta všetky</w:t>
      </w:r>
      <w:r w:rsidR="00A7598C">
        <w:rPr>
          <w:szCs w:val="24"/>
        </w:rPr>
        <w:t xml:space="preserve"> potrebné komponenty </w:t>
      </w:r>
      <w:proofErr w:type="spellStart"/>
      <w:r w:rsidR="00A7598C">
        <w:rPr>
          <w:szCs w:val="24"/>
        </w:rPr>
        <w:t>Bootstrapu</w:t>
      </w:r>
      <w:proofErr w:type="spellEnd"/>
      <w:r w:rsidR="00A7598C">
        <w:rPr>
          <w:szCs w:val="24"/>
        </w:rPr>
        <w:t xml:space="preserve"> a definuje </w:t>
      </w:r>
      <w:proofErr w:type="spellStart"/>
      <w:r w:rsidR="00A7598C" w:rsidRPr="00A7598C">
        <w:rPr>
          <w:b/>
          <w:szCs w:val="24"/>
        </w:rPr>
        <w:t>block</w:t>
      </w:r>
      <w:proofErr w:type="spellEnd"/>
      <w:r w:rsidR="00A7598C" w:rsidRPr="00A7598C">
        <w:rPr>
          <w:b/>
          <w:szCs w:val="24"/>
        </w:rPr>
        <w:t xml:space="preserve"> </w:t>
      </w:r>
      <w:proofErr w:type="spellStart"/>
      <w:r w:rsidR="00A7598C" w:rsidRPr="00A7598C">
        <w:rPr>
          <w:b/>
          <w:szCs w:val="24"/>
        </w:rPr>
        <w:t>content</w:t>
      </w:r>
      <w:proofErr w:type="spellEnd"/>
      <w:r w:rsidR="00A7598C">
        <w:rPr>
          <w:b/>
          <w:szCs w:val="24"/>
        </w:rPr>
        <w:t xml:space="preserve"> </w:t>
      </w:r>
      <w:r w:rsidR="00A7598C">
        <w:rPr>
          <w:szCs w:val="24"/>
        </w:rPr>
        <w:t xml:space="preserve">a teda priestor, kde sa bude zobrazovať obsah ostatných stránok. Tento obsah taktiež podlieha autorizácií, určité odkazy sú tak zobrazované len neautentifikovaným alebo </w:t>
      </w:r>
      <w:r w:rsidR="00A7598C">
        <w:rPr>
          <w:szCs w:val="24"/>
        </w:rPr>
        <w:t>autentifikovaným</w:t>
      </w:r>
      <w:r w:rsidR="00A7598C">
        <w:rPr>
          <w:szCs w:val="24"/>
        </w:rPr>
        <w:t xml:space="preserve"> užívateľom.</w:t>
      </w:r>
    </w:p>
    <w:p w14:paraId="0AC2F9F9" w14:textId="77777777" w:rsidR="00A7598C" w:rsidRPr="00A7598C" w:rsidRDefault="00A7598C" w:rsidP="00A7598C">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7598C">
        <w:rPr>
          <w:rFonts w:ascii="Consolas" w:eastAsia="Times New Roman" w:hAnsi="Consolas"/>
          <w:color w:val="000000"/>
          <w:sz w:val="18"/>
          <w:szCs w:val="18"/>
          <w:bdr w:val="none" w:sz="0" w:space="0" w:color="auto" w:frame="1"/>
          <w:lang w:eastAsia="sk-SK"/>
        </w:rPr>
        <w:t>{% </w:t>
      </w:r>
      <w:proofErr w:type="spellStart"/>
      <w:r w:rsidRPr="00A7598C">
        <w:rPr>
          <w:rFonts w:ascii="Consolas" w:eastAsia="Times New Roman" w:hAnsi="Consolas"/>
          <w:color w:val="000000"/>
          <w:sz w:val="18"/>
          <w:szCs w:val="18"/>
          <w:bdr w:val="none" w:sz="0" w:space="0" w:color="auto" w:frame="1"/>
          <w:lang w:eastAsia="sk-SK"/>
        </w:rPr>
        <w:t>if</w:t>
      </w:r>
      <w:proofErr w:type="spellEnd"/>
      <w:r w:rsidRPr="00A7598C">
        <w:rPr>
          <w:rFonts w:ascii="Consolas" w:eastAsia="Times New Roman" w:hAnsi="Consolas"/>
          <w:color w:val="000000"/>
          <w:sz w:val="18"/>
          <w:szCs w:val="18"/>
          <w:bdr w:val="none" w:sz="0" w:space="0" w:color="auto" w:frame="1"/>
          <w:lang w:eastAsia="sk-SK"/>
        </w:rPr>
        <w:t> </w:t>
      </w:r>
      <w:proofErr w:type="spellStart"/>
      <w:r w:rsidRPr="00A7598C">
        <w:rPr>
          <w:rFonts w:ascii="Consolas" w:eastAsia="Times New Roman" w:hAnsi="Consolas"/>
          <w:color w:val="000000"/>
          <w:sz w:val="18"/>
          <w:szCs w:val="18"/>
          <w:bdr w:val="none" w:sz="0" w:space="0" w:color="auto" w:frame="1"/>
          <w:lang w:eastAsia="sk-SK"/>
        </w:rPr>
        <w:t>auth</w:t>
      </w:r>
      <w:proofErr w:type="spellEnd"/>
      <w:r w:rsidRPr="00A7598C">
        <w:rPr>
          <w:rFonts w:ascii="Consolas" w:eastAsia="Times New Roman" w:hAnsi="Consolas"/>
          <w:color w:val="000000"/>
          <w:sz w:val="18"/>
          <w:szCs w:val="18"/>
          <w:bdr w:val="none" w:sz="0" w:space="0" w:color="auto" w:frame="1"/>
          <w:lang w:eastAsia="sk-SK"/>
        </w:rPr>
        <w:t> %}  </w:t>
      </w:r>
    </w:p>
    <w:p w14:paraId="74FC8704" w14:textId="77777777" w:rsidR="00A7598C" w:rsidRPr="00A7598C" w:rsidRDefault="00A7598C" w:rsidP="00A7598C">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A7598C">
        <w:rPr>
          <w:rFonts w:ascii="Consolas" w:eastAsia="Times New Roman" w:hAnsi="Consolas"/>
          <w:color w:val="000000"/>
          <w:sz w:val="18"/>
          <w:szCs w:val="18"/>
          <w:bdr w:val="none" w:sz="0" w:space="0" w:color="auto" w:frame="1"/>
          <w:lang w:eastAsia="sk-SK"/>
        </w:rPr>
        <w:t>  </w:t>
      </w:r>
    </w:p>
    <w:p w14:paraId="16D4A230" w14:textId="77777777" w:rsidR="00A7598C" w:rsidRPr="00A7598C" w:rsidRDefault="00A7598C" w:rsidP="00A7598C">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7598C">
        <w:rPr>
          <w:rFonts w:ascii="Consolas" w:eastAsia="Times New Roman" w:hAnsi="Consolas"/>
          <w:color w:val="000000"/>
          <w:sz w:val="18"/>
          <w:szCs w:val="18"/>
          <w:bdr w:val="none" w:sz="0" w:space="0" w:color="auto" w:frame="1"/>
          <w:lang w:eastAsia="sk-SK"/>
        </w:rPr>
        <w:t>... obsah ...  </w:t>
      </w:r>
    </w:p>
    <w:p w14:paraId="765EB71E" w14:textId="77777777" w:rsidR="00A7598C" w:rsidRPr="00A7598C" w:rsidRDefault="00A7598C" w:rsidP="00A7598C">
      <w:pPr>
        <w:numPr>
          <w:ilvl w:val="0"/>
          <w:numId w:val="34"/>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A7598C">
        <w:rPr>
          <w:rFonts w:ascii="Consolas" w:eastAsia="Times New Roman" w:hAnsi="Consolas"/>
          <w:color w:val="000000"/>
          <w:sz w:val="18"/>
          <w:szCs w:val="18"/>
          <w:bdr w:val="none" w:sz="0" w:space="0" w:color="auto" w:frame="1"/>
          <w:lang w:eastAsia="sk-SK"/>
        </w:rPr>
        <w:t>  </w:t>
      </w:r>
    </w:p>
    <w:p w14:paraId="2AA3F622" w14:textId="77777777" w:rsidR="00A7598C" w:rsidRPr="00A7598C" w:rsidRDefault="00A7598C" w:rsidP="00A7598C">
      <w:pPr>
        <w:numPr>
          <w:ilvl w:val="0"/>
          <w:numId w:val="34"/>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7598C">
        <w:rPr>
          <w:rFonts w:ascii="Consolas" w:eastAsia="Times New Roman" w:hAnsi="Consolas"/>
          <w:color w:val="000000"/>
          <w:sz w:val="18"/>
          <w:szCs w:val="18"/>
          <w:bdr w:val="none" w:sz="0" w:space="0" w:color="auto" w:frame="1"/>
          <w:lang w:eastAsia="sk-SK"/>
        </w:rPr>
        <w:t>{% </w:t>
      </w:r>
      <w:proofErr w:type="spellStart"/>
      <w:r w:rsidRPr="00A7598C">
        <w:rPr>
          <w:rFonts w:ascii="Consolas" w:eastAsia="Times New Roman" w:hAnsi="Consolas"/>
          <w:color w:val="000000"/>
          <w:sz w:val="18"/>
          <w:szCs w:val="18"/>
          <w:bdr w:val="none" w:sz="0" w:space="0" w:color="auto" w:frame="1"/>
          <w:lang w:eastAsia="sk-SK"/>
        </w:rPr>
        <w:t>endif</w:t>
      </w:r>
      <w:proofErr w:type="spellEnd"/>
      <w:r w:rsidRPr="00A7598C">
        <w:rPr>
          <w:rFonts w:ascii="Consolas" w:eastAsia="Times New Roman" w:hAnsi="Consolas"/>
          <w:color w:val="000000"/>
          <w:sz w:val="18"/>
          <w:szCs w:val="18"/>
          <w:bdr w:val="none" w:sz="0" w:space="0" w:color="auto" w:frame="1"/>
          <w:lang w:eastAsia="sk-SK"/>
        </w:rPr>
        <w:t> %}  </w:t>
      </w:r>
    </w:p>
    <w:p w14:paraId="2375800B" w14:textId="54C808FC" w:rsidR="00A7598C" w:rsidRDefault="00467640" w:rsidP="00467640">
      <w:pPr>
        <w:pStyle w:val="Nadpis4"/>
      </w:pPr>
      <w:proofErr w:type="spellStart"/>
      <w:r>
        <w:t>View</w:t>
      </w:r>
      <w:proofErr w:type="spellEnd"/>
      <w:r>
        <w:t xml:space="preserve"> a </w:t>
      </w:r>
      <w:proofErr w:type="spellStart"/>
      <w:r>
        <w:t>Presenter</w:t>
      </w:r>
      <w:proofErr w:type="spellEnd"/>
    </w:p>
    <w:p w14:paraId="312A40E7" w14:textId="64355D08" w:rsidR="00467640" w:rsidRDefault="00467640" w:rsidP="00467640">
      <w:r>
        <w:t xml:space="preserve">Pre zobrazenie stránky potrebujeme vytvoriť jej šablónu ( </w:t>
      </w:r>
      <w:proofErr w:type="spellStart"/>
      <w:r>
        <w:t>view</w:t>
      </w:r>
      <w:proofErr w:type="spellEnd"/>
      <w:r>
        <w:t xml:space="preserve"> ) a </w:t>
      </w:r>
      <w:proofErr w:type="spellStart"/>
      <w:r>
        <w:t>back</w:t>
      </w:r>
      <w:proofErr w:type="spellEnd"/>
      <w:r>
        <w:t xml:space="preserve">-end, ktorý ju bude definovať a bude sa starať o údaje, ktoré sa do nej pošlú ( </w:t>
      </w:r>
      <w:proofErr w:type="spellStart"/>
      <w:r>
        <w:t>presenter</w:t>
      </w:r>
      <w:proofErr w:type="spellEnd"/>
      <w:r>
        <w:t xml:space="preserve"> ). Štruktúra našej stránky tak obsahuje zložku </w:t>
      </w:r>
      <w:proofErr w:type="spellStart"/>
      <w:r w:rsidRPr="00467640">
        <w:rPr>
          <w:b/>
        </w:rPr>
        <w:t>views</w:t>
      </w:r>
      <w:proofErr w:type="spellEnd"/>
      <w:r w:rsidRPr="00467640">
        <w:t>,</w:t>
      </w:r>
      <w:r>
        <w:rPr>
          <w:b/>
        </w:rPr>
        <w:t xml:space="preserve"> </w:t>
      </w:r>
      <w:r>
        <w:t xml:space="preserve">ktorá obsahuje naformátované šablóny a zložku </w:t>
      </w:r>
      <w:proofErr w:type="spellStart"/>
      <w:r w:rsidRPr="00467640">
        <w:rPr>
          <w:b/>
        </w:rPr>
        <w:t>routes</w:t>
      </w:r>
      <w:proofErr w:type="spellEnd"/>
      <w:r>
        <w:t xml:space="preserve">, ktorá obsahuje </w:t>
      </w:r>
      <w:proofErr w:type="spellStart"/>
      <w:r>
        <w:t>presentery</w:t>
      </w:r>
      <w:proofErr w:type="spellEnd"/>
      <w:r>
        <w:t>, ktoré tieto šablóny spravujú.</w:t>
      </w:r>
    </w:p>
    <w:p w14:paraId="6E3EEA6C" w14:textId="49AF216A" w:rsidR="00A96FF4" w:rsidRDefault="00A96FF4" w:rsidP="00467640">
      <w:proofErr w:type="spellStart"/>
      <w:r>
        <w:t>View</w:t>
      </w:r>
      <w:proofErr w:type="spellEnd"/>
      <w:r>
        <w:t xml:space="preserve"> pre jednotlivé stránky vyzerá nasledovne, dedí prostredie základnej šablóny a tak získava navigačné menu ako aj postranné linky, formátovanie, kaskádové štýly a všetko čo táto šablóna definovala a dopĺňa ju o svoj obsah.</w:t>
      </w:r>
    </w:p>
    <w:p w14:paraId="3E415ACE" w14:textId="77777777" w:rsidR="00A96FF4" w:rsidRPr="00A96FF4" w:rsidRDefault="00A96FF4" w:rsidP="00A96FF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roofErr w:type="spellStart"/>
      <w:r w:rsidRPr="00A96FF4">
        <w:rPr>
          <w:rFonts w:ascii="Consolas" w:eastAsia="Times New Roman" w:hAnsi="Consolas"/>
          <w:color w:val="000000"/>
          <w:sz w:val="18"/>
          <w:szCs w:val="18"/>
          <w:bdr w:val="none" w:sz="0" w:space="0" w:color="auto" w:frame="1"/>
          <w:lang w:eastAsia="sk-SK"/>
        </w:rPr>
        <w:t>extends</w:t>
      </w:r>
      <w:proofErr w:type="spellEnd"/>
      <w:r w:rsidRPr="00A96FF4">
        <w:rPr>
          <w:rFonts w:ascii="Consolas" w:eastAsia="Times New Roman" w:hAnsi="Consolas"/>
          <w:color w:val="000000"/>
          <w:sz w:val="18"/>
          <w:szCs w:val="18"/>
          <w:bdr w:val="none" w:sz="0" w:space="0" w:color="auto" w:frame="1"/>
          <w:lang w:eastAsia="sk-SK"/>
        </w:rPr>
        <w:t> </w:t>
      </w:r>
      <w:r w:rsidRPr="00A96FF4">
        <w:rPr>
          <w:rFonts w:ascii="Consolas" w:eastAsia="Times New Roman" w:hAnsi="Consolas"/>
          <w:color w:val="0000FF"/>
          <w:sz w:val="18"/>
          <w:szCs w:val="18"/>
          <w:bdr w:val="none" w:sz="0" w:space="0" w:color="auto" w:frame="1"/>
          <w:lang w:eastAsia="sk-SK"/>
        </w:rPr>
        <w:t>'</w:t>
      </w:r>
      <w:proofErr w:type="spellStart"/>
      <w:r w:rsidRPr="00A96FF4">
        <w:rPr>
          <w:rFonts w:ascii="Consolas" w:eastAsia="Times New Roman" w:hAnsi="Consolas"/>
          <w:color w:val="0000FF"/>
          <w:sz w:val="18"/>
          <w:szCs w:val="18"/>
          <w:bdr w:val="none" w:sz="0" w:space="0" w:color="auto" w:frame="1"/>
          <w:lang w:eastAsia="sk-SK"/>
        </w:rPr>
        <w:t>templates</w:t>
      </w:r>
      <w:proofErr w:type="spellEnd"/>
      <w:r w:rsidRPr="00A96FF4">
        <w:rPr>
          <w:rFonts w:ascii="Consolas" w:eastAsia="Times New Roman" w:hAnsi="Consolas"/>
          <w:color w:val="0000FF"/>
          <w:sz w:val="18"/>
          <w:szCs w:val="18"/>
          <w:bdr w:val="none" w:sz="0" w:space="0" w:color="auto" w:frame="1"/>
          <w:lang w:eastAsia="sk-SK"/>
        </w:rPr>
        <w:t>/</w:t>
      </w:r>
      <w:proofErr w:type="spellStart"/>
      <w:r w:rsidRPr="00A96FF4">
        <w:rPr>
          <w:rFonts w:ascii="Consolas" w:eastAsia="Times New Roman" w:hAnsi="Consolas"/>
          <w:color w:val="0000FF"/>
          <w:sz w:val="18"/>
          <w:szCs w:val="18"/>
          <w:bdr w:val="none" w:sz="0" w:space="0" w:color="auto" w:frame="1"/>
          <w:lang w:eastAsia="sk-SK"/>
        </w:rPr>
        <w:t>default.php</w:t>
      </w:r>
      <w:proofErr w:type="spellEnd"/>
      <w:r w:rsidRPr="00A96FF4">
        <w:rPr>
          <w:rFonts w:ascii="Consolas" w:eastAsia="Times New Roman" w:hAnsi="Consolas"/>
          <w:color w:val="0000FF"/>
          <w:sz w:val="18"/>
          <w:szCs w:val="18"/>
          <w:bdr w:val="none" w:sz="0" w:space="0" w:color="auto" w:frame="1"/>
          <w:lang w:eastAsia="sk-SK"/>
        </w:rPr>
        <w:t>'</w:t>
      </w:r>
      <w:r w:rsidRPr="00A96FF4">
        <w:rPr>
          <w:rFonts w:ascii="Consolas" w:eastAsia="Times New Roman" w:hAnsi="Consolas"/>
          <w:color w:val="000000"/>
          <w:sz w:val="18"/>
          <w:szCs w:val="18"/>
          <w:bdr w:val="none" w:sz="0" w:space="0" w:color="auto" w:frame="1"/>
          <w:lang w:eastAsia="sk-SK"/>
        </w:rPr>
        <w:t> %}  </w:t>
      </w:r>
    </w:p>
    <w:p w14:paraId="6C455AF0" w14:textId="77777777" w:rsidR="00A96FF4" w:rsidRPr="00A96FF4" w:rsidRDefault="00A96FF4" w:rsidP="00A96FF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
    <w:p w14:paraId="3BBE9BAE" w14:textId="77777777" w:rsidR="00A96FF4" w:rsidRPr="00A96FF4" w:rsidRDefault="00A96FF4" w:rsidP="00A96FF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roofErr w:type="spellStart"/>
      <w:r w:rsidRPr="00A96FF4">
        <w:rPr>
          <w:rFonts w:ascii="Consolas" w:eastAsia="Times New Roman" w:hAnsi="Consolas"/>
          <w:color w:val="000000"/>
          <w:sz w:val="18"/>
          <w:szCs w:val="18"/>
          <w:bdr w:val="none" w:sz="0" w:space="0" w:color="auto" w:frame="1"/>
          <w:lang w:eastAsia="sk-SK"/>
        </w:rPr>
        <w:t>block</w:t>
      </w:r>
      <w:proofErr w:type="spellEnd"/>
      <w:r w:rsidRPr="00A96FF4">
        <w:rPr>
          <w:rFonts w:ascii="Consolas" w:eastAsia="Times New Roman" w:hAnsi="Consolas"/>
          <w:color w:val="000000"/>
          <w:sz w:val="18"/>
          <w:szCs w:val="18"/>
          <w:bdr w:val="none" w:sz="0" w:space="0" w:color="auto" w:frame="1"/>
          <w:lang w:eastAsia="sk-SK"/>
        </w:rPr>
        <w:t> </w:t>
      </w:r>
      <w:proofErr w:type="spellStart"/>
      <w:r w:rsidRPr="00A96FF4">
        <w:rPr>
          <w:rFonts w:ascii="Consolas" w:eastAsia="Times New Roman" w:hAnsi="Consolas"/>
          <w:color w:val="000000"/>
          <w:sz w:val="18"/>
          <w:szCs w:val="18"/>
          <w:bdr w:val="none" w:sz="0" w:space="0" w:color="auto" w:frame="1"/>
          <w:lang w:eastAsia="sk-SK"/>
        </w:rPr>
        <w:t>tittle</w:t>
      </w:r>
      <w:proofErr w:type="spellEnd"/>
      <w:r w:rsidRPr="00A96FF4">
        <w:rPr>
          <w:rFonts w:ascii="Consolas" w:eastAsia="Times New Roman" w:hAnsi="Consolas"/>
          <w:color w:val="000000"/>
          <w:sz w:val="18"/>
          <w:szCs w:val="18"/>
          <w:bdr w:val="none" w:sz="0" w:space="0" w:color="auto" w:frame="1"/>
          <w:lang w:eastAsia="sk-SK"/>
        </w:rPr>
        <w:t> %} ... nadpis ... {% </w:t>
      </w:r>
      <w:proofErr w:type="spellStart"/>
      <w:r w:rsidRPr="00A96FF4">
        <w:rPr>
          <w:rFonts w:ascii="Consolas" w:eastAsia="Times New Roman" w:hAnsi="Consolas"/>
          <w:color w:val="000000"/>
          <w:sz w:val="18"/>
          <w:szCs w:val="18"/>
          <w:bdr w:val="none" w:sz="0" w:space="0" w:color="auto" w:frame="1"/>
          <w:lang w:eastAsia="sk-SK"/>
        </w:rPr>
        <w:t>endblock</w:t>
      </w:r>
      <w:proofErr w:type="spellEnd"/>
      <w:r w:rsidRPr="00A96FF4">
        <w:rPr>
          <w:rFonts w:ascii="Consolas" w:eastAsia="Times New Roman" w:hAnsi="Consolas"/>
          <w:color w:val="000000"/>
          <w:sz w:val="18"/>
          <w:szCs w:val="18"/>
          <w:bdr w:val="none" w:sz="0" w:space="0" w:color="auto" w:frame="1"/>
          <w:lang w:eastAsia="sk-SK"/>
        </w:rPr>
        <w:t> %}  </w:t>
      </w:r>
    </w:p>
    <w:p w14:paraId="1A672AAB" w14:textId="77777777" w:rsidR="00A96FF4" w:rsidRPr="00A96FF4" w:rsidRDefault="00A96FF4" w:rsidP="00A96FF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
    <w:p w14:paraId="02DCAE67" w14:textId="77777777" w:rsidR="00A96FF4" w:rsidRPr="00A96FF4" w:rsidRDefault="00A96FF4" w:rsidP="00A96FF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roofErr w:type="spellStart"/>
      <w:r w:rsidRPr="00A96FF4">
        <w:rPr>
          <w:rFonts w:ascii="Consolas" w:eastAsia="Times New Roman" w:hAnsi="Consolas"/>
          <w:color w:val="000000"/>
          <w:sz w:val="18"/>
          <w:szCs w:val="18"/>
          <w:bdr w:val="none" w:sz="0" w:space="0" w:color="auto" w:frame="1"/>
          <w:lang w:eastAsia="sk-SK"/>
        </w:rPr>
        <w:t>block</w:t>
      </w:r>
      <w:proofErr w:type="spellEnd"/>
      <w:r w:rsidRPr="00A96FF4">
        <w:rPr>
          <w:rFonts w:ascii="Consolas" w:eastAsia="Times New Roman" w:hAnsi="Consolas"/>
          <w:color w:val="000000"/>
          <w:sz w:val="18"/>
          <w:szCs w:val="18"/>
          <w:bdr w:val="none" w:sz="0" w:space="0" w:color="auto" w:frame="1"/>
          <w:lang w:eastAsia="sk-SK"/>
        </w:rPr>
        <w:t> </w:t>
      </w:r>
      <w:proofErr w:type="spellStart"/>
      <w:r w:rsidRPr="00A96FF4">
        <w:rPr>
          <w:rFonts w:ascii="Consolas" w:eastAsia="Times New Roman" w:hAnsi="Consolas"/>
          <w:color w:val="000000"/>
          <w:sz w:val="18"/>
          <w:szCs w:val="18"/>
          <w:bdr w:val="none" w:sz="0" w:space="0" w:color="auto" w:frame="1"/>
          <w:lang w:eastAsia="sk-SK"/>
        </w:rPr>
        <w:t>content</w:t>
      </w:r>
      <w:proofErr w:type="spellEnd"/>
      <w:r w:rsidRPr="00A96FF4">
        <w:rPr>
          <w:rFonts w:ascii="Consolas" w:eastAsia="Times New Roman" w:hAnsi="Consolas"/>
          <w:color w:val="000000"/>
          <w:sz w:val="18"/>
          <w:szCs w:val="18"/>
          <w:bdr w:val="none" w:sz="0" w:space="0" w:color="auto" w:frame="1"/>
          <w:lang w:eastAsia="sk-SK"/>
        </w:rPr>
        <w:t> %}  </w:t>
      </w:r>
    </w:p>
    <w:p w14:paraId="671B5572" w14:textId="77777777" w:rsidR="00A96FF4" w:rsidRPr="00A96FF4" w:rsidRDefault="00A96FF4" w:rsidP="00A96FF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
    <w:p w14:paraId="1EA9E0D1" w14:textId="77777777" w:rsidR="00A96FF4" w:rsidRPr="00A96FF4" w:rsidRDefault="00A96FF4" w:rsidP="00A96FF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obsah ...  </w:t>
      </w:r>
    </w:p>
    <w:p w14:paraId="762279B4" w14:textId="77777777" w:rsidR="00A96FF4" w:rsidRPr="00A96FF4" w:rsidRDefault="00A96FF4" w:rsidP="00A96FF4">
      <w:pPr>
        <w:numPr>
          <w:ilvl w:val="0"/>
          <w:numId w:val="3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
    <w:p w14:paraId="23A3EF0B" w14:textId="77777777" w:rsidR="00A96FF4" w:rsidRPr="00A96FF4" w:rsidRDefault="00A96FF4" w:rsidP="00A96FF4">
      <w:pPr>
        <w:numPr>
          <w:ilvl w:val="0"/>
          <w:numId w:val="3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A96FF4">
        <w:rPr>
          <w:rFonts w:ascii="Consolas" w:eastAsia="Times New Roman" w:hAnsi="Consolas"/>
          <w:color w:val="000000"/>
          <w:sz w:val="18"/>
          <w:szCs w:val="18"/>
          <w:bdr w:val="none" w:sz="0" w:space="0" w:color="auto" w:frame="1"/>
          <w:lang w:eastAsia="sk-SK"/>
        </w:rPr>
        <w:t>{% </w:t>
      </w:r>
      <w:proofErr w:type="spellStart"/>
      <w:r w:rsidRPr="00A96FF4">
        <w:rPr>
          <w:rFonts w:ascii="Consolas" w:eastAsia="Times New Roman" w:hAnsi="Consolas"/>
          <w:color w:val="000000"/>
          <w:sz w:val="18"/>
          <w:szCs w:val="18"/>
          <w:bdr w:val="none" w:sz="0" w:space="0" w:color="auto" w:frame="1"/>
          <w:lang w:eastAsia="sk-SK"/>
        </w:rPr>
        <w:t>endblock</w:t>
      </w:r>
      <w:proofErr w:type="spellEnd"/>
      <w:r w:rsidRPr="00A96FF4">
        <w:rPr>
          <w:rFonts w:ascii="Consolas" w:eastAsia="Times New Roman" w:hAnsi="Consolas"/>
          <w:color w:val="000000"/>
          <w:sz w:val="18"/>
          <w:szCs w:val="18"/>
          <w:bdr w:val="none" w:sz="0" w:space="0" w:color="auto" w:frame="1"/>
          <w:lang w:eastAsia="sk-SK"/>
        </w:rPr>
        <w:t> %}  </w:t>
      </w:r>
    </w:p>
    <w:p w14:paraId="1AAA501F" w14:textId="589843C3" w:rsidR="00A96FF4" w:rsidRDefault="00A96FF4" w:rsidP="00467640">
      <w:proofErr w:type="spellStart"/>
      <w:r>
        <w:lastRenderedPageBreak/>
        <w:t>Presentery</w:t>
      </w:r>
      <w:proofErr w:type="spellEnd"/>
      <w:r>
        <w:t xml:space="preserve"> šablóny definujú s akým obsahom bude šablóna pracovať, ako bude reagovať na požiadavky GET a POST.</w:t>
      </w:r>
    </w:p>
    <w:p w14:paraId="3C9AA52F"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$app-&gt;get(</w:t>
      </w:r>
      <w:r w:rsidRPr="00636C87">
        <w:rPr>
          <w:rFonts w:ascii="Consolas" w:eastAsia="Times New Roman" w:hAnsi="Consolas"/>
          <w:color w:val="0000FF"/>
          <w:sz w:val="18"/>
          <w:szCs w:val="18"/>
          <w:bdr w:val="none" w:sz="0" w:space="0" w:color="auto" w:frame="1"/>
          <w:lang w:eastAsia="sk-SK"/>
        </w:rPr>
        <w:t>'/devices_edit/:dev_name'</w:t>
      </w:r>
      <w:r w:rsidRPr="00636C87">
        <w:rPr>
          <w:rFonts w:ascii="Consolas" w:eastAsia="Times New Roman" w:hAnsi="Consolas"/>
          <w:color w:val="000000"/>
          <w:sz w:val="18"/>
          <w:szCs w:val="18"/>
          <w:bdr w:val="none" w:sz="0" w:space="0" w:color="auto" w:frame="1"/>
          <w:lang w:eastAsia="sk-SK"/>
        </w:rPr>
        <w:t>, $authenticated(), </w:t>
      </w:r>
      <w:r w:rsidRPr="00636C87">
        <w:rPr>
          <w:rFonts w:ascii="Consolas" w:eastAsia="Times New Roman" w:hAnsi="Consolas"/>
          <w:b/>
          <w:bCs/>
          <w:color w:val="006699"/>
          <w:sz w:val="18"/>
          <w:szCs w:val="18"/>
          <w:bdr w:val="none" w:sz="0" w:space="0" w:color="auto" w:frame="1"/>
          <w:lang w:eastAsia="sk-SK"/>
        </w:rPr>
        <w:t>function</w:t>
      </w:r>
      <w:r w:rsidRPr="00636C87">
        <w:rPr>
          <w:rFonts w:ascii="Consolas" w:eastAsia="Times New Roman" w:hAnsi="Consolas"/>
          <w:color w:val="000000"/>
          <w:sz w:val="18"/>
          <w:szCs w:val="18"/>
          <w:bdr w:val="none" w:sz="0" w:space="0" w:color="auto" w:frame="1"/>
          <w:lang w:eastAsia="sk-SK"/>
        </w:rPr>
        <w:t> ($dev_name) </w:t>
      </w:r>
      <w:r w:rsidRPr="00636C87">
        <w:rPr>
          <w:rFonts w:ascii="Consolas" w:eastAsia="Times New Roman" w:hAnsi="Consolas"/>
          <w:b/>
          <w:bCs/>
          <w:color w:val="006699"/>
          <w:sz w:val="18"/>
          <w:szCs w:val="18"/>
          <w:bdr w:val="none" w:sz="0" w:space="0" w:color="auto" w:frame="1"/>
          <w:lang w:eastAsia="sk-SK"/>
        </w:rPr>
        <w:t>use</w:t>
      </w:r>
      <w:r w:rsidRPr="00636C87">
        <w:rPr>
          <w:rFonts w:ascii="Consolas" w:eastAsia="Times New Roman" w:hAnsi="Consolas"/>
          <w:color w:val="000000"/>
          <w:sz w:val="18"/>
          <w:szCs w:val="18"/>
          <w:bdr w:val="none" w:sz="0" w:space="0" w:color="auto" w:frame="1"/>
          <w:lang w:eastAsia="sk-SK"/>
        </w:rPr>
        <w:t>($app)  </w:t>
      </w:r>
    </w:p>
    <w:p w14:paraId="13BFC236"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
    <w:p w14:paraId="3E8A45B1"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roofErr w:type="spellStart"/>
      <w:r w:rsidRPr="00636C87">
        <w:rPr>
          <w:rFonts w:ascii="Consolas" w:eastAsia="Times New Roman" w:hAnsi="Consolas"/>
          <w:color w:val="000000"/>
          <w:sz w:val="18"/>
          <w:szCs w:val="18"/>
          <w:bdr w:val="none" w:sz="0" w:space="0" w:color="auto" w:frame="1"/>
          <w:lang w:eastAsia="sk-SK"/>
        </w:rPr>
        <w:t>session</w:t>
      </w:r>
      <w:proofErr w:type="spellEnd"/>
      <w:r w:rsidRPr="00636C87">
        <w:rPr>
          <w:rFonts w:ascii="Consolas" w:eastAsia="Times New Roman" w:hAnsi="Consolas"/>
          <w:color w:val="000000"/>
          <w:sz w:val="18"/>
          <w:szCs w:val="18"/>
          <w:bdr w:val="none" w:sz="0" w:space="0" w:color="auto" w:frame="1"/>
          <w:lang w:eastAsia="sk-SK"/>
        </w:rPr>
        <w:t> = $_SESSION[$</w:t>
      </w:r>
      <w:proofErr w:type="spellStart"/>
      <w:r w:rsidRPr="00636C87">
        <w:rPr>
          <w:rFonts w:ascii="Consolas" w:eastAsia="Times New Roman" w:hAnsi="Consolas"/>
          <w:color w:val="000000"/>
          <w:sz w:val="18"/>
          <w:szCs w:val="18"/>
          <w:bdr w:val="none" w:sz="0" w:space="0" w:color="auto" w:frame="1"/>
          <w:lang w:eastAsia="sk-SK"/>
        </w:rPr>
        <w:t>app</w:t>
      </w:r>
      <w:proofErr w:type="spellEnd"/>
      <w:r w:rsidRPr="00636C87">
        <w:rPr>
          <w:rFonts w:ascii="Consolas" w:eastAsia="Times New Roman" w:hAnsi="Consolas"/>
          <w:color w:val="000000"/>
          <w:sz w:val="18"/>
          <w:szCs w:val="18"/>
          <w:bdr w:val="none" w:sz="0" w:space="0" w:color="auto" w:frame="1"/>
          <w:lang w:eastAsia="sk-SK"/>
        </w:rPr>
        <w:t>-&gt;</w:t>
      </w:r>
      <w:proofErr w:type="spellStart"/>
      <w:r w:rsidRPr="00636C87">
        <w:rPr>
          <w:rFonts w:ascii="Consolas" w:eastAsia="Times New Roman" w:hAnsi="Consolas"/>
          <w:color w:val="000000"/>
          <w:sz w:val="18"/>
          <w:szCs w:val="18"/>
          <w:bdr w:val="none" w:sz="0" w:space="0" w:color="auto" w:frame="1"/>
          <w:lang w:eastAsia="sk-SK"/>
        </w:rPr>
        <w:t>auth</w:t>
      </w:r>
      <w:proofErr w:type="spellEnd"/>
      <w:r w:rsidRPr="00636C87">
        <w:rPr>
          <w:rFonts w:ascii="Consolas" w:eastAsia="Times New Roman" w:hAnsi="Consolas"/>
          <w:color w:val="000000"/>
          <w:sz w:val="18"/>
          <w:szCs w:val="18"/>
          <w:bdr w:val="none" w:sz="0" w:space="0" w:color="auto" w:frame="1"/>
          <w:lang w:eastAsia="sk-SK"/>
        </w:rPr>
        <w:t>-&gt;user];  </w:t>
      </w:r>
    </w:p>
    <w:p w14:paraId="59A07A5B"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
    <w:p w14:paraId="7C82D3D7"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$device = Capsule::select(</w:t>
      </w:r>
      <w:r w:rsidRPr="00636C87">
        <w:rPr>
          <w:rFonts w:ascii="Consolas" w:eastAsia="Times New Roman" w:hAnsi="Consolas"/>
          <w:color w:val="0000FF"/>
          <w:sz w:val="18"/>
          <w:szCs w:val="18"/>
          <w:bdr w:val="none" w:sz="0" w:space="0" w:color="auto" w:frame="1"/>
          <w:lang w:eastAsia="sk-SK"/>
        </w:rPr>
        <w:t>'SELECT * FROM device WHERE device_name = "'</w:t>
      </w:r>
      <w:r w:rsidRPr="00636C87">
        <w:rPr>
          <w:rFonts w:ascii="Consolas" w:eastAsia="Times New Roman" w:hAnsi="Consolas"/>
          <w:color w:val="000000"/>
          <w:sz w:val="18"/>
          <w:szCs w:val="18"/>
          <w:bdr w:val="none" w:sz="0" w:space="0" w:color="auto" w:frame="1"/>
          <w:lang w:eastAsia="sk-SK"/>
        </w:rPr>
        <w:t>.$dev_name.</w:t>
      </w:r>
      <w:r w:rsidRPr="00636C87">
        <w:rPr>
          <w:rFonts w:ascii="Consolas" w:eastAsia="Times New Roman" w:hAnsi="Consolas"/>
          <w:color w:val="0000FF"/>
          <w:sz w:val="18"/>
          <w:szCs w:val="18"/>
          <w:bdr w:val="none" w:sz="0" w:space="0" w:color="auto" w:frame="1"/>
          <w:lang w:eastAsia="sk-SK"/>
        </w:rPr>
        <w:t>'"'</w:t>
      </w:r>
      <w:r w:rsidRPr="00636C87">
        <w:rPr>
          <w:rFonts w:ascii="Consolas" w:eastAsia="Times New Roman" w:hAnsi="Consolas"/>
          <w:color w:val="000000"/>
          <w:sz w:val="18"/>
          <w:szCs w:val="18"/>
          <w:bdr w:val="none" w:sz="0" w:space="0" w:color="auto" w:frame="1"/>
          <w:lang w:eastAsia="sk-SK"/>
        </w:rPr>
        <w:t>);  </w:t>
      </w:r>
    </w:p>
    <w:p w14:paraId="4205D6B1"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roofErr w:type="spellStart"/>
      <w:r w:rsidRPr="00636C87">
        <w:rPr>
          <w:rFonts w:ascii="Consolas" w:eastAsia="Times New Roman" w:hAnsi="Consolas"/>
          <w:color w:val="000000"/>
          <w:sz w:val="18"/>
          <w:szCs w:val="18"/>
          <w:bdr w:val="none" w:sz="0" w:space="0" w:color="auto" w:frame="1"/>
          <w:lang w:eastAsia="sk-SK"/>
        </w:rPr>
        <w:t>types</w:t>
      </w:r>
      <w:proofErr w:type="spellEnd"/>
      <w:r w:rsidRPr="00636C87">
        <w:rPr>
          <w:rFonts w:ascii="Consolas" w:eastAsia="Times New Roman" w:hAnsi="Consolas"/>
          <w:color w:val="000000"/>
          <w:sz w:val="18"/>
          <w:szCs w:val="18"/>
          <w:bdr w:val="none" w:sz="0" w:space="0" w:color="auto" w:frame="1"/>
          <w:lang w:eastAsia="sk-SK"/>
        </w:rPr>
        <w:t> = </w:t>
      </w:r>
      <w:proofErr w:type="spellStart"/>
      <w:r w:rsidRPr="00636C87">
        <w:rPr>
          <w:rFonts w:ascii="Consolas" w:eastAsia="Times New Roman" w:hAnsi="Consolas"/>
          <w:color w:val="000000"/>
          <w:sz w:val="18"/>
          <w:szCs w:val="18"/>
          <w:bdr w:val="none" w:sz="0" w:space="0" w:color="auto" w:frame="1"/>
          <w:lang w:eastAsia="sk-SK"/>
        </w:rPr>
        <w:t>Capsule</w:t>
      </w:r>
      <w:proofErr w:type="spellEnd"/>
      <w:r w:rsidRPr="00636C87">
        <w:rPr>
          <w:rFonts w:ascii="Consolas" w:eastAsia="Times New Roman" w:hAnsi="Consolas"/>
          <w:color w:val="000000"/>
          <w:sz w:val="18"/>
          <w:szCs w:val="18"/>
          <w:bdr w:val="none" w:sz="0" w:space="0" w:color="auto" w:frame="1"/>
          <w:lang w:eastAsia="sk-SK"/>
        </w:rPr>
        <w:t>::table(</w:t>
      </w:r>
      <w:r w:rsidRPr="00636C87">
        <w:rPr>
          <w:rFonts w:ascii="Consolas" w:eastAsia="Times New Roman" w:hAnsi="Consolas"/>
          <w:color w:val="0000FF"/>
          <w:sz w:val="18"/>
          <w:szCs w:val="18"/>
          <w:bdr w:val="none" w:sz="0" w:space="0" w:color="auto" w:frame="1"/>
          <w:lang w:eastAsia="sk-SK"/>
        </w:rPr>
        <w:t>'type'</w:t>
      </w:r>
      <w:r w:rsidRPr="00636C87">
        <w:rPr>
          <w:rFonts w:ascii="Consolas" w:eastAsia="Times New Roman" w:hAnsi="Consolas"/>
          <w:color w:val="000000"/>
          <w:sz w:val="18"/>
          <w:szCs w:val="18"/>
          <w:bdr w:val="none" w:sz="0" w:space="0" w:color="auto" w:frame="1"/>
          <w:lang w:eastAsia="sk-SK"/>
        </w:rPr>
        <w:t>)-&gt;get();  </w:t>
      </w:r>
    </w:p>
    <w:p w14:paraId="750A1A3E"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roofErr w:type="spellStart"/>
      <w:r w:rsidRPr="00636C87">
        <w:rPr>
          <w:rFonts w:ascii="Consolas" w:eastAsia="Times New Roman" w:hAnsi="Consolas"/>
          <w:color w:val="000000"/>
          <w:sz w:val="18"/>
          <w:szCs w:val="18"/>
          <w:bdr w:val="none" w:sz="0" w:space="0" w:color="auto" w:frame="1"/>
          <w:lang w:eastAsia="sk-SK"/>
        </w:rPr>
        <w:t>var_dump</w:t>
      </w:r>
      <w:proofErr w:type="spellEnd"/>
      <w:r w:rsidRPr="00636C87">
        <w:rPr>
          <w:rFonts w:ascii="Consolas" w:eastAsia="Times New Roman" w:hAnsi="Consolas"/>
          <w:color w:val="000000"/>
          <w:sz w:val="18"/>
          <w:szCs w:val="18"/>
          <w:bdr w:val="none" w:sz="0" w:space="0" w:color="auto" w:frame="1"/>
          <w:lang w:eastAsia="sk-SK"/>
        </w:rPr>
        <w:t>($device);  </w:t>
      </w:r>
    </w:p>
    <w:p w14:paraId="1F9DA37A"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roofErr w:type="spellStart"/>
      <w:r w:rsidRPr="00636C87">
        <w:rPr>
          <w:rFonts w:ascii="Consolas" w:eastAsia="Times New Roman" w:hAnsi="Consolas"/>
          <w:color w:val="000000"/>
          <w:sz w:val="18"/>
          <w:szCs w:val="18"/>
          <w:bdr w:val="none" w:sz="0" w:space="0" w:color="auto" w:frame="1"/>
          <w:lang w:eastAsia="sk-SK"/>
        </w:rPr>
        <w:t>app</w:t>
      </w:r>
      <w:proofErr w:type="spellEnd"/>
      <w:r w:rsidRPr="00636C87">
        <w:rPr>
          <w:rFonts w:ascii="Consolas" w:eastAsia="Times New Roman" w:hAnsi="Consolas"/>
          <w:color w:val="000000"/>
          <w:sz w:val="18"/>
          <w:szCs w:val="18"/>
          <w:bdr w:val="none" w:sz="0" w:space="0" w:color="auto" w:frame="1"/>
          <w:lang w:eastAsia="sk-SK"/>
        </w:rPr>
        <w:t>-&gt;</w:t>
      </w:r>
      <w:proofErr w:type="spellStart"/>
      <w:r w:rsidRPr="00636C87">
        <w:rPr>
          <w:rFonts w:ascii="Consolas" w:eastAsia="Times New Roman" w:hAnsi="Consolas"/>
          <w:color w:val="000000"/>
          <w:sz w:val="18"/>
          <w:szCs w:val="18"/>
          <w:bdr w:val="none" w:sz="0" w:space="0" w:color="auto" w:frame="1"/>
          <w:lang w:eastAsia="sk-SK"/>
        </w:rPr>
        <w:t>render</w:t>
      </w:r>
      <w:proofErr w:type="spellEnd"/>
      <w:r w:rsidRPr="00636C87">
        <w:rPr>
          <w:rFonts w:ascii="Consolas" w:eastAsia="Times New Roman" w:hAnsi="Consolas"/>
          <w:color w:val="000000"/>
          <w:sz w:val="18"/>
          <w:szCs w:val="18"/>
          <w:bdr w:val="none" w:sz="0" w:space="0" w:color="auto" w:frame="1"/>
          <w:lang w:eastAsia="sk-SK"/>
        </w:rPr>
        <w:t>(</w:t>
      </w:r>
      <w:r w:rsidRPr="00636C87">
        <w:rPr>
          <w:rFonts w:ascii="Consolas" w:eastAsia="Times New Roman" w:hAnsi="Consolas"/>
          <w:color w:val="0000FF"/>
          <w:sz w:val="18"/>
          <w:szCs w:val="18"/>
          <w:bdr w:val="none" w:sz="0" w:space="0" w:color="auto" w:frame="1"/>
          <w:lang w:eastAsia="sk-SK"/>
        </w:rPr>
        <w:t>'user/</w:t>
      </w:r>
      <w:proofErr w:type="spellStart"/>
      <w:r w:rsidRPr="00636C87">
        <w:rPr>
          <w:rFonts w:ascii="Consolas" w:eastAsia="Times New Roman" w:hAnsi="Consolas"/>
          <w:color w:val="0000FF"/>
          <w:sz w:val="18"/>
          <w:szCs w:val="18"/>
          <w:bdr w:val="none" w:sz="0" w:space="0" w:color="auto" w:frame="1"/>
          <w:lang w:eastAsia="sk-SK"/>
        </w:rPr>
        <w:t>devices_edit.php</w:t>
      </w:r>
      <w:proofErr w:type="spellEnd"/>
      <w:r w:rsidRPr="00636C87">
        <w:rPr>
          <w:rFonts w:ascii="Consolas" w:eastAsia="Times New Roman" w:hAnsi="Consolas"/>
          <w:color w:val="0000FF"/>
          <w:sz w:val="18"/>
          <w:szCs w:val="18"/>
          <w:bdr w:val="none" w:sz="0" w:space="0" w:color="auto" w:frame="1"/>
          <w:lang w:eastAsia="sk-SK"/>
        </w:rPr>
        <w:t>'</w:t>
      </w:r>
      <w:r w:rsidRPr="00636C87">
        <w:rPr>
          <w:rFonts w:ascii="Consolas" w:eastAsia="Times New Roman" w:hAnsi="Consolas"/>
          <w:color w:val="000000"/>
          <w:sz w:val="18"/>
          <w:szCs w:val="18"/>
          <w:bdr w:val="none" w:sz="0" w:space="0" w:color="auto" w:frame="1"/>
          <w:lang w:eastAsia="sk-SK"/>
        </w:rPr>
        <w:t>, [  </w:t>
      </w:r>
    </w:p>
    <w:p w14:paraId="7D9548F9"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
    <w:p w14:paraId="631D6780"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r w:rsidRPr="00636C87">
        <w:rPr>
          <w:rFonts w:ascii="Consolas" w:eastAsia="Times New Roman" w:hAnsi="Consolas"/>
          <w:color w:val="0000FF"/>
          <w:sz w:val="18"/>
          <w:szCs w:val="18"/>
          <w:bdr w:val="none" w:sz="0" w:space="0" w:color="auto" w:frame="1"/>
          <w:lang w:eastAsia="sk-SK"/>
        </w:rPr>
        <w:t>'</w:t>
      </w:r>
      <w:proofErr w:type="spellStart"/>
      <w:r w:rsidRPr="00636C87">
        <w:rPr>
          <w:rFonts w:ascii="Consolas" w:eastAsia="Times New Roman" w:hAnsi="Consolas"/>
          <w:color w:val="0000FF"/>
          <w:sz w:val="18"/>
          <w:szCs w:val="18"/>
          <w:bdr w:val="none" w:sz="0" w:space="0" w:color="auto" w:frame="1"/>
          <w:lang w:eastAsia="sk-SK"/>
        </w:rPr>
        <w:t>session</w:t>
      </w:r>
      <w:proofErr w:type="spellEnd"/>
      <w:r w:rsidRPr="00636C87">
        <w:rPr>
          <w:rFonts w:ascii="Consolas" w:eastAsia="Times New Roman" w:hAnsi="Consolas"/>
          <w:color w:val="0000FF"/>
          <w:sz w:val="18"/>
          <w:szCs w:val="18"/>
          <w:bdr w:val="none" w:sz="0" w:space="0" w:color="auto" w:frame="1"/>
          <w:lang w:eastAsia="sk-SK"/>
        </w:rPr>
        <w:t>'</w:t>
      </w:r>
      <w:r w:rsidRPr="00636C87">
        <w:rPr>
          <w:rFonts w:ascii="Consolas" w:eastAsia="Times New Roman" w:hAnsi="Consolas"/>
          <w:color w:val="000000"/>
          <w:sz w:val="18"/>
          <w:szCs w:val="18"/>
          <w:bdr w:val="none" w:sz="0" w:space="0" w:color="auto" w:frame="1"/>
          <w:lang w:eastAsia="sk-SK"/>
        </w:rPr>
        <w:t> =&gt; $</w:t>
      </w:r>
      <w:proofErr w:type="spellStart"/>
      <w:r w:rsidRPr="00636C87">
        <w:rPr>
          <w:rFonts w:ascii="Consolas" w:eastAsia="Times New Roman" w:hAnsi="Consolas"/>
          <w:color w:val="000000"/>
          <w:sz w:val="18"/>
          <w:szCs w:val="18"/>
          <w:bdr w:val="none" w:sz="0" w:space="0" w:color="auto" w:frame="1"/>
          <w:lang w:eastAsia="sk-SK"/>
        </w:rPr>
        <w:t>session</w:t>
      </w:r>
      <w:proofErr w:type="spellEnd"/>
      <w:r w:rsidRPr="00636C87">
        <w:rPr>
          <w:rFonts w:ascii="Consolas" w:eastAsia="Times New Roman" w:hAnsi="Consolas"/>
          <w:color w:val="000000"/>
          <w:sz w:val="18"/>
          <w:szCs w:val="18"/>
          <w:bdr w:val="none" w:sz="0" w:space="0" w:color="auto" w:frame="1"/>
          <w:lang w:eastAsia="sk-SK"/>
        </w:rPr>
        <w:t>,  </w:t>
      </w:r>
    </w:p>
    <w:p w14:paraId="7A187AD4"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r w:rsidRPr="00636C87">
        <w:rPr>
          <w:rFonts w:ascii="Consolas" w:eastAsia="Times New Roman" w:hAnsi="Consolas"/>
          <w:color w:val="0000FF"/>
          <w:sz w:val="18"/>
          <w:szCs w:val="18"/>
          <w:bdr w:val="none" w:sz="0" w:space="0" w:color="auto" w:frame="1"/>
          <w:lang w:eastAsia="sk-SK"/>
        </w:rPr>
        <w:t>'</w:t>
      </w:r>
      <w:proofErr w:type="spellStart"/>
      <w:r w:rsidRPr="00636C87">
        <w:rPr>
          <w:rFonts w:ascii="Consolas" w:eastAsia="Times New Roman" w:hAnsi="Consolas"/>
          <w:color w:val="0000FF"/>
          <w:sz w:val="18"/>
          <w:szCs w:val="18"/>
          <w:bdr w:val="none" w:sz="0" w:space="0" w:color="auto" w:frame="1"/>
          <w:lang w:eastAsia="sk-SK"/>
        </w:rPr>
        <w:t>dev</w:t>
      </w:r>
      <w:proofErr w:type="spellEnd"/>
      <w:r w:rsidRPr="00636C87">
        <w:rPr>
          <w:rFonts w:ascii="Consolas" w:eastAsia="Times New Roman" w:hAnsi="Consolas"/>
          <w:color w:val="0000FF"/>
          <w:sz w:val="18"/>
          <w:szCs w:val="18"/>
          <w:bdr w:val="none" w:sz="0" w:space="0" w:color="auto" w:frame="1"/>
          <w:lang w:eastAsia="sk-SK"/>
        </w:rPr>
        <w:t>'</w:t>
      </w:r>
      <w:r w:rsidRPr="00636C87">
        <w:rPr>
          <w:rFonts w:ascii="Consolas" w:eastAsia="Times New Roman" w:hAnsi="Consolas"/>
          <w:color w:val="000000"/>
          <w:sz w:val="18"/>
          <w:szCs w:val="18"/>
          <w:bdr w:val="none" w:sz="0" w:space="0" w:color="auto" w:frame="1"/>
          <w:lang w:eastAsia="sk-SK"/>
        </w:rPr>
        <w:t> =&gt; $device,  </w:t>
      </w:r>
    </w:p>
    <w:p w14:paraId="182D1559"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r w:rsidRPr="00636C87">
        <w:rPr>
          <w:rFonts w:ascii="Consolas" w:eastAsia="Times New Roman" w:hAnsi="Consolas"/>
          <w:color w:val="0000FF"/>
          <w:sz w:val="18"/>
          <w:szCs w:val="18"/>
          <w:bdr w:val="none" w:sz="0" w:space="0" w:color="auto" w:frame="1"/>
          <w:lang w:eastAsia="sk-SK"/>
        </w:rPr>
        <w:t>'</w:t>
      </w:r>
      <w:proofErr w:type="spellStart"/>
      <w:r w:rsidRPr="00636C87">
        <w:rPr>
          <w:rFonts w:ascii="Consolas" w:eastAsia="Times New Roman" w:hAnsi="Consolas"/>
          <w:color w:val="0000FF"/>
          <w:sz w:val="18"/>
          <w:szCs w:val="18"/>
          <w:bdr w:val="none" w:sz="0" w:space="0" w:color="auto" w:frame="1"/>
          <w:lang w:eastAsia="sk-SK"/>
        </w:rPr>
        <w:t>types</w:t>
      </w:r>
      <w:proofErr w:type="spellEnd"/>
      <w:r w:rsidRPr="00636C87">
        <w:rPr>
          <w:rFonts w:ascii="Consolas" w:eastAsia="Times New Roman" w:hAnsi="Consolas"/>
          <w:color w:val="0000FF"/>
          <w:sz w:val="18"/>
          <w:szCs w:val="18"/>
          <w:bdr w:val="none" w:sz="0" w:space="0" w:color="auto" w:frame="1"/>
          <w:lang w:eastAsia="sk-SK"/>
        </w:rPr>
        <w:t>'</w:t>
      </w:r>
      <w:r w:rsidRPr="00636C87">
        <w:rPr>
          <w:rFonts w:ascii="Consolas" w:eastAsia="Times New Roman" w:hAnsi="Consolas"/>
          <w:color w:val="000000"/>
          <w:sz w:val="18"/>
          <w:szCs w:val="18"/>
          <w:bdr w:val="none" w:sz="0" w:space="0" w:color="auto" w:frame="1"/>
          <w:lang w:eastAsia="sk-SK"/>
        </w:rPr>
        <w:t> =&gt; $</w:t>
      </w:r>
      <w:proofErr w:type="spellStart"/>
      <w:r w:rsidRPr="00636C87">
        <w:rPr>
          <w:rFonts w:ascii="Consolas" w:eastAsia="Times New Roman" w:hAnsi="Consolas"/>
          <w:color w:val="000000"/>
          <w:sz w:val="18"/>
          <w:szCs w:val="18"/>
          <w:bdr w:val="none" w:sz="0" w:space="0" w:color="auto" w:frame="1"/>
          <w:lang w:eastAsia="sk-SK"/>
        </w:rPr>
        <w:t>types</w:t>
      </w:r>
      <w:proofErr w:type="spellEnd"/>
      <w:r w:rsidRPr="00636C87">
        <w:rPr>
          <w:rFonts w:ascii="Consolas" w:eastAsia="Times New Roman" w:hAnsi="Consolas"/>
          <w:color w:val="000000"/>
          <w:sz w:val="18"/>
          <w:szCs w:val="18"/>
          <w:bdr w:val="none" w:sz="0" w:space="0" w:color="auto" w:frame="1"/>
          <w:lang w:eastAsia="sk-SK"/>
        </w:rPr>
        <w:t>,  </w:t>
      </w:r>
    </w:p>
    <w:p w14:paraId="1498B467" w14:textId="77777777"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  </w:t>
      </w:r>
    </w:p>
    <w:p w14:paraId="414D8851" w14:textId="77777777" w:rsidR="00636C87" w:rsidRPr="00636C87" w:rsidRDefault="00636C87" w:rsidP="00636C87">
      <w:pPr>
        <w:numPr>
          <w:ilvl w:val="0"/>
          <w:numId w:val="3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  </w:t>
      </w:r>
    </w:p>
    <w:p w14:paraId="646C8088" w14:textId="4E7497CC" w:rsidR="00636C87" w:rsidRPr="00636C87" w:rsidRDefault="00636C87" w:rsidP="00636C87">
      <w:pPr>
        <w:numPr>
          <w:ilvl w:val="0"/>
          <w:numId w:val="3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636C87">
        <w:rPr>
          <w:rFonts w:ascii="Consolas" w:eastAsia="Times New Roman" w:hAnsi="Consolas"/>
          <w:color w:val="000000"/>
          <w:sz w:val="18"/>
          <w:szCs w:val="18"/>
          <w:bdr w:val="none" w:sz="0" w:space="0" w:color="auto" w:frame="1"/>
          <w:lang w:eastAsia="sk-SK"/>
        </w:rPr>
        <w:t>})-&gt;</w:t>
      </w:r>
      <w:proofErr w:type="spellStart"/>
      <w:r w:rsidRPr="00636C87">
        <w:rPr>
          <w:rFonts w:ascii="Consolas" w:eastAsia="Times New Roman" w:hAnsi="Consolas"/>
          <w:color w:val="000000"/>
          <w:sz w:val="18"/>
          <w:szCs w:val="18"/>
          <w:bdr w:val="none" w:sz="0" w:space="0" w:color="auto" w:frame="1"/>
          <w:lang w:eastAsia="sk-SK"/>
        </w:rPr>
        <w:t>name</w:t>
      </w:r>
      <w:proofErr w:type="spellEnd"/>
      <w:r w:rsidRPr="00636C87">
        <w:rPr>
          <w:rFonts w:ascii="Consolas" w:eastAsia="Times New Roman" w:hAnsi="Consolas"/>
          <w:color w:val="000000"/>
          <w:sz w:val="18"/>
          <w:szCs w:val="18"/>
          <w:bdr w:val="none" w:sz="0" w:space="0" w:color="auto" w:frame="1"/>
          <w:lang w:eastAsia="sk-SK"/>
        </w:rPr>
        <w:t>(</w:t>
      </w:r>
      <w:r w:rsidRPr="00636C87">
        <w:rPr>
          <w:rFonts w:ascii="Consolas" w:eastAsia="Times New Roman" w:hAnsi="Consolas"/>
          <w:color w:val="0000FF"/>
          <w:sz w:val="18"/>
          <w:szCs w:val="18"/>
          <w:bdr w:val="none" w:sz="0" w:space="0" w:color="auto" w:frame="1"/>
          <w:lang w:eastAsia="sk-SK"/>
        </w:rPr>
        <w:t>'</w:t>
      </w:r>
      <w:proofErr w:type="spellStart"/>
      <w:r w:rsidRPr="00636C87">
        <w:rPr>
          <w:rFonts w:ascii="Consolas" w:eastAsia="Times New Roman" w:hAnsi="Consolas"/>
          <w:color w:val="0000FF"/>
          <w:sz w:val="18"/>
          <w:szCs w:val="18"/>
          <w:bdr w:val="none" w:sz="0" w:space="0" w:color="auto" w:frame="1"/>
          <w:lang w:eastAsia="sk-SK"/>
        </w:rPr>
        <w:t>edit</w:t>
      </w:r>
      <w:proofErr w:type="spellEnd"/>
      <w:r w:rsidRPr="00636C87">
        <w:rPr>
          <w:rFonts w:ascii="Consolas" w:eastAsia="Times New Roman" w:hAnsi="Consolas"/>
          <w:color w:val="0000FF"/>
          <w:sz w:val="18"/>
          <w:szCs w:val="18"/>
          <w:bdr w:val="none" w:sz="0" w:space="0" w:color="auto" w:frame="1"/>
          <w:lang w:eastAsia="sk-SK"/>
        </w:rPr>
        <w:t>'</w:t>
      </w:r>
      <w:r w:rsidRPr="00636C87">
        <w:rPr>
          <w:rFonts w:ascii="Consolas" w:eastAsia="Times New Roman" w:hAnsi="Consolas"/>
          <w:color w:val="000000"/>
          <w:sz w:val="18"/>
          <w:szCs w:val="18"/>
          <w:bdr w:val="none" w:sz="0" w:space="0" w:color="auto" w:frame="1"/>
          <w:lang w:eastAsia="sk-SK"/>
        </w:rPr>
        <w:t>);  </w:t>
      </w:r>
    </w:p>
    <w:p w14:paraId="36DBA080" w14:textId="5D133DBA" w:rsidR="00467640" w:rsidRDefault="00A96FF4" w:rsidP="00636C87">
      <w:r>
        <w:t>V</w:t>
      </w:r>
      <w:r w:rsidR="00636C87">
        <w:t xml:space="preserve"> danej ukážke skráteného kódu vidíme čo sa udeje pri požiadavke o získanie tejto stránky. V prvom riadku definujeme adresu, na ktorej bude šablóna pre editovanie zariadení dostupná, bude vytvorená za základe parametru </w:t>
      </w:r>
      <w:proofErr w:type="spellStart"/>
      <w:r w:rsidR="00636C87" w:rsidRPr="003912D4">
        <w:rPr>
          <w:rFonts w:ascii="Consolas" w:hAnsi="Consolas"/>
          <w:sz w:val="18"/>
          <w:szCs w:val="18"/>
        </w:rPr>
        <w:t>dev_name</w:t>
      </w:r>
      <w:proofErr w:type="spellEnd"/>
      <w:r w:rsidR="00636C87">
        <w:t xml:space="preserve">. Po vykonaní ostatných operácií sa premenné, s ktorými budeme v šablóne pracovať </w:t>
      </w:r>
      <w:r w:rsidR="003912D4">
        <w:t xml:space="preserve">vkladajú ako pole do funkcie </w:t>
      </w:r>
      <w:proofErr w:type="spellStart"/>
      <w:r w:rsidR="003912D4">
        <w:t>render</w:t>
      </w:r>
      <w:proofErr w:type="spellEnd"/>
      <w:r w:rsidR="003912D4">
        <w:t xml:space="preserve">. V šablóne bude potom premenná </w:t>
      </w:r>
      <w:r w:rsidR="003912D4" w:rsidRPr="00636C87">
        <w:rPr>
          <w:rFonts w:ascii="Consolas" w:eastAsia="Times New Roman" w:hAnsi="Consolas"/>
          <w:color w:val="000000"/>
          <w:sz w:val="18"/>
          <w:szCs w:val="18"/>
          <w:bdr w:val="none" w:sz="0" w:space="0" w:color="auto" w:frame="1"/>
          <w:lang w:eastAsia="sk-SK"/>
        </w:rPr>
        <w:t>$device</w:t>
      </w:r>
      <w:r w:rsidR="00636C87">
        <w:t xml:space="preserve"> </w:t>
      </w:r>
      <w:r w:rsidR="003912D4">
        <w:t xml:space="preserve">dostupná pod názvom </w:t>
      </w:r>
      <w:proofErr w:type="spellStart"/>
      <w:r w:rsidR="003912D4" w:rsidRPr="003912D4">
        <w:rPr>
          <w:rFonts w:ascii="Consolas" w:eastAsia="Times New Roman" w:hAnsi="Consolas"/>
          <w:sz w:val="18"/>
          <w:szCs w:val="18"/>
          <w:bdr w:val="none" w:sz="0" w:space="0" w:color="auto" w:frame="1"/>
          <w:lang w:eastAsia="sk-SK"/>
        </w:rPr>
        <w:t>dev</w:t>
      </w:r>
      <w:proofErr w:type="spellEnd"/>
      <w:r w:rsidR="003912D4">
        <w:t xml:space="preserve">. </w:t>
      </w:r>
      <w:r w:rsidR="00580A1E">
        <w:t xml:space="preserve">Danej ceste môžeme priradiť meno ako v riadku č.15 </w:t>
      </w:r>
      <w:proofErr w:type="spellStart"/>
      <w:r w:rsidR="00580A1E" w:rsidRPr="00580A1E">
        <w:rPr>
          <w:b/>
        </w:rPr>
        <w:t>edit</w:t>
      </w:r>
      <w:proofErr w:type="spellEnd"/>
      <w:r w:rsidR="00580A1E">
        <w:t>.</w:t>
      </w:r>
    </w:p>
    <w:p w14:paraId="4633E93A" w14:textId="5BC9CA17" w:rsidR="00580A1E" w:rsidRDefault="00580A1E" w:rsidP="00636C87">
      <w:r>
        <w:t>Z ostatných stránok aplikácie na ňu potom môžeme odkazovať nasledujúcim spôsobom:</w:t>
      </w:r>
    </w:p>
    <w:p w14:paraId="119500FF" w14:textId="77777777" w:rsidR="00580A1E" w:rsidRPr="00580A1E" w:rsidRDefault="00580A1E" w:rsidP="00580A1E">
      <w:pPr>
        <w:numPr>
          <w:ilvl w:val="0"/>
          <w:numId w:val="40"/>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lang w:eastAsia="sk-SK"/>
        </w:rPr>
      </w:pPr>
      <w:r w:rsidRPr="00580A1E">
        <w:rPr>
          <w:rFonts w:ascii="Consolas" w:eastAsia="Times New Roman" w:hAnsi="Consolas"/>
          <w:b/>
          <w:bCs/>
          <w:color w:val="006699"/>
          <w:sz w:val="18"/>
          <w:szCs w:val="18"/>
          <w:bdr w:val="none" w:sz="0" w:space="0" w:color="auto" w:frame="1"/>
          <w:lang w:eastAsia="sk-SK"/>
        </w:rPr>
        <w:t>&lt;a</w:t>
      </w:r>
      <w:r w:rsidRPr="00580A1E">
        <w:rPr>
          <w:rFonts w:ascii="Consolas" w:eastAsia="Times New Roman" w:hAnsi="Consolas"/>
          <w:color w:val="000000"/>
          <w:sz w:val="18"/>
          <w:szCs w:val="18"/>
          <w:bdr w:val="none" w:sz="0" w:space="0" w:color="auto" w:frame="1"/>
          <w:lang w:eastAsia="sk-SK"/>
        </w:rPr>
        <w:t> </w:t>
      </w:r>
      <w:proofErr w:type="spellStart"/>
      <w:r w:rsidRPr="00580A1E">
        <w:rPr>
          <w:rFonts w:ascii="Consolas" w:eastAsia="Times New Roman" w:hAnsi="Consolas"/>
          <w:color w:val="FF0000"/>
          <w:sz w:val="18"/>
          <w:szCs w:val="18"/>
          <w:bdr w:val="none" w:sz="0" w:space="0" w:color="auto" w:frame="1"/>
          <w:lang w:eastAsia="sk-SK"/>
        </w:rPr>
        <w:t>href</w:t>
      </w:r>
      <w:proofErr w:type="spellEnd"/>
      <w:r w:rsidRPr="00580A1E">
        <w:rPr>
          <w:rFonts w:ascii="Consolas" w:eastAsia="Times New Roman" w:hAnsi="Consolas"/>
          <w:color w:val="000000"/>
          <w:sz w:val="18"/>
          <w:szCs w:val="18"/>
          <w:bdr w:val="none" w:sz="0" w:space="0" w:color="auto" w:frame="1"/>
          <w:lang w:eastAsia="sk-SK"/>
        </w:rPr>
        <w:t>=</w:t>
      </w:r>
      <w:r w:rsidRPr="00580A1E">
        <w:rPr>
          <w:rFonts w:ascii="Consolas" w:eastAsia="Times New Roman" w:hAnsi="Consolas"/>
          <w:color w:val="0000FF"/>
          <w:sz w:val="18"/>
          <w:szCs w:val="18"/>
          <w:bdr w:val="none" w:sz="0" w:space="0" w:color="auto" w:frame="1"/>
          <w:lang w:eastAsia="sk-SK"/>
        </w:rPr>
        <w:t>"{{ </w:t>
      </w:r>
      <w:proofErr w:type="spellStart"/>
      <w:r w:rsidRPr="00580A1E">
        <w:rPr>
          <w:rFonts w:ascii="Consolas" w:eastAsia="Times New Roman" w:hAnsi="Consolas"/>
          <w:color w:val="0000FF"/>
          <w:sz w:val="18"/>
          <w:szCs w:val="18"/>
          <w:bdr w:val="none" w:sz="0" w:space="0" w:color="auto" w:frame="1"/>
          <w:lang w:eastAsia="sk-SK"/>
        </w:rPr>
        <w:t>urlFor</w:t>
      </w:r>
      <w:proofErr w:type="spellEnd"/>
      <w:r w:rsidRPr="00580A1E">
        <w:rPr>
          <w:rFonts w:ascii="Consolas" w:eastAsia="Times New Roman" w:hAnsi="Consolas"/>
          <w:color w:val="0000FF"/>
          <w:sz w:val="18"/>
          <w:szCs w:val="18"/>
          <w:bdr w:val="none" w:sz="0" w:space="0" w:color="auto" w:frame="1"/>
          <w:lang w:eastAsia="sk-SK"/>
        </w:rPr>
        <w:t>('</w:t>
      </w:r>
      <w:proofErr w:type="spellStart"/>
      <w:r w:rsidRPr="00580A1E">
        <w:rPr>
          <w:rFonts w:ascii="Consolas" w:eastAsia="Times New Roman" w:hAnsi="Consolas"/>
          <w:color w:val="0000FF"/>
          <w:sz w:val="18"/>
          <w:szCs w:val="18"/>
          <w:bdr w:val="none" w:sz="0" w:space="0" w:color="auto" w:frame="1"/>
          <w:lang w:eastAsia="sk-SK"/>
        </w:rPr>
        <w:t>edit</w:t>
      </w:r>
      <w:proofErr w:type="spellEnd"/>
      <w:r w:rsidRPr="00580A1E">
        <w:rPr>
          <w:rFonts w:ascii="Consolas" w:eastAsia="Times New Roman" w:hAnsi="Consolas"/>
          <w:color w:val="0000FF"/>
          <w:sz w:val="18"/>
          <w:szCs w:val="18"/>
          <w:bdr w:val="none" w:sz="0" w:space="0" w:color="auto" w:frame="1"/>
          <w:lang w:eastAsia="sk-SK"/>
        </w:rPr>
        <w:t>') }}"</w:t>
      </w:r>
      <w:r w:rsidRPr="00580A1E">
        <w:rPr>
          <w:rFonts w:ascii="Consolas" w:eastAsia="Times New Roman" w:hAnsi="Consolas"/>
          <w:b/>
          <w:bCs/>
          <w:color w:val="006699"/>
          <w:sz w:val="18"/>
          <w:szCs w:val="18"/>
          <w:bdr w:val="none" w:sz="0" w:space="0" w:color="auto" w:frame="1"/>
          <w:lang w:eastAsia="sk-SK"/>
        </w:rPr>
        <w:t>&gt;</w:t>
      </w:r>
      <w:proofErr w:type="spellStart"/>
      <w:r w:rsidRPr="00580A1E">
        <w:rPr>
          <w:rFonts w:ascii="Consolas" w:eastAsia="Times New Roman" w:hAnsi="Consolas"/>
          <w:color w:val="000000"/>
          <w:sz w:val="18"/>
          <w:szCs w:val="18"/>
          <w:bdr w:val="none" w:sz="0" w:space="0" w:color="auto" w:frame="1"/>
          <w:lang w:eastAsia="sk-SK"/>
        </w:rPr>
        <w:t>Edit</w:t>
      </w:r>
      <w:proofErr w:type="spellEnd"/>
      <w:r w:rsidRPr="00580A1E">
        <w:rPr>
          <w:rFonts w:ascii="Consolas" w:eastAsia="Times New Roman" w:hAnsi="Consolas"/>
          <w:b/>
          <w:bCs/>
          <w:color w:val="006699"/>
          <w:sz w:val="18"/>
          <w:szCs w:val="18"/>
          <w:bdr w:val="none" w:sz="0" w:space="0" w:color="auto" w:frame="1"/>
          <w:lang w:eastAsia="sk-SK"/>
        </w:rPr>
        <w:t>&lt;/a&gt;</w:t>
      </w:r>
      <w:r w:rsidRPr="00580A1E">
        <w:rPr>
          <w:rFonts w:ascii="Consolas" w:eastAsia="Times New Roman" w:hAnsi="Consolas"/>
          <w:color w:val="000000"/>
          <w:sz w:val="18"/>
          <w:szCs w:val="18"/>
          <w:bdr w:val="none" w:sz="0" w:space="0" w:color="auto" w:frame="1"/>
          <w:lang w:eastAsia="sk-SK"/>
        </w:rPr>
        <w:t>  </w:t>
      </w:r>
    </w:p>
    <w:p w14:paraId="675AC785" w14:textId="77777777" w:rsidR="00580A1E" w:rsidRPr="00467640" w:rsidRDefault="00580A1E" w:rsidP="00636C87">
      <w:bookmarkStart w:id="28" w:name="_GoBack"/>
      <w:bookmarkEnd w:id="28"/>
    </w:p>
    <w:p w14:paraId="0975BD21" w14:textId="77777777" w:rsidR="000E6C56" w:rsidRDefault="00412A4E" w:rsidP="000E6C56">
      <w:pPr>
        <w:pStyle w:val="Nadpis2"/>
      </w:pPr>
      <w:bookmarkStart w:id="29" w:name="_Toc442695633"/>
      <w:r>
        <w:t>Diskusia</w:t>
      </w:r>
      <w:bookmarkEnd w:id="29"/>
    </w:p>
    <w:p w14:paraId="04E55B0E" w14:textId="77777777" w:rsidR="00936208" w:rsidRDefault="00936208" w:rsidP="00542016">
      <w:r>
        <w:t>Výsledky, ktoré boli dosiahnuté riešením.</w:t>
      </w:r>
    </w:p>
    <w:p w14:paraId="6DE2E72C" w14:textId="21685A29" w:rsidR="00BE45E9" w:rsidRDefault="00BE45E9" w:rsidP="00BE45E9">
      <w:pPr>
        <w:pStyle w:val="Nadpis1"/>
        <w:numPr>
          <w:ilvl w:val="0"/>
          <w:numId w:val="0"/>
        </w:numPr>
      </w:pPr>
    </w:p>
    <w:p w14:paraId="34CB80F1" w14:textId="4D5F190B" w:rsidR="00492D1B" w:rsidRDefault="00E932CB" w:rsidP="00492D1B">
      <w:pPr>
        <w:pStyle w:val="Nadpis1"/>
        <w:numPr>
          <w:ilvl w:val="0"/>
          <w:numId w:val="0"/>
        </w:numPr>
      </w:pPr>
      <w:hyperlink r:id="rId43" w:anchor="Zoznam_použitej_literatúry" w:history="1">
        <w:bookmarkStart w:id="30" w:name="_Toc442695635"/>
        <w:r w:rsidR="00492D1B" w:rsidRPr="00492D1B">
          <w:t>Zoznam použitej literatúry</w:t>
        </w:r>
        <w:bookmarkEnd w:id="30"/>
      </w:hyperlink>
    </w:p>
    <w:p w14:paraId="7E1E5E10" w14:textId="77777777" w:rsidR="00FF185D" w:rsidRDefault="00FF185D" w:rsidP="00FF185D">
      <w:pPr>
        <w:rPr>
          <w:szCs w:val="24"/>
          <w:shd w:val="clear" w:color="auto" w:fill="FFFFFF"/>
        </w:rPr>
      </w:pPr>
    </w:p>
    <w:p w14:paraId="6E0B74B6" w14:textId="77777777" w:rsidR="00FF185D" w:rsidRDefault="00E932CB" w:rsidP="00FF185D">
      <w:pPr>
        <w:rPr>
          <w:szCs w:val="24"/>
          <w:shd w:val="clear" w:color="auto" w:fill="FFFFFF"/>
        </w:rPr>
      </w:pPr>
      <w:hyperlink r:id="rId44" w:history="1">
        <w:r w:rsidR="00FF185D" w:rsidRPr="00A05F3C">
          <w:rPr>
            <w:rStyle w:val="Hypertextovprepojenie"/>
            <w:szCs w:val="24"/>
            <w:shd w:val="clear" w:color="auto" w:fill="FFFFFF"/>
          </w:rPr>
          <w:t>http://www.drdobbs.com/web-development/restful-web-services-a-tutorial/240169069?pgno=1</w:t>
        </w:r>
      </w:hyperlink>
      <w:r w:rsidR="00FF185D">
        <w:rPr>
          <w:szCs w:val="24"/>
          <w:shd w:val="clear" w:color="auto" w:fill="FFFFFF"/>
        </w:rPr>
        <w:t xml:space="preserve"> </w:t>
      </w:r>
    </w:p>
    <w:p w14:paraId="48894F58" w14:textId="77777777" w:rsidR="00FF185D" w:rsidRDefault="00E932CB" w:rsidP="00FF185D">
      <w:pPr>
        <w:rPr>
          <w:szCs w:val="24"/>
          <w:shd w:val="clear" w:color="auto" w:fill="FFFFFF"/>
        </w:rPr>
      </w:pPr>
      <w:hyperlink r:id="rId45" w:history="1">
        <w:r w:rsidR="00FF185D" w:rsidRPr="007B579E">
          <w:rPr>
            <w:rStyle w:val="Hypertextovprepojenie"/>
            <w:szCs w:val="24"/>
            <w:shd w:val="clear" w:color="auto" w:fill="FFFFFF"/>
          </w:rPr>
          <w:t>https://sk.wikipedia.org/wiki/Jednotn%C3%BD_identifik%C3%A1tor_prostriedku</w:t>
        </w:r>
      </w:hyperlink>
    </w:p>
    <w:p w14:paraId="56B5CC18" w14:textId="77777777" w:rsidR="00FF185D" w:rsidRDefault="00E932CB" w:rsidP="00FF185D">
      <w:pPr>
        <w:rPr>
          <w:szCs w:val="24"/>
          <w:shd w:val="clear" w:color="auto" w:fill="FFFFFF"/>
        </w:rPr>
      </w:pPr>
      <w:hyperlink r:id="rId46" w:history="1">
        <w:r w:rsidR="00FF185D" w:rsidRPr="007B579E">
          <w:rPr>
            <w:rStyle w:val="Hypertextovprepojenie"/>
            <w:szCs w:val="24"/>
            <w:shd w:val="clear" w:color="auto" w:fill="FFFFFF"/>
          </w:rPr>
          <w:t>https://en.wikipedia.org/wiki/Uniform_Resource_Identifier</w:t>
        </w:r>
      </w:hyperlink>
      <w:r w:rsidR="00FF185D">
        <w:rPr>
          <w:szCs w:val="24"/>
          <w:shd w:val="clear" w:color="auto" w:fill="FFFFFF"/>
        </w:rPr>
        <w:t xml:space="preserve"> </w:t>
      </w:r>
    </w:p>
    <w:p w14:paraId="1763887E" w14:textId="77777777" w:rsidR="00FF185D" w:rsidRDefault="00E932CB" w:rsidP="00FF185D">
      <w:pPr>
        <w:rPr>
          <w:szCs w:val="24"/>
          <w:shd w:val="clear" w:color="auto" w:fill="FFFFFF"/>
        </w:rPr>
      </w:pPr>
      <w:hyperlink r:id="rId47" w:anchor="gsc.tab=0" w:history="1">
        <w:r w:rsidR="00FF185D" w:rsidRPr="0002409E">
          <w:rPr>
            <w:rStyle w:val="Hypertextovprepojenie"/>
            <w:szCs w:val="24"/>
            <w:shd w:val="clear" w:color="auto" w:fill="FFFFFF"/>
          </w:rPr>
          <w:t>http://wiki.servicenow.com/index.php?title=REST_API#gsc.tab=0</w:t>
        </w:r>
      </w:hyperlink>
      <w:r w:rsidR="00FF185D">
        <w:rPr>
          <w:szCs w:val="24"/>
          <w:shd w:val="clear" w:color="auto" w:fill="FFFFFF"/>
        </w:rPr>
        <w:t xml:space="preserve"> </w:t>
      </w:r>
    </w:p>
    <w:p w14:paraId="60780018" w14:textId="77777777" w:rsidR="00FF185D" w:rsidRDefault="00E932CB" w:rsidP="00FF185D">
      <w:pPr>
        <w:rPr>
          <w:szCs w:val="24"/>
          <w:shd w:val="clear" w:color="auto" w:fill="FFFFFF"/>
        </w:rPr>
      </w:pPr>
      <w:hyperlink r:id="rId48" w:history="1">
        <w:r w:rsidR="00FF185D" w:rsidRPr="00A05F3C">
          <w:rPr>
            <w:rStyle w:val="Hypertextovprepojenie"/>
            <w:szCs w:val="24"/>
            <w:shd w:val="clear" w:color="auto" w:fill="FFFFFF"/>
          </w:rPr>
          <w:t>http://docs.oracle.com/javaee/6/tutorial/doc/gijqy.html</w:t>
        </w:r>
      </w:hyperlink>
    </w:p>
    <w:p w14:paraId="76A88D01" w14:textId="77777777" w:rsidR="00FF185D" w:rsidRDefault="00E932CB" w:rsidP="00FF185D">
      <w:pPr>
        <w:rPr>
          <w:szCs w:val="24"/>
          <w:shd w:val="clear" w:color="auto" w:fill="FFFFFF"/>
        </w:rPr>
      </w:pPr>
      <w:hyperlink r:id="rId49" w:history="1">
        <w:r w:rsidR="00FF185D" w:rsidRPr="00A05F3C">
          <w:rPr>
            <w:rStyle w:val="Hypertextovprepojenie"/>
            <w:szCs w:val="24"/>
            <w:shd w:val="clear" w:color="auto" w:fill="FFFFFF"/>
          </w:rPr>
          <w:t>http://www.itnetwork.cz/nezarazene/stoparuv-pruvodce-rest-api</w:t>
        </w:r>
      </w:hyperlink>
    </w:p>
    <w:p w14:paraId="3B365BF8" w14:textId="77777777" w:rsidR="00FF185D" w:rsidRDefault="00E932CB" w:rsidP="00FF185D">
      <w:pPr>
        <w:rPr>
          <w:szCs w:val="24"/>
          <w:shd w:val="clear" w:color="auto" w:fill="FFFFFF"/>
        </w:rPr>
      </w:pPr>
      <w:hyperlink r:id="rId50" w:history="1">
        <w:r w:rsidR="00FF185D" w:rsidRPr="00A05F3C">
          <w:rPr>
            <w:rStyle w:val="Hypertextovprepojenie"/>
            <w:szCs w:val="24"/>
            <w:shd w:val="clear" w:color="auto" w:fill="FFFFFF"/>
          </w:rPr>
          <w:t>http://www.abclinuxu.cz/blog/backinabag/2013/10/co-to-je-rest</w:t>
        </w:r>
      </w:hyperlink>
      <w:r w:rsidR="00FF185D">
        <w:rPr>
          <w:szCs w:val="24"/>
          <w:shd w:val="clear" w:color="auto" w:fill="FFFFFF"/>
        </w:rPr>
        <w:t xml:space="preserve"> </w:t>
      </w:r>
    </w:p>
    <w:p w14:paraId="2F7315A2" w14:textId="77777777" w:rsidR="00FF185D" w:rsidRDefault="00E932CB" w:rsidP="00FF185D">
      <w:pPr>
        <w:rPr>
          <w:szCs w:val="24"/>
          <w:shd w:val="clear" w:color="auto" w:fill="FFFFFF"/>
        </w:rPr>
      </w:pPr>
      <w:hyperlink r:id="rId51" w:history="1">
        <w:r w:rsidR="00FF185D" w:rsidRPr="00A05F3C">
          <w:rPr>
            <w:rStyle w:val="Hypertextovprepojenie"/>
            <w:szCs w:val="24"/>
            <w:shd w:val="clear" w:color="auto" w:fill="FFFFFF"/>
          </w:rPr>
          <w:t>https://sk.wikipedia.org/wiki/Webov%C3%A1_slu%C5%BEba</w:t>
        </w:r>
      </w:hyperlink>
      <w:r w:rsidR="00FF185D">
        <w:rPr>
          <w:szCs w:val="24"/>
          <w:shd w:val="clear" w:color="auto" w:fill="FFFFFF"/>
        </w:rPr>
        <w:t xml:space="preserve"> (web </w:t>
      </w:r>
      <w:proofErr w:type="spellStart"/>
      <w:r w:rsidR="00FF185D">
        <w:rPr>
          <w:szCs w:val="24"/>
          <w:shd w:val="clear" w:color="auto" w:fill="FFFFFF"/>
        </w:rPr>
        <w:t>sluzba</w:t>
      </w:r>
      <w:proofErr w:type="spellEnd"/>
      <w:r w:rsidR="00FF185D">
        <w:rPr>
          <w:szCs w:val="24"/>
          <w:shd w:val="clear" w:color="auto" w:fill="FFFFFF"/>
        </w:rPr>
        <w:t xml:space="preserve"> )</w:t>
      </w:r>
    </w:p>
    <w:p w14:paraId="6D11A7D7" w14:textId="77777777" w:rsidR="00FF185D" w:rsidRDefault="00E932CB" w:rsidP="00FF185D">
      <w:pPr>
        <w:rPr>
          <w:szCs w:val="24"/>
          <w:shd w:val="clear" w:color="auto" w:fill="FFFFFF"/>
        </w:rPr>
      </w:pPr>
      <w:hyperlink r:id="rId52" w:history="1">
        <w:r w:rsidR="00FF185D" w:rsidRPr="00A05F3C">
          <w:rPr>
            <w:rStyle w:val="Hypertextovprepojenie"/>
            <w:szCs w:val="24"/>
            <w:shd w:val="clear" w:color="auto" w:fill="FFFFFF"/>
          </w:rPr>
          <w:t>https://www.zdrojak.cz/clanky/rest-architektura-pro-webove-api/</w:t>
        </w:r>
      </w:hyperlink>
    </w:p>
    <w:p w14:paraId="5960C197" w14:textId="77777777" w:rsidR="00FF185D" w:rsidRDefault="00E932CB" w:rsidP="00FF185D">
      <w:pPr>
        <w:rPr>
          <w:szCs w:val="24"/>
          <w:shd w:val="clear" w:color="auto" w:fill="FFFFFF"/>
        </w:rPr>
      </w:pPr>
      <w:hyperlink r:id="rId53" w:anchor="Architectural_properties" w:history="1">
        <w:r w:rsidR="00FF185D" w:rsidRPr="00A05F3C">
          <w:rPr>
            <w:rStyle w:val="Hypertextovprepojenie"/>
            <w:szCs w:val="24"/>
            <w:shd w:val="clear" w:color="auto" w:fill="FFFFFF"/>
          </w:rPr>
          <w:t>https://en.wikipedia.org/wiki/Representational_state_transfer#Architectural_properties</w:t>
        </w:r>
      </w:hyperlink>
    </w:p>
    <w:p w14:paraId="6FEF99A4" w14:textId="77777777" w:rsidR="00FF185D" w:rsidRDefault="00E932CB" w:rsidP="00FF185D">
      <w:pPr>
        <w:rPr>
          <w:szCs w:val="24"/>
          <w:shd w:val="clear" w:color="auto" w:fill="FFFFFF"/>
        </w:rPr>
      </w:pPr>
      <w:hyperlink r:id="rId54" w:history="1">
        <w:r w:rsidR="00FF185D" w:rsidRPr="00A05F3C">
          <w:rPr>
            <w:rStyle w:val="Hypertextovprepojenie"/>
            <w:szCs w:val="24"/>
            <w:shd w:val="clear" w:color="auto" w:fill="FFFFFF"/>
          </w:rPr>
          <w:t>https://www.tutorialspoint.com/restful/restful_introduction.htm</w:t>
        </w:r>
      </w:hyperlink>
    </w:p>
    <w:p w14:paraId="55E615F9" w14:textId="77777777" w:rsidR="00FF185D" w:rsidRDefault="00E932CB" w:rsidP="00FF185D">
      <w:pPr>
        <w:rPr>
          <w:szCs w:val="24"/>
          <w:shd w:val="clear" w:color="auto" w:fill="FFFFFF"/>
        </w:rPr>
      </w:pPr>
      <w:hyperlink r:id="rId55" w:history="1">
        <w:r w:rsidR="00FF185D" w:rsidRPr="0002409E">
          <w:rPr>
            <w:rStyle w:val="Hypertextovprepojenie"/>
            <w:szCs w:val="24"/>
            <w:shd w:val="clear" w:color="auto" w:fill="FFFFFF"/>
          </w:rPr>
          <w:t>http://stackoverflow.com/questions/671118/what-exactly-is-restful-programming</w:t>
        </w:r>
      </w:hyperlink>
      <w:r w:rsidR="00FF185D">
        <w:rPr>
          <w:szCs w:val="24"/>
          <w:shd w:val="clear" w:color="auto" w:fill="FFFFFF"/>
        </w:rPr>
        <w:t xml:space="preserve"> </w:t>
      </w:r>
    </w:p>
    <w:p w14:paraId="76E5D2C9" w14:textId="77777777" w:rsidR="00FF185D" w:rsidRDefault="00FF185D" w:rsidP="00FF185D">
      <w:pPr>
        <w:rPr>
          <w:szCs w:val="24"/>
          <w:shd w:val="clear" w:color="auto" w:fill="FFFFFF"/>
        </w:rPr>
      </w:pPr>
      <w:proofErr w:type="spellStart"/>
      <w:r>
        <w:rPr>
          <w:szCs w:val="24"/>
          <w:shd w:val="clear" w:color="auto" w:fill="FFFFFF"/>
        </w:rPr>
        <w:t>Citaty</w:t>
      </w:r>
      <w:proofErr w:type="spellEnd"/>
      <w:r>
        <w:rPr>
          <w:szCs w:val="24"/>
          <w:shd w:val="clear" w:color="auto" w:fill="FFFFFF"/>
        </w:rPr>
        <w:t xml:space="preserve"> ekonomika </w:t>
      </w:r>
    </w:p>
    <w:p w14:paraId="69D46759" w14:textId="77777777" w:rsidR="00FF185D" w:rsidRDefault="00E932CB" w:rsidP="00FF185D">
      <w:pPr>
        <w:rPr>
          <w:szCs w:val="24"/>
          <w:shd w:val="clear" w:color="auto" w:fill="FFFFFF"/>
        </w:rPr>
      </w:pPr>
      <w:hyperlink r:id="rId56" w:anchor="5a5524eb292d" w:history="1">
        <w:r w:rsidR="00FF185D" w:rsidRPr="0002409E">
          <w:rPr>
            <w:rStyle w:val="Hypertextovprepojenie"/>
            <w:szCs w:val="24"/>
            <w:shd w:val="clear" w:color="auto" w:fill="FFFFFF"/>
          </w:rPr>
          <w:t>https://www.forbes.com/sites/louiscolumbus/2016/11/27/roundup-of-internet-of-things-forecasts-and-market-estimates-2016/#5a5524eb292d</w:t>
        </w:r>
      </w:hyperlink>
      <w:r w:rsidR="00FF185D">
        <w:rPr>
          <w:szCs w:val="24"/>
          <w:shd w:val="clear" w:color="auto" w:fill="FFFFFF"/>
        </w:rPr>
        <w:t xml:space="preserve">   </w:t>
      </w:r>
    </w:p>
    <w:p w14:paraId="148DA4C4" w14:textId="77777777" w:rsidR="00FF185D" w:rsidRDefault="00E932CB" w:rsidP="00FF185D">
      <w:pPr>
        <w:rPr>
          <w:szCs w:val="24"/>
          <w:shd w:val="clear" w:color="auto" w:fill="FFFFFF"/>
        </w:rPr>
      </w:pPr>
      <w:hyperlink r:id="rId57" w:history="1">
        <w:r w:rsidR="00FF185D" w:rsidRPr="0002409E">
          <w:rPr>
            <w:rStyle w:val="Hypertextovprepojenie"/>
            <w:szCs w:val="24"/>
            <w:shd w:val="clear" w:color="auto" w:fill="FFFFFF"/>
          </w:rPr>
          <w:t xml:space="preserve">https://www.analyticsvidhya.com/blog/2016/08/10-youtube-videos-explaining-the-real-world- </w:t>
        </w:r>
        <w:proofErr w:type="spellStart"/>
        <w:r w:rsidR="00FF185D" w:rsidRPr="0002409E">
          <w:rPr>
            <w:rStyle w:val="Hypertextovprepojenie"/>
            <w:szCs w:val="24"/>
            <w:shd w:val="clear" w:color="auto" w:fill="FFFFFF"/>
          </w:rPr>
          <w:t>applications</w:t>
        </w:r>
        <w:proofErr w:type="spellEnd"/>
        <w:r w:rsidR="00FF185D" w:rsidRPr="0002409E">
          <w:rPr>
            <w:rStyle w:val="Hypertextovprepojenie"/>
            <w:szCs w:val="24"/>
            <w:shd w:val="clear" w:color="auto" w:fill="FFFFFF"/>
          </w:rPr>
          <w:t>-of-internet-of-</w:t>
        </w:r>
        <w:proofErr w:type="spellStart"/>
        <w:r w:rsidR="00FF185D" w:rsidRPr="0002409E">
          <w:rPr>
            <w:rStyle w:val="Hypertextovprepojenie"/>
            <w:szCs w:val="24"/>
            <w:shd w:val="clear" w:color="auto" w:fill="FFFFFF"/>
          </w:rPr>
          <w:t>things</w:t>
        </w:r>
        <w:proofErr w:type="spellEnd"/>
        <w:r w:rsidR="00FF185D" w:rsidRPr="0002409E">
          <w:rPr>
            <w:rStyle w:val="Hypertextovprepojenie"/>
            <w:szCs w:val="24"/>
            <w:shd w:val="clear" w:color="auto" w:fill="FFFFFF"/>
          </w:rPr>
          <w:t>-</w:t>
        </w:r>
        <w:proofErr w:type="spellStart"/>
        <w:r w:rsidR="00FF185D" w:rsidRPr="0002409E">
          <w:rPr>
            <w:rStyle w:val="Hypertextovprepojenie"/>
            <w:szCs w:val="24"/>
            <w:shd w:val="clear" w:color="auto" w:fill="FFFFFF"/>
          </w:rPr>
          <w:t>iot</w:t>
        </w:r>
        <w:proofErr w:type="spellEnd"/>
        <w:r w:rsidR="00FF185D" w:rsidRPr="0002409E">
          <w:rPr>
            <w:rStyle w:val="Hypertextovprepojenie"/>
            <w:szCs w:val="24"/>
            <w:shd w:val="clear" w:color="auto" w:fill="FFFFFF"/>
          </w:rPr>
          <w:t>/</w:t>
        </w:r>
      </w:hyperlink>
      <w:r w:rsidR="00FF185D">
        <w:rPr>
          <w:szCs w:val="24"/>
          <w:shd w:val="clear" w:color="auto" w:fill="FFFFFF"/>
        </w:rPr>
        <w:t xml:space="preserve"> </w:t>
      </w:r>
    </w:p>
    <w:p w14:paraId="18F6A81B" w14:textId="77777777" w:rsidR="00FF185D" w:rsidRDefault="00E932CB" w:rsidP="00FF185D">
      <w:pPr>
        <w:rPr>
          <w:szCs w:val="24"/>
          <w:shd w:val="clear" w:color="auto" w:fill="FFFFFF"/>
        </w:rPr>
      </w:pPr>
      <w:hyperlink r:id="rId58" w:history="1">
        <w:r w:rsidR="00FF185D" w:rsidRPr="0002409E">
          <w:rPr>
            <w:rStyle w:val="Hypertextovprepojenie"/>
            <w:szCs w:val="24"/>
            <w:shd w:val="clear" w:color="auto" w:fill="FFFFFF"/>
          </w:rPr>
          <w:t>https://arstechnica.com/gadgets/2016/06/control-all-your-smart-home-accessories-from-a-single-app-called-home/</w:t>
        </w:r>
      </w:hyperlink>
      <w:r w:rsidR="00FF185D">
        <w:rPr>
          <w:szCs w:val="24"/>
          <w:shd w:val="clear" w:color="auto" w:fill="FFFFFF"/>
        </w:rPr>
        <w:t xml:space="preserve"> </w:t>
      </w:r>
    </w:p>
    <w:p w14:paraId="499BD06D" w14:textId="77777777" w:rsidR="00FF185D" w:rsidRDefault="00FF185D" w:rsidP="00FF185D">
      <w:pPr>
        <w:rPr>
          <w:szCs w:val="24"/>
          <w:shd w:val="clear" w:color="auto" w:fill="FFFFFF"/>
        </w:rPr>
      </w:pPr>
      <w:r>
        <w:rPr>
          <w:szCs w:val="24"/>
          <w:shd w:val="clear" w:color="auto" w:fill="FFFFFF"/>
        </w:rPr>
        <w:t xml:space="preserve"> </w:t>
      </w:r>
      <w:hyperlink r:id="rId59" w:history="1">
        <w:r w:rsidRPr="00206D2F">
          <w:rPr>
            <w:rStyle w:val="Hypertextovprepojenie"/>
            <w:szCs w:val="24"/>
            <w:shd w:val="clear" w:color="auto" w:fill="FFFFFF"/>
          </w:rPr>
          <w:t>https://www.slovanet.net/sk/internet/iot/</w:t>
        </w:r>
      </w:hyperlink>
      <w:r>
        <w:rPr>
          <w:szCs w:val="24"/>
        </w:rPr>
        <w:t xml:space="preserve"> </w:t>
      </w:r>
    </w:p>
    <w:p w14:paraId="7997BD69" w14:textId="77777777" w:rsidR="00FF185D" w:rsidRDefault="00E932CB" w:rsidP="00FF185D">
      <w:pPr>
        <w:rPr>
          <w:szCs w:val="24"/>
          <w:shd w:val="clear" w:color="auto" w:fill="FFFFFF"/>
        </w:rPr>
      </w:pPr>
      <w:hyperlink r:id="rId60" w:history="1">
        <w:r w:rsidR="00FF185D" w:rsidRPr="00CF4708">
          <w:rPr>
            <w:rStyle w:val="Hypertextovprepojenie"/>
            <w:szCs w:val="24"/>
            <w:shd w:val="clear" w:color="auto" w:fill="FFFFFF"/>
          </w:rPr>
          <w:t>https://www.alza.sk/inteligentne-osvetlenie-philips-hue/18860240.htm?kampan=adw2_osvetleni_philips-</w:t>
        </w:r>
        <w:r w:rsidR="00FF185D" w:rsidRPr="00CF4708">
          <w:rPr>
            <w:rStyle w:val="Hypertextovprepojenie"/>
            <w:szCs w:val="24"/>
            <w:shd w:val="clear" w:color="auto" w:fill="FFFFFF"/>
          </w:rPr>
          <w:lastRenderedPageBreak/>
          <w:t>hue_c_9062580_b_1t1_150544901695&amp;gclid=CjwKEAjwzKPGBRCS55Oe46q9hCkSJAAMvVuMZCef7Els4-LlhXjdBsY6HQKkzPrnqdlb2bSq2cTMiRoCgULw_wcB</w:t>
        </w:r>
      </w:hyperlink>
    </w:p>
    <w:p w14:paraId="4D4A60DA" w14:textId="1D2B279B" w:rsidR="00FF185D" w:rsidRDefault="00E932CB" w:rsidP="00FF185D">
      <w:pPr>
        <w:rPr>
          <w:szCs w:val="24"/>
          <w:shd w:val="clear" w:color="auto" w:fill="FFFFFF"/>
        </w:rPr>
      </w:pPr>
      <w:hyperlink r:id="rId61" w:history="1">
        <w:r w:rsidR="00072C52" w:rsidRPr="00D20CF5">
          <w:rPr>
            <w:rStyle w:val="Hypertextovprepojenie"/>
            <w:szCs w:val="24"/>
            <w:shd w:val="clear" w:color="auto" w:fill="FFFFFF"/>
          </w:rPr>
          <w:t>http://mqtt.org/faq</w:t>
        </w:r>
      </w:hyperlink>
    </w:p>
    <w:p w14:paraId="5DDB4C3D" w14:textId="77777777" w:rsidR="00072C52" w:rsidRDefault="00072C52" w:rsidP="00FF185D">
      <w:pPr>
        <w:rPr>
          <w:szCs w:val="24"/>
          <w:shd w:val="clear" w:color="auto" w:fill="FFFFFF"/>
        </w:rPr>
      </w:pPr>
    </w:p>
    <w:p w14:paraId="397260D7" w14:textId="77777777" w:rsidR="00FF185D" w:rsidRDefault="00E932CB" w:rsidP="00FF185D">
      <w:pPr>
        <w:rPr>
          <w:rStyle w:val="Hypertextovprepojenie"/>
          <w:szCs w:val="24"/>
          <w:shd w:val="clear" w:color="auto" w:fill="FFFFFF"/>
        </w:rPr>
      </w:pPr>
      <w:hyperlink r:id="rId62" w:history="1">
        <w:r w:rsidR="00FF185D" w:rsidRPr="00434518">
          <w:rPr>
            <w:rStyle w:val="Hypertextovprepojenie"/>
            <w:szCs w:val="24"/>
            <w:shd w:val="clear" w:color="auto" w:fill="FFFFFF"/>
          </w:rPr>
          <w:t>http://www.o2bs.sk/smart-connect</w:t>
        </w:r>
      </w:hyperlink>
    </w:p>
    <w:p w14:paraId="73F9E32E" w14:textId="77777777" w:rsidR="00FF185D" w:rsidRDefault="00E932CB" w:rsidP="00FF185D">
      <w:pPr>
        <w:rPr>
          <w:szCs w:val="24"/>
          <w:shd w:val="clear" w:color="auto" w:fill="FFFFFF"/>
        </w:rPr>
      </w:pPr>
      <w:hyperlink r:id="rId63" w:history="1">
        <w:r w:rsidR="00FF185D" w:rsidRPr="0002409E">
          <w:rPr>
            <w:rStyle w:val="Hypertextovprepojenie"/>
            <w:szCs w:val="24"/>
            <w:shd w:val="clear" w:color="auto" w:fill="FFFFFF"/>
          </w:rPr>
          <w:t>https://trends.google.com/trends/explore?date=all&amp;q=xml%20api,json%20api</w:t>
        </w:r>
      </w:hyperlink>
      <w:r w:rsidR="00FF185D">
        <w:rPr>
          <w:szCs w:val="24"/>
          <w:shd w:val="clear" w:color="auto" w:fill="FFFFFF"/>
        </w:rPr>
        <w:t xml:space="preserve"> </w:t>
      </w:r>
    </w:p>
    <w:p w14:paraId="548D5C10" w14:textId="77777777" w:rsidR="00FF185D" w:rsidRDefault="00FF185D" w:rsidP="00FF185D">
      <w:pPr>
        <w:rPr>
          <w:szCs w:val="24"/>
          <w:shd w:val="clear" w:color="auto" w:fill="FFFFFF"/>
        </w:rPr>
      </w:pPr>
    </w:p>
    <w:p w14:paraId="4E11B17F" w14:textId="77777777" w:rsidR="00FF185D" w:rsidRDefault="00E932CB" w:rsidP="00FF185D">
      <w:pPr>
        <w:rPr>
          <w:szCs w:val="24"/>
          <w:shd w:val="clear" w:color="auto" w:fill="FFFFFF"/>
        </w:rPr>
      </w:pPr>
      <w:hyperlink r:id="rId64" w:history="1">
        <w:r w:rsidR="00FF185D" w:rsidRPr="00434518">
          <w:rPr>
            <w:rStyle w:val="Hypertextovprepojenie"/>
            <w:szCs w:val="24"/>
            <w:shd w:val="clear" w:color="auto" w:fill="FFFFFF"/>
          </w:rPr>
          <w:t>https://www.aig.com/knowledge-and-insights/the-rise-ramifications-and-risks-of-the-internet-of-things</w:t>
        </w:r>
      </w:hyperlink>
      <w:r w:rsidR="00FF185D">
        <w:rPr>
          <w:szCs w:val="24"/>
          <w:shd w:val="clear" w:color="auto" w:fill="FFFFFF"/>
        </w:rPr>
        <w:t xml:space="preserve">   - -  </w:t>
      </w:r>
      <w:proofErr w:type="spellStart"/>
      <w:r w:rsidR="00FF185D">
        <w:rPr>
          <w:szCs w:val="24"/>
          <w:shd w:val="clear" w:color="auto" w:fill="FFFFFF"/>
        </w:rPr>
        <w:t>autonomne</w:t>
      </w:r>
      <w:proofErr w:type="spellEnd"/>
      <w:r w:rsidR="00FF185D">
        <w:rPr>
          <w:szCs w:val="24"/>
          <w:shd w:val="clear" w:color="auto" w:fill="FFFFFF"/>
        </w:rPr>
        <w:t xml:space="preserve"> vozidla</w:t>
      </w:r>
    </w:p>
    <w:p w14:paraId="17D32D41" w14:textId="77777777" w:rsidR="00FF185D" w:rsidRDefault="00FF185D" w:rsidP="00FF185D">
      <w:pPr>
        <w:rPr>
          <w:szCs w:val="24"/>
          <w:shd w:val="clear" w:color="auto" w:fill="FFFFFF"/>
        </w:rPr>
      </w:pPr>
    </w:p>
    <w:p w14:paraId="1B7BE178" w14:textId="77777777" w:rsidR="00FF185D" w:rsidRDefault="00E932CB" w:rsidP="00FF185D">
      <w:pPr>
        <w:rPr>
          <w:szCs w:val="24"/>
          <w:shd w:val="clear" w:color="auto" w:fill="FFFFFF"/>
        </w:rPr>
      </w:pPr>
      <w:hyperlink r:id="rId65" w:history="1">
        <w:r w:rsidR="00FF185D" w:rsidRPr="00F80DC7">
          <w:rPr>
            <w:rStyle w:val="Hypertextovprepojenie"/>
            <w:szCs w:val="24"/>
            <w:shd w:val="clear" w:color="auto" w:fill="FFFFFF"/>
          </w:rPr>
          <w:t>https://cs.wikipedia.org/wiki/Model-view-controller</w:t>
        </w:r>
      </w:hyperlink>
    </w:p>
    <w:p w14:paraId="7A857DAD" w14:textId="77777777" w:rsidR="00FF185D" w:rsidRDefault="00E932CB" w:rsidP="00FF185D">
      <w:pPr>
        <w:rPr>
          <w:szCs w:val="24"/>
          <w:shd w:val="clear" w:color="auto" w:fill="FFFFFF"/>
        </w:rPr>
      </w:pPr>
      <w:hyperlink r:id="rId66" w:history="1">
        <w:r w:rsidR="00FF185D" w:rsidRPr="00F80DC7">
          <w:rPr>
            <w:rStyle w:val="Hypertextovprepojenie"/>
            <w:szCs w:val="24"/>
            <w:shd w:val="clear" w:color="auto" w:fill="FFFFFF"/>
          </w:rPr>
          <w:t>https://cs.wikipedia.org/wiki/Model-view-controller</w:t>
        </w:r>
      </w:hyperlink>
    </w:p>
    <w:p w14:paraId="6E3341D1" w14:textId="73DDF692" w:rsidR="00FF185D" w:rsidRDefault="00E932CB" w:rsidP="00FF185D">
      <w:pPr>
        <w:rPr>
          <w:szCs w:val="24"/>
          <w:shd w:val="clear" w:color="auto" w:fill="FFFFFF"/>
        </w:rPr>
      </w:pPr>
      <w:hyperlink r:id="rId67" w:history="1">
        <w:r w:rsidR="003761DE" w:rsidRPr="00D20CF5">
          <w:rPr>
            <w:rStyle w:val="Hypertextovprepojenie"/>
            <w:szCs w:val="24"/>
            <w:shd w:val="clear" w:color="auto" w:fill="FFFFFF"/>
          </w:rPr>
          <w:t>http://vyvoj.hw.cz/internet-veci-a-protokol-mqtt.html</w:t>
        </w:r>
      </w:hyperlink>
    </w:p>
    <w:p w14:paraId="7F763499" w14:textId="0E02B2CD" w:rsidR="003761DE" w:rsidRDefault="00E932CB" w:rsidP="00FF185D">
      <w:pPr>
        <w:rPr>
          <w:szCs w:val="24"/>
          <w:shd w:val="clear" w:color="auto" w:fill="FFFFFF"/>
        </w:rPr>
      </w:pPr>
      <w:hyperlink r:id="rId68" w:history="1">
        <w:r w:rsidR="003761DE" w:rsidRPr="00D20CF5">
          <w:rPr>
            <w:rStyle w:val="Hypertextovprepojenie"/>
            <w:szCs w:val="24"/>
            <w:shd w:val="clear" w:color="auto" w:fill="FFFFFF"/>
          </w:rPr>
          <w:t>https://www.root.cz/clanky/protokol-mqtt-komunikacni-standard-pro-iot/</w:t>
        </w:r>
      </w:hyperlink>
    </w:p>
    <w:p w14:paraId="53BA90F1" w14:textId="1A0E23DF" w:rsidR="003761DE" w:rsidRDefault="003761DE" w:rsidP="00FF185D">
      <w:pPr>
        <w:rPr>
          <w:szCs w:val="24"/>
          <w:shd w:val="clear" w:color="auto" w:fill="FFFFFF"/>
        </w:rPr>
      </w:pPr>
      <w:proofErr w:type="spellStart"/>
      <w:r>
        <w:rPr>
          <w:szCs w:val="24"/>
          <w:shd w:val="clear" w:color="auto" w:fill="FFFFFF"/>
        </w:rPr>
        <w:t>mqtt</w:t>
      </w:r>
      <w:proofErr w:type="spellEnd"/>
    </w:p>
    <w:p w14:paraId="2B82E90C" w14:textId="733F1B7A" w:rsidR="003761DE" w:rsidRDefault="00E932CB" w:rsidP="00FF185D">
      <w:pPr>
        <w:rPr>
          <w:szCs w:val="24"/>
          <w:shd w:val="clear" w:color="auto" w:fill="FFFFFF"/>
        </w:rPr>
      </w:pPr>
      <w:hyperlink r:id="rId69" w:history="1">
        <w:r w:rsidR="003761DE" w:rsidRPr="00D20CF5">
          <w:rPr>
            <w:rStyle w:val="Hypertextovprepojenie"/>
            <w:szCs w:val="24"/>
            <w:shd w:val="clear" w:color="auto" w:fill="FFFFFF"/>
          </w:rPr>
          <w:t>http://automatizace.hw.cz/files/styles/full/public/story_automat/11853/mqtt_publisher_subscriber.png?itok=HU8x__X9</w:t>
        </w:r>
      </w:hyperlink>
    </w:p>
    <w:p w14:paraId="2F8120B1" w14:textId="77777777" w:rsidR="003761DE" w:rsidRDefault="003761DE" w:rsidP="00FF185D">
      <w:pPr>
        <w:rPr>
          <w:szCs w:val="24"/>
          <w:shd w:val="clear" w:color="auto" w:fill="FFFFFF"/>
        </w:rPr>
      </w:pPr>
    </w:p>
    <w:p w14:paraId="5624D0A5" w14:textId="77777777" w:rsidR="003761DE" w:rsidRDefault="003761DE" w:rsidP="00FF185D">
      <w:pPr>
        <w:rPr>
          <w:szCs w:val="24"/>
          <w:shd w:val="clear" w:color="auto" w:fill="FFFFFF"/>
        </w:rPr>
      </w:pPr>
    </w:p>
    <w:p w14:paraId="3F70E563" w14:textId="77777777" w:rsidR="00FF185D" w:rsidRDefault="00E932CB" w:rsidP="00FF185D">
      <w:pPr>
        <w:rPr>
          <w:szCs w:val="24"/>
          <w:shd w:val="clear" w:color="auto" w:fill="FFFFFF"/>
        </w:rPr>
      </w:pPr>
      <w:hyperlink r:id="rId70" w:history="1">
        <w:r w:rsidR="00FF185D" w:rsidRPr="00F80DC7">
          <w:rPr>
            <w:rStyle w:val="Hypertextovprepojenie"/>
            <w:szCs w:val="24"/>
            <w:shd w:val="clear" w:color="auto" w:fill="FFFFFF"/>
          </w:rPr>
          <w:t>https://www.keycdn.com/blog/front-end-frameworks/</w:t>
        </w:r>
      </w:hyperlink>
    </w:p>
    <w:p w14:paraId="691CE78C" w14:textId="77777777" w:rsidR="00FF185D" w:rsidRDefault="00E932CB" w:rsidP="00FF185D">
      <w:pPr>
        <w:rPr>
          <w:szCs w:val="24"/>
          <w:shd w:val="clear" w:color="auto" w:fill="FFFFFF"/>
        </w:rPr>
      </w:pPr>
      <w:hyperlink r:id="rId71" w:anchor="download" w:history="1">
        <w:r w:rsidR="00FF185D" w:rsidRPr="00F80DC7">
          <w:rPr>
            <w:rStyle w:val="Hypertextovprepojenie"/>
            <w:szCs w:val="24"/>
            <w:shd w:val="clear" w:color="auto" w:fill="FFFFFF"/>
          </w:rPr>
          <w:t>http://getbootstrap.com/getting-started/#download</w:t>
        </w:r>
      </w:hyperlink>
    </w:p>
    <w:p w14:paraId="14EBC4DF" w14:textId="1C1C5141" w:rsidR="00FF185D" w:rsidRDefault="00E932CB" w:rsidP="00FF185D">
      <w:pPr>
        <w:rPr>
          <w:rStyle w:val="Hypertextovprepojenie"/>
          <w:szCs w:val="24"/>
          <w:shd w:val="clear" w:color="auto" w:fill="FFFFFF"/>
        </w:rPr>
      </w:pPr>
      <w:hyperlink r:id="rId72" w:anchor="whats-included-source" w:history="1">
        <w:r w:rsidR="00FF185D" w:rsidRPr="00F80DC7">
          <w:rPr>
            <w:rStyle w:val="Hypertextovprepojenie"/>
            <w:szCs w:val="24"/>
            <w:shd w:val="clear" w:color="auto" w:fill="FFFFFF"/>
          </w:rPr>
          <w:t>http://getbootstrap.com/getting-started/#whats-included-source</w:t>
        </w:r>
      </w:hyperlink>
    </w:p>
    <w:p w14:paraId="0565DE65" w14:textId="365729EA" w:rsidR="00A063BE" w:rsidRDefault="00E932CB" w:rsidP="00FF185D">
      <w:pPr>
        <w:rPr>
          <w:szCs w:val="24"/>
          <w:shd w:val="clear" w:color="auto" w:fill="FFFFFF"/>
        </w:rPr>
      </w:pPr>
      <w:hyperlink r:id="rId73" w:history="1">
        <w:r w:rsidR="00A063BE" w:rsidRPr="00D20CF5">
          <w:rPr>
            <w:rStyle w:val="Hypertextovprepojenie"/>
            <w:szCs w:val="24"/>
            <w:shd w:val="clear" w:color="auto" w:fill="FFFFFF"/>
          </w:rPr>
          <w:t>http://automatizace.hw.cz/zakladni-uvod-do-oblasti-internetu-veci-iot.html</w:t>
        </w:r>
      </w:hyperlink>
    </w:p>
    <w:p w14:paraId="30A40BF3" w14:textId="414BA804" w:rsidR="00A063BE" w:rsidRDefault="00E932CB" w:rsidP="00FF185D">
      <w:pPr>
        <w:rPr>
          <w:szCs w:val="24"/>
          <w:shd w:val="clear" w:color="auto" w:fill="FFFFFF"/>
        </w:rPr>
      </w:pPr>
      <w:hyperlink r:id="rId74" w:history="1">
        <w:r w:rsidR="00A063BE" w:rsidRPr="00D20CF5">
          <w:rPr>
            <w:rStyle w:val="Hypertextovprepojenie"/>
            <w:szCs w:val="24"/>
            <w:shd w:val="clear" w:color="auto" w:fill="FFFFFF"/>
          </w:rPr>
          <w:t>https://www.root.cz/clanky/protokol-mqtt-komunikacni-standard-pro-iot/</w:t>
        </w:r>
      </w:hyperlink>
    </w:p>
    <w:p w14:paraId="49A84685" w14:textId="7EB20740" w:rsidR="00A063BE" w:rsidRDefault="00E932CB" w:rsidP="00FF185D">
      <w:pPr>
        <w:rPr>
          <w:szCs w:val="24"/>
          <w:shd w:val="clear" w:color="auto" w:fill="FFFFFF"/>
        </w:rPr>
      </w:pPr>
      <w:hyperlink r:id="rId75" w:history="1">
        <w:r w:rsidR="00A063BE" w:rsidRPr="00D20CF5">
          <w:rPr>
            <w:rStyle w:val="Hypertextovprepojenie"/>
            <w:szCs w:val="24"/>
            <w:shd w:val="clear" w:color="auto" w:fill="FFFFFF"/>
          </w:rPr>
          <w:t>https://en.wikipedia.org/wiki/Constrained_Application_Protocol</w:t>
        </w:r>
      </w:hyperlink>
    </w:p>
    <w:p w14:paraId="21DC98DE" w14:textId="23C9A5DF" w:rsidR="00A063BE" w:rsidRDefault="00E932CB" w:rsidP="00FF185D">
      <w:pPr>
        <w:rPr>
          <w:szCs w:val="24"/>
          <w:shd w:val="clear" w:color="auto" w:fill="FFFFFF"/>
        </w:rPr>
      </w:pPr>
      <w:hyperlink r:id="rId76" w:history="1">
        <w:r w:rsidR="00A063BE" w:rsidRPr="00D20CF5">
          <w:rPr>
            <w:rStyle w:val="Hypertextovprepojenie"/>
            <w:szCs w:val="24"/>
            <w:shd w:val="clear" w:color="auto" w:fill="FFFFFF"/>
          </w:rPr>
          <w:t>https://www.element14.com/community/groups/internet-of-things/blog/2017/02/05/iot-protocols-an-overview</w:t>
        </w:r>
      </w:hyperlink>
    </w:p>
    <w:p w14:paraId="2AC033A6" w14:textId="6109BC3E" w:rsidR="00A063BE" w:rsidRDefault="00E932CB" w:rsidP="00FF185D">
      <w:pPr>
        <w:rPr>
          <w:rStyle w:val="Hypertextovprepojenie"/>
          <w:szCs w:val="24"/>
          <w:shd w:val="clear" w:color="auto" w:fill="FFFFFF"/>
        </w:rPr>
      </w:pPr>
      <w:hyperlink r:id="rId77" w:history="1">
        <w:r w:rsidR="00A063BE" w:rsidRPr="00D20CF5">
          <w:rPr>
            <w:rStyle w:val="Hypertextovprepojenie"/>
            <w:szCs w:val="24"/>
            <w:shd w:val="clear" w:color="auto" w:fill="FFFFFF"/>
          </w:rPr>
          <w:t>https://eclipse.org/community/eclipse_newsletter/2014/february/article2.php</w:t>
        </w:r>
      </w:hyperlink>
    </w:p>
    <w:p w14:paraId="27F7DF92" w14:textId="42698E73" w:rsidR="00BB38DA" w:rsidRDefault="00E932CB" w:rsidP="00FF185D">
      <w:pPr>
        <w:rPr>
          <w:szCs w:val="24"/>
          <w:shd w:val="clear" w:color="auto" w:fill="FFFFFF"/>
        </w:rPr>
      </w:pPr>
      <w:hyperlink r:id="rId78" w:history="1">
        <w:r w:rsidR="00BB38DA" w:rsidRPr="00275733">
          <w:rPr>
            <w:rStyle w:val="Hypertextovprepojenie"/>
            <w:szCs w:val="24"/>
            <w:shd w:val="clear" w:color="auto" w:fill="FFFFFF"/>
          </w:rPr>
          <w:t>https://en.wikipedia.org/wiki/XMPP</w:t>
        </w:r>
      </w:hyperlink>
    </w:p>
    <w:p w14:paraId="179CCC0E" w14:textId="3A4D1CEB" w:rsidR="00BB38DA" w:rsidRDefault="00E932CB" w:rsidP="00FF185D">
      <w:pPr>
        <w:rPr>
          <w:szCs w:val="24"/>
          <w:shd w:val="clear" w:color="auto" w:fill="FFFFFF"/>
        </w:rPr>
      </w:pPr>
      <w:hyperlink r:id="rId79" w:history="1">
        <w:r w:rsidR="00BB38DA" w:rsidRPr="00275733">
          <w:rPr>
            <w:rStyle w:val="Hypertextovprepojenie"/>
            <w:szCs w:val="24"/>
            <w:shd w:val="clear" w:color="auto" w:fill="FFFFFF"/>
          </w:rPr>
          <w:t>https://cs.wikipedia.org/wiki/Extensible_Messaging_and_Presence_Protocol</w:t>
        </w:r>
      </w:hyperlink>
    </w:p>
    <w:p w14:paraId="3B5B3DBC" w14:textId="72DD274F" w:rsidR="007501F2" w:rsidRDefault="00E932CB" w:rsidP="00FF185D">
      <w:pPr>
        <w:rPr>
          <w:szCs w:val="24"/>
          <w:shd w:val="clear" w:color="auto" w:fill="FFFFFF"/>
        </w:rPr>
      </w:pPr>
      <w:hyperlink r:id="rId80" w:history="1">
        <w:r w:rsidR="007501F2" w:rsidRPr="00275733">
          <w:rPr>
            <w:rStyle w:val="Hypertextovprepojenie"/>
            <w:szCs w:val="24"/>
            <w:shd w:val="clear" w:color="auto" w:fill="FFFFFF"/>
          </w:rPr>
          <w:t>https://www.digikey.com/en/maker/blogs/how-important-are-apis-in-iot/1c3a3a9a3681458f9a4c019ffdc5f2c6</w:t>
        </w:r>
      </w:hyperlink>
    </w:p>
    <w:p w14:paraId="14A83EF4" w14:textId="5404B5AF" w:rsidR="007501F2" w:rsidRDefault="00E932CB" w:rsidP="00FF185D">
      <w:pPr>
        <w:rPr>
          <w:szCs w:val="24"/>
          <w:shd w:val="clear" w:color="auto" w:fill="FFFFFF"/>
        </w:rPr>
      </w:pPr>
      <w:hyperlink r:id="rId81" w:history="1">
        <w:r w:rsidR="007501F2" w:rsidRPr="00275733">
          <w:rPr>
            <w:rStyle w:val="Hypertextovprepojenie"/>
            <w:szCs w:val="24"/>
            <w:shd w:val="clear" w:color="auto" w:fill="FFFFFF"/>
          </w:rPr>
          <w:t>https://www.pluralsight.com/blog/tutorials/representational-state-transfer-tips</w:t>
        </w:r>
      </w:hyperlink>
    </w:p>
    <w:p w14:paraId="30ABA454" w14:textId="77777777" w:rsidR="007501F2" w:rsidRDefault="007501F2" w:rsidP="00FF185D">
      <w:pPr>
        <w:rPr>
          <w:szCs w:val="24"/>
          <w:shd w:val="clear" w:color="auto" w:fill="FFFFFF"/>
        </w:rPr>
      </w:pPr>
    </w:p>
    <w:p w14:paraId="64DB0CC6" w14:textId="77777777" w:rsidR="00BB38DA" w:rsidRDefault="00BB38DA" w:rsidP="00FF185D">
      <w:pPr>
        <w:rPr>
          <w:szCs w:val="24"/>
          <w:shd w:val="clear" w:color="auto" w:fill="FFFFFF"/>
        </w:rPr>
      </w:pPr>
    </w:p>
    <w:p w14:paraId="56B04340" w14:textId="77777777" w:rsidR="00A063BE" w:rsidRDefault="00A063BE" w:rsidP="00FF185D">
      <w:pPr>
        <w:rPr>
          <w:szCs w:val="24"/>
          <w:shd w:val="clear" w:color="auto" w:fill="FFFFFF"/>
        </w:rPr>
      </w:pPr>
    </w:p>
    <w:p w14:paraId="33EC5EC7" w14:textId="77777777" w:rsidR="00FF185D" w:rsidRDefault="00FF185D" w:rsidP="00FF185D">
      <w:pPr>
        <w:rPr>
          <w:szCs w:val="24"/>
          <w:shd w:val="clear" w:color="auto" w:fill="FFFFFF"/>
        </w:rPr>
      </w:pPr>
    </w:p>
    <w:p w14:paraId="0DFCC1E0" w14:textId="77777777" w:rsidR="004B365E" w:rsidRPr="00492D1B" w:rsidRDefault="004B365E" w:rsidP="00492D1B"/>
    <w:p w14:paraId="34A67017" w14:textId="77777777" w:rsidR="003848BD" w:rsidRPr="00B816AA" w:rsidRDefault="003848BD" w:rsidP="00B816AA">
      <w:pPr>
        <w:ind w:left="709" w:firstLine="0"/>
      </w:pPr>
    </w:p>
    <w:p w14:paraId="7026E14B" w14:textId="77777777" w:rsidR="00B816AA" w:rsidRPr="00FF2F86" w:rsidRDefault="00B816AA" w:rsidP="00E22A32">
      <w:pPr>
        <w:pStyle w:val="NormalnyBezOdseku"/>
      </w:pPr>
      <w:r w:rsidRPr="00E22A32">
        <w:rPr>
          <w:i/>
        </w:rPr>
        <w:br w:type="page"/>
      </w:r>
    </w:p>
    <w:bookmarkStart w:id="31" w:name="_Toc434923890"/>
    <w:bookmarkStart w:id="32" w:name="_Toc442695636"/>
    <w:p w14:paraId="1E9DEA44" w14:textId="5DFD93AC" w:rsidR="00685294" w:rsidRPr="00083AC3" w:rsidRDefault="00083AC3" w:rsidP="00E63972">
      <w:pPr>
        <w:pStyle w:val="Nadpis1"/>
        <w:numPr>
          <w:ilvl w:val="0"/>
          <w:numId w:val="0"/>
        </w:numPr>
      </w:pPr>
      <w:r>
        <w:lastRenderedPageBreak/>
        <w:fldChar w:fldCharType="begin"/>
      </w:r>
      <w:r w:rsidR="008859B8">
        <w:instrText>HYPERLINK "C:\\Users\\DanielJežík\\AppData\\Roaming\\Microsoft\\Word\\Pokyny_pre_vypracovanie_ZP.docx" \l "Prílohy"</w:instrText>
      </w:r>
      <w:r>
        <w:fldChar w:fldCharType="separate"/>
      </w:r>
      <w:r w:rsidR="00C13921" w:rsidRPr="00083AC3">
        <w:t>Zoznam p</w:t>
      </w:r>
      <w:r w:rsidR="00B816AA" w:rsidRPr="00083AC3">
        <w:t>rí</w:t>
      </w:r>
      <w:r w:rsidR="00685294" w:rsidRPr="00083AC3">
        <w:t>loh</w:t>
      </w:r>
      <w:bookmarkEnd w:id="31"/>
      <w:bookmarkEnd w:id="32"/>
      <w:r>
        <w:fldChar w:fldCharType="end"/>
      </w:r>
    </w:p>
    <w:p w14:paraId="2B30FB76"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112B9FA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98B5F0" w14:textId="77777777" w:rsidR="00DF773E" w:rsidRPr="00D80A33" w:rsidRDefault="00DF773E" w:rsidP="00C13921">
      <w:pPr>
        <w:rPr>
          <w:rFonts w:eastAsia="Times New Roman"/>
          <w:sz w:val="28"/>
          <w:szCs w:val="26"/>
        </w:rPr>
      </w:pPr>
      <w:bookmarkStart w:id="33" w:name="_Ref413949038"/>
      <w:r>
        <w:br w:type="page"/>
      </w:r>
    </w:p>
    <w:p w14:paraId="6A88A415" w14:textId="77777777" w:rsidR="00E63972" w:rsidRDefault="00E63972" w:rsidP="00E63972">
      <w:pPr>
        <w:pStyle w:val="Nadpis1"/>
        <w:pageBreakBefore w:val="0"/>
        <w:numPr>
          <w:ilvl w:val="0"/>
          <w:numId w:val="0"/>
        </w:numPr>
      </w:pPr>
      <w:bookmarkStart w:id="34" w:name="_Toc434923891"/>
    </w:p>
    <w:p w14:paraId="170BA90D" w14:textId="77777777" w:rsidR="00E63972" w:rsidRDefault="00E63972" w:rsidP="00E63972">
      <w:pPr>
        <w:pStyle w:val="Nadpis1"/>
        <w:pageBreakBefore w:val="0"/>
        <w:numPr>
          <w:ilvl w:val="0"/>
          <w:numId w:val="0"/>
        </w:numPr>
      </w:pPr>
    </w:p>
    <w:p w14:paraId="35610F05" w14:textId="77777777" w:rsidR="00E63972" w:rsidRDefault="00E63972" w:rsidP="00E63972">
      <w:pPr>
        <w:pStyle w:val="Nadpis1"/>
        <w:pageBreakBefore w:val="0"/>
        <w:numPr>
          <w:ilvl w:val="0"/>
          <w:numId w:val="0"/>
        </w:numPr>
      </w:pPr>
    </w:p>
    <w:p w14:paraId="678A0E9A" w14:textId="77777777" w:rsidR="00E63972" w:rsidRDefault="00E63972" w:rsidP="00E63972">
      <w:pPr>
        <w:pStyle w:val="Nadpis1"/>
        <w:pageBreakBefore w:val="0"/>
        <w:numPr>
          <w:ilvl w:val="0"/>
          <w:numId w:val="0"/>
        </w:numPr>
      </w:pPr>
    </w:p>
    <w:p w14:paraId="365F1757" w14:textId="77777777" w:rsidR="00E63972" w:rsidRDefault="00E63972" w:rsidP="00E63972">
      <w:pPr>
        <w:pStyle w:val="Nadpis1"/>
        <w:pageBreakBefore w:val="0"/>
        <w:numPr>
          <w:ilvl w:val="0"/>
          <w:numId w:val="0"/>
        </w:numPr>
      </w:pPr>
    </w:p>
    <w:p w14:paraId="790F45EF" w14:textId="77777777" w:rsidR="00EE13FC" w:rsidRDefault="00E63972" w:rsidP="00E63972">
      <w:pPr>
        <w:pStyle w:val="Nadpis1"/>
        <w:pageBreakBefore w:val="0"/>
        <w:numPr>
          <w:ilvl w:val="0"/>
          <w:numId w:val="0"/>
        </w:numPr>
        <w:jc w:val="center"/>
      </w:pPr>
      <w:bookmarkStart w:id="35" w:name="_Toc442695637"/>
      <w:r>
        <w:t>Prílohy</w:t>
      </w:r>
      <w:bookmarkEnd w:id="35"/>
    </w:p>
    <w:p w14:paraId="59FAE027" w14:textId="77777777" w:rsidR="00EE13FC" w:rsidRDefault="00EE13FC">
      <w:pPr>
        <w:spacing w:after="0" w:line="240" w:lineRule="auto"/>
        <w:ind w:firstLine="0"/>
        <w:jc w:val="left"/>
        <w:rPr>
          <w:rFonts w:eastAsia="Times New Roman"/>
          <w:b/>
          <w:sz w:val="32"/>
          <w:szCs w:val="32"/>
        </w:rPr>
      </w:pPr>
      <w:r>
        <w:br w:type="page"/>
      </w:r>
    </w:p>
    <w:p w14:paraId="08761B9A" w14:textId="77777777" w:rsidR="00DF773E" w:rsidRDefault="006E5B64" w:rsidP="00491372">
      <w:pPr>
        <w:pStyle w:val="Nadpis2"/>
        <w:numPr>
          <w:ilvl w:val="0"/>
          <w:numId w:val="0"/>
        </w:numPr>
        <w:rPr>
          <w:b w:val="0"/>
        </w:rPr>
      </w:pPr>
      <w:bookmarkStart w:id="36" w:name="_Toc442695638"/>
      <w:r>
        <w:lastRenderedPageBreak/>
        <w:t>Príloha A:</w:t>
      </w:r>
      <w:bookmarkEnd w:id="34"/>
      <w:r>
        <w:t xml:space="preserve"> </w:t>
      </w:r>
      <w:r w:rsidR="00C13921" w:rsidRPr="00C13921">
        <w:rPr>
          <w:b w:val="0"/>
        </w:rPr>
        <w:t>Názov prílohy</w:t>
      </w:r>
      <w:bookmarkEnd w:id="36"/>
    </w:p>
    <w:p w14:paraId="360D97D8" w14:textId="77777777" w:rsidR="00C13921" w:rsidRDefault="00C13921" w:rsidP="00C13921"/>
    <w:p w14:paraId="42871C73" w14:textId="77777777" w:rsidR="00C13921" w:rsidRPr="00C13921" w:rsidRDefault="00C13921" w:rsidP="00C13921">
      <w:pPr>
        <w:ind w:firstLine="0"/>
      </w:pPr>
      <w:r>
        <w:t>Každá ďalšia príloha začína na novej strane.</w:t>
      </w:r>
    </w:p>
    <w:p w14:paraId="545B3F98" w14:textId="77777777" w:rsidR="00DF773E" w:rsidRDefault="00DF773E" w:rsidP="00DF773E"/>
    <w:p w14:paraId="4BA37F90" w14:textId="77777777" w:rsidR="006E5B64" w:rsidRDefault="006E5B64" w:rsidP="00491372">
      <w:pPr>
        <w:pStyle w:val="Nadpis2"/>
        <w:numPr>
          <w:ilvl w:val="0"/>
          <w:numId w:val="0"/>
        </w:numPr>
        <w:rPr>
          <w:b w:val="0"/>
        </w:rPr>
      </w:pPr>
      <w:r>
        <w:br w:type="page"/>
      </w:r>
    </w:p>
    <w:p w14:paraId="5A618CE1" w14:textId="77777777" w:rsidR="00685294" w:rsidRDefault="006E5B64" w:rsidP="006E5B64">
      <w:pPr>
        <w:pStyle w:val="Nadpis2"/>
        <w:numPr>
          <w:ilvl w:val="0"/>
          <w:numId w:val="0"/>
        </w:numPr>
      </w:pPr>
      <w:bookmarkStart w:id="37" w:name="_Ref416505837"/>
      <w:bookmarkStart w:id="38" w:name="_Toc434923892"/>
      <w:bookmarkStart w:id="39" w:name="_Toc442695639"/>
      <w:r>
        <w:lastRenderedPageBreak/>
        <w:t xml:space="preserve">Príloha B: </w:t>
      </w:r>
      <w:r w:rsidR="00152A92">
        <w:t xml:space="preserve">Obsah </w:t>
      </w:r>
      <w:r w:rsidR="00685294">
        <w:t>DVD</w:t>
      </w:r>
      <w:bookmarkEnd w:id="33"/>
      <w:bookmarkEnd w:id="37"/>
      <w:bookmarkEnd w:id="38"/>
      <w:bookmarkEnd w:id="39"/>
    </w:p>
    <w:p w14:paraId="6B667E36" w14:textId="77777777" w:rsidR="00685294" w:rsidRDefault="00C977AF" w:rsidP="00BA2E59">
      <w:pPr>
        <w:pStyle w:val="NormalnyBezOdseku"/>
      </w:pPr>
      <w:r>
        <w:t>Priložené DVD obsahuje:</w:t>
      </w:r>
    </w:p>
    <w:p w14:paraId="5604BBBA" w14:textId="77777777" w:rsidR="00C977AF" w:rsidRDefault="00C977AF" w:rsidP="00C977AF">
      <w:pPr>
        <w:pStyle w:val="Odsekzoznamu"/>
      </w:pPr>
      <w:r>
        <w:t>Práca</w:t>
      </w:r>
      <w:r w:rsidR="00F15D30">
        <w:t xml:space="preserve"> v </w:t>
      </w:r>
      <w:r>
        <w:t>elektronickej podobe (formát PDF)</w:t>
      </w:r>
    </w:p>
    <w:p w14:paraId="0EA2ADCF" w14:textId="77777777" w:rsidR="00152A92" w:rsidRDefault="00152A92" w:rsidP="00C0250E">
      <w:pPr>
        <w:pStyle w:val="Popis"/>
        <w:jc w:val="both"/>
      </w:pPr>
    </w:p>
    <w:p w14:paraId="11F28C82" w14:textId="77777777" w:rsidR="00152A92" w:rsidRDefault="00152A92" w:rsidP="00D41B4B"/>
    <w:p w14:paraId="21051472"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Martin Hudik" w:date="2017-04-06T16:09:00Z" w:initials="MH">
    <w:p w14:paraId="69295543" w14:textId="77777777" w:rsidR="00E932CB" w:rsidRDefault="00E932CB">
      <w:pPr>
        <w:pStyle w:val="Textkomentra"/>
      </w:pPr>
      <w:r>
        <w:rPr>
          <w:rStyle w:val="Odkaznakomentr"/>
        </w:rPr>
        <w:annotationRef/>
      </w:r>
      <w:r>
        <w:t>Slovenské názvoslovie</w:t>
      </w:r>
    </w:p>
  </w:comment>
  <w:comment w:id="11" w:author="Daniel Ježík" w:date="2017-04-12T20:29:00Z" w:initials="DJ">
    <w:p w14:paraId="1A14CB3C" w14:textId="43CEF53F" w:rsidR="00E932CB" w:rsidRDefault="00E932CB">
      <w:pPr>
        <w:pStyle w:val="Textkomentra"/>
      </w:pPr>
      <w:r>
        <w:rPr>
          <w:rStyle w:val="Odkaznakomentr"/>
        </w:rPr>
        <w:annotationRef/>
      </w:r>
      <w:r>
        <w:t>Pozmenené</w:t>
      </w:r>
    </w:p>
    <w:p w14:paraId="0BFF0DD3" w14:textId="77777777" w:rsidR="00E932CB" w:rsidRDefault="00E932CB" w:rsidP="009A16FB">
      <w:pPr>
        <w:pStyle w:val="Textkomentra"/>
        <w:ind w:firstLine="0"/>
      </w:pPr>
    </w:p>
  </w:comment>
  <w:comment w:id="12" w:author="Martin Hudik" w:date="2017-04-06T16:10:00Z" w:initials="MH">
    <w:p w14:paraId="71B8EC5D" w14:textId="77777777" w:rsidR="00E932CB" w:rsidRDefault="00E932CB">
      <w:pPr>
        <w:pStyle w:val="Textkomentra"/>
        <w:rPr>
          <w:rStyle w:val="Odkaznakomentr"/>
        </w:rPr>
      </w:pPr>
      <w:r>
        <w:rPr>
          <w:rStyle w:val="Odkaznakomentr"/>
        </w:rPr>
        <w:annotationRef/>
      </w:r>
      <w:r>
        <w:rPr>
          <w:rStyle w:val="Odkaznakomentr"/>
        </w:rPr>
        <w:t>Preštylizovať</w:t>
      </w:r>
    </w:p>
    <w:p w14:paraId="5E50A3BE" w14:textId="77777777" w:rsidR="00E932CB" w:rsidRDefault="00E932CB">
      <w:pPr>
        <w:pStyle w:val="Textkomentra"/>
      </w:pPr>
      <w:r>
        <w:rPr>
          <w:rStyle w:val="Odkaznakomentr"/>
        </w:rPr>
        <w:t xml:space="preserve">Hlbšie rozvinúť problematiku analyzovania dát  </w:t>
      </w:r>
    </w:p>
  </w:comment>
  <w:comment w:id="13" w:author="Daniel Ježík" w:date="2017-04-12T20:29:00Z" w:initials="DJ">
    <w:p w14:paraId="64612288" w14:textId="24E2B42A" w:rsidR="00E932CB" w:rsidRDefault="00E932CB">
      <w:pPr>
        <w:pStyle w:val="Textkomentra"/>
      </w:pPr>
      <w:r>
        <w:rPr>
          <w:rStyle w:val="Odkaznakomentr"/>
        </w:rPr>
        <w:annotationRef/>
      </w:r>
      <w:r>
        <w:t xml:space="preserve">Doplnené fázy spracovania a nejaké </w:t>
      </w:r>
      <w:proofErr w:type="spellStart"/>
      <w:r>
        <w:t>info</w:t>
      </w:r>
      <w:proofErr w:type="spellEnd"/>
    </w:p>
  </w:comment>
  <w:comment w:id="14" w:author="Martin Hudik" w:date="2017-04-06T16:15:00Z" w:initials="MH">
    <w:p w14:paraId="56A6A8E2" w14:textId="77777777" w:rsidR="00E932CB" w:rsidRDefault="00E932CB">
      <w:pPr>
        <w:pStyle w:val="Textkomentra"/>
      </w:pPr>
      <w:r>
        <w:rPr>
          <w:rStyle w:val="Odkaznakomentr"/>
        </w:rPr>
        <w:annotationRef/>
      </w:r>
      <w:r>
        <w:t xml:space="preserve">Chýba prepojenie IOT a Rest. Doplnenie o alternatívne protokoly napr. MQTT, </w:t>
      </w:r>
      <w:proofErr w:type="spellStart"/>
      <w:r>
        <w:t>CoAP</w:t>
      </w:r>
      <w:proofErr w:type="spellEnd"/>
      <w:r>
        <w:t xml:space="preserve">, </w:t>
      </w:r>
      <w:r>
        <w:rPr>
          <w:rFonts w:ascii="Arial" w:hAnsi="Arial" w:cs="Arial"/>
          <w:b/>
          <w:bCs/>
          <w:color w:val="222222"/>
          <w:sz w:val="21"/>
          <w:szCs w:val="21"/>
          <w:shd w:val="clear" w:color="auto" w:fill="FFFFFF"/>
        </w:rPr>
        <w:t>AMQP, XMPP, WAMP</w:t>
      </w:r>
      <w:r>
        <w:rPr>
          <w:rStyle w:val="apple-converted-space"/>
          <w:rFonts w:ascii="Arial" w:hAnsi="Arial" w:cs="Arial"/>
          <w:color w:val="222222"/>
          <w:sz w:val="21"/>
          <w:szCs w:val="21"/>
          <w:shd w:val="clear" w:color="auto" w:fill="FFFFFF"/>
        </w:rPr>
        <w:t> </w:t>
      </w:r>
    </w:p>
  </w:comment>
  <w:comment w:id="15" w:author="Daniel Ježík" w:date="2017-04-12T20:30:00Z" w:initials="DJ">
    <w:p w14:paraId="24184F9D" w14:textId="74F53EBB" w:rsidR="00E932CB" w:rsidRDefault="00E932CB">
      <w:pPr>
        <w:pStyle w:val="Textkomentra"/>
      </w:pPr>
      <w:r>
        <w:rPr>
          <w:rStyle w:val="Odkaznakomentr"/>
        </w:rPr>
        <w:annotationRef/>
      </w:r>
      <w:r>
        <w:t xml:space="preserve">Vyššie doplnené stručné </w:t>
      </w:r>
      <w:proofErr w:type="spellStart"/>
      <w:r>
        <w:t>info</w:t>
      </w:r>
      <w:proofErr w:type="spellEnd"/>
      <w:r>
        <w:t xml:space="preserve"> o protokoloch, </w:t>
      </w:r>
      <w:proofErr w:type="spellStart"/>
      <w:r>
        <w:t>odesk</w:t>
      </w:r>
      <w:proofErr w:type="spellEnd"/>
      <w:r>
        <w:t xml:space="preserve"> 1.2.3 – doplnené prepojenie </w:t>
      </w:r>
      <w:proofErr w:type="spellStart"/>
      <w:r>
        <w:t>IoT</w:t>
      </w:r>
      <w:proofErr w:type="spellEnd"/>
      <w:r>
        <w:t xml:space="preserve"> a REST</w:t>
      </w:r>
    </w:p>
  </w:comment>
  <w:comment w:id="16" w:author="Martin Hudik" w:date="2017-04-06T16:08:00Z" w:initials="MH">
    <w:p w14:paraId="52A9BF6A" w14:textId="77777777" w:rsidR="00E932CB" w:rsidRDefault="00E932CB">
      <w:pPr>
        <w:pStyle w:val="Textkomentra"/>
      </w:pPr>
      <w:r>
        <w:rPr>
          <w:rStyle w:val="Odkaznakomentr"/>
        </w:rPr>
        <w:annotationRef/>
      </w:r>
      <w:proofErr w:type="spellStart"/>
      <w:r>
        <w:rPr>
          <w:rStyle w:val="Odkaznakomentr"/>
        </w:rPr>
        <w:t>Prekreslit</w:t>
      </w:r>
      <w:proofErr w:type="spellEnd"/>
    </w:p>
  </w:comment>
  <w:comment w:id="17" w:author="Daniel Ježík" w:date="2017-04-12T20:34:00Z" w:initials="DJ">
    <w:p w14:paraId="4C47E0C3" w14:textId="0C1B96A0" w:rsidR="00E932CB" w:rsidRDefault="00E932CB">
      <w:pPr>
        <w:pStyle w:val="Textkomentra"/>
      </w:pPr>
      <w:r>
        <w:rPr>
          <w:rStyle w:val="Odkaznakomentr"/>
        </w:rPr>
        <w:annotationRef/>
      </w:r>
      <w:r>
        <w:t>Obrázky všetky prerobené do jednotnej formy</w:t>
      </w:r>
    </w:p>
  </w:comment>
  <w:comment w:id="18" w:author="Martin Hudik" w:date="2017-04-06T16:12:00Z" w:initials="MH">
    <w:p w14:paraId="55213320" w14:textId="77777777" w:rsidR="00E932CB" w:rsidRDefault="00E932CB">
      <w:pPr>
        <w:pStyle w:val="Textkomentra"/>
      </w:pPr>
      <w:r>
        <w:rPr>
          <w:rStyle w:val="Odkaznakomentr"/>
        </w:rPr>
        <w:annotationRef/>
      </w:r>
      <w:r>
        <w:t>Správne citovať elektronické zdroje</w:t>
      </w:r>
    </w:p>
  </w:comment>
  <w:comment w:id="19" w:author="Daniel Ježík" w:date="2017-04-12T20:31:00Z" w:initials="DJ">
    <w:p w14:paraId="4CBAD01A" w14:textId="5DFF2B5B" w:rsidR="00E932CB" w:rsidRDefault="00E932CB">
      <w:pPr>
        <w:pStyle w:val="Textkomentra"/>
      </w:pPr>
      <w:r>
        <w:rPr>
          <w:rStyle w:val="Odkaznakomentr"/>
        </w:rPr>
        <w:annotationRef/>
      </w:r>
      <w:r>
        <w:t>Po konzultácii doplním všetky</w:t>
      </w:r>
    </w:p>
  </w:comment>
  <w:comment w:id="21" w:author="Martin Hudik" w:date="2017-04-06T16:40:00Z" w:initials="MH">
    <w:p w14:paraId="75B348DC" w14:textId="77777777" w:rsidR="00E932CB" w:rsidRDefault="00E932CB">
      <w:pPr>
        <w:pStyle w:val="Textkomentra"/>
      </w:pPr>
      <w:r>
        <w:rPr>
          <w:rStyle w:val="Odkaznakomentr"/>
        </w:rPr>
        <w:annotationRef/>
      </w:r>
      <w:r>
        <w:t>Minulý čas , trpný rod</w:t>
      </w:r>
    </w:p>
  </w:comment>
  <w:comment w:id="24" w:author="Daniel Ježík" w:date="2017-04-12T20:33:00Z" w:initials="DJ">
    <w:p w14:paraId="640B0EE8" w14:textId="7984A3AB" w:rsidR="00E932CB" w:rsidRDefault="00E932CB">
      <w:pPr>
        <w:pStyle w:val="Textkomentra"/>
      </w:pPr>
      <w:r>
        <w:rPr>
          <w:rStyle w:val="Odkaznakomentr"/>
        </w:rPr>
        <w:annotationRef/>
      </w:r>
      <w:r>
        <w:t>Opravený nadpis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295543" w15:done="1"/>
  <w15:commentEx w15:paraId="0BFF0DD3" w15:paraIdParent="69295543" w15:done="0"/>
  <w15:commentEx w15:paraId="5E50A3BE" w15:done="1"/>
  <w15:commentEx w15:paraId="64612288" w15:paraIdParent="5E50A3BE" w15:done="0"/>
  <w15:commentEx w15:paraId="56A6A8E2" w15:done="1"/>
  <w15:commentEx w15:paraId="24184F9D" w15:paraIdParent="56A6A8E2" w15:done="0"/>
  <w15:commentEx w15:paraId="52A9BF6A" w15:done="1"/>
  <w15:commentEx w15:paraId="4C47E0C3" w15:paraIdParent="52A9BF6A" w15:done="0"/>
  <w15:commentEx w15:paraId="55213320" w15:done="0"/>
  <w15:commentEx w15:paraId="4CBAD01A" w15:paraIdParent="55213320" w15:done="0"/>
  <w15:commentEx w15:paraId="75B348DC" w15:done="1"/>
  <w15:commentEx w15:paraId="640B0EE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EBDB1" w14:textId="77777777" w:rsidR="00A02C35" w:rsidRDefault="00A02C35" w:rsidP="00010988">
      <w:pPr>
        <w:spacing w:after="0" w:line="240" w:lineRule="auto"/>
      </w:pPr>
      <w:r>
        <w:separator/>
      </w:r>
    </w:p>
    <w:p w14:paraId="5AC00205" w14:textId="77777777" w:rsidR="00A02C35" w:rsidRDefault="00A02C35"/>
    <w:p w14:paraId="131A680A" w14:textId="77777777" w:rsidR="00A02C35" w:rsidRDefault="00A02C35"/>
  </w:endnote>
  <w:endnote w:type="continuationSeparator" w:id="0">
    <w:p w14:paraId="226BC60B" w14:textId="77777777" w:rsidR="00A02C35" w:rsidRDefault="00A02C35" w:rsidP="00010988">
      <w:pPr>
        <w:spacing w:after="0" w:line="240" w:lineRule="auto"/>
      </w:pPr>
      <w:r>
        <w:continuationSeparator/>
      </w:r>
    </w:p>
    <w:p w14:paraId="1B99551D" w14:textId="77777777" w:rsidR="00A02C35" w:rsidRDefault="00A02C35"/>
    <w:p w14:paraId="6462E717" w14:textId="77777777" w:rsidR="00A02C35" w:rsidRDefault="00A02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739A7" w14:textId="31057CCB" w:rsidR="00E932CB" w:rsidRDefault="00E932CB">
    <w:pPr>
      <w:pStyle w:val="Pta"/>
      <w:jc w:val="right"/>
    </w:pPr>
    <w:r>
      <w:fldChar w:fldCharType="begin"/>
    </w:r>
    <w:r>
      <w:instrText>PAGE   \* MERGEFORMAT</w:instrText>
    </w:r>
    <w:r>
      <w:fldChar w:fldCharType="separate"/>
    </w:r>
    <w:r w:rsidR="00580A1E">
      <w:rPr>
        <w:noProof/>
      </w:rPr>
      <w:t>49</w:t>
    </w:r>
    <w:r>
      <w:fldChar w:fldCharType="end"/>
    </w:r>
  </w:p>
  <w:p w14:paraId="6E4B9D5F" w14:textId="77777777" w:rsidR="00E932CB" w:rsidRDefault="00E932CB"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51226" w14:textId="77777777" w:rsidR="00A02C35" w:rsidRDefault="00A02C35" w:rsidP="00010988">
      <w:pPr>
        <w:spacing w:after="0" w:line="240" w:lineRule="auto"/>
      </w:pPr>
      <w:r>
        <w:separator/>
      </w:r>
    </w:p>
    <w:p w14:paraId="38960A8E" w14:textId="77777777" w:rsidR="00A02C35" w:rsidRDefault="00A02C35"/>
    <w:p w14:paraId="6F1FBFC0" w14:textId="77777777" w:rsidR="00A02C35" w:rsidRDefault="00A02C35"/>
  </w:footnote>
  <w:footnote w:type="continuationSeparator" w:id="0">
    <w:p w14:paraId="5CE531E3" w14:textId="77777777" w:rsidR="00A02C35" w:rsidRDefault="00A02C35" w:rsidP="00010988">
      <w:pPr>
        <w:spacing w:after="0" w:line="240" w:lineRule="auto"/>
      </w:pPr>
      <w:r>
        <w:continuationSeparator/>
      </w:r>
    </w:p>
    <w:p w14:paraId="5FB7BAAA" w14:textId="77777777" w:rsidR="00A02C35" w:rsidRDefault="00A02C35"/>
    <w:p w14:paraId="2680E67F" w14:textId="77777777" w:rsidR="00A02C35" w:rsidRDefault="00A02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B0789" w14:textId="0BD6828F" w:rsidR="00E932CB" w:rsidRDefault="00E932CB">
    <w:pPr>
      <w:pStyle w:val="Hlavika"/>
    </w:pPr>
    <w:r>
      <w:t>FRI UNIZA</w:t>
    </w:r>
    <w:r>
      <w:tab/>
    </w:r>
    <w:r>
      <w:tab/>
    </w:r>
    <w:fldSimple w:instr=" STYLEREF  &quot;Typ práce&quot;  \* MERGEFORMAT ">
      <w:r w:rsidR="00580A1E">
        <w:rPr>
          <w:noProof/>
        </w:rPr>
        <w:t>PRÁCA</w:t>
      </w:r>
    </w:fldSimple>
  </w:p>
  <w:p w14:paraId="1E5CCA25" w14:textId="77777777" w:rsidR="00E932CB" w:rsidRPr="00B267A6" w:rsidRDefault="00E932CB" w:rsidP="00B267A6">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F91"/>
    <w:multiLevelType w:val="multilevel"/>
    <w:tmpl w:val="95B0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41ED"/>
    <w:multiLevelType w:val="multilevel"/>
    <w:tmpl w:val="D97C2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12E37"/>
    <w:multiLevelType w:val="multilevel"/>
    <w:tmpl w:val="7982D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C4492"/>
    <w:multiLevelType w:val="multilevel"/>
    <w:tmpl w:val="B5483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63D77"/>
    <w:multiLevelType w:val="hybridMultilevel"/>
    <w:tmpl w:val="89E0FC4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5" w15:restartNumberingAfterBreak="0">
    <w:nsid w:val="14E13500"/>
    <w:multiLevelType w:val="multilevel"/>
    <w:tmpl w:val="1D3C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F2670"/>
    <w:multiLevelType w:val="multilevel"/>
    <w:tmpl w:val="92DC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33D59"/>
    <w:multiLevelType w:val="multilevel"/>
    <w:tmpl w:val="8E9C8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A02CE"/>
    <w:multiLevelType w:val="multilevel"/>
    <w:tmpl w:val="AF2A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242E3"/>
    <w:multiLevelType w:val="multilevel"/>
    <w:tmpl w:val="9AB4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51F4E"/>
    <w:multiLevelType w:val="multilevel"/>
    <w:tmpl w:val="321E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62EDA"/>
    <w:multiLevelType w:val="hybridMultilevel"/>
    <w:tmpl w:val="C6A672C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2ACA329F"/>
    <w:multiLevelType w:val="multilevel"/>
    <w:tmpl w:val="80AA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0730D"/>
    <w:multiLevelType w:val="multilevel"/>
    <w:tmpl w:val="2948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AC318BB"/>
    <w:multiLevelType w:val="hybridMultilevel"/>
    <w:tmpl w:val="F1947F0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3DD715E8"/>
    <w:multiLevelType w:val="multilevel"/>
    <w:tmpl w:val="1708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5363E"/>
    <w:multiLevelType w:val="multilevel"/>
    <w:tmpl w:val="3F34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653DF"/>
    <w:multiLevelType w:val="multilevel"/>
    <w:tmpl w:val="C59A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0" w15:restartNumberingAfterBreak="0">
    <w:nsid w:val="4ED6334C"/>
    <w:multiLevelType w:val="multilevel"/>
    <w:tmpl w:val="391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A01ED0"/>
    <w:multiLevelType w:val="multilevel"/>
    <w:tmpl w:val="70A0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3E0C2C"/>
    <w:multiLevelType w:val="multilevel"/>
    <w:tmpl w:val="44B8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7D7A3F"/>
    <w:multiLevelType w:val="multilevel"/>
    <w:tmpl w:val="30D0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5" w15:restartNumberingAfterBreak="0">
    <w:nsid w:val="5CD11684"/>
    <w:multiLevelType w:val="multilevel"/>
    <w:tmpl w:val="189E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D33E6"/>
    <w:multiLevelType w:val="multilevel"/>
    <w:tmpl w:val="9062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64457BE7"/>
    <w:multiLevelType w:val="multilevel"/>
    <w:tmpl w:val="34C0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D6E06"/>
    <w:multiLevelType w:val="multilevel"/>
    <w:tmpl w:val="53D8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3F56AB"/>
    <w:multiLevelType w:val="hybridMultilevel"/>
    <w:tmpl w:val="656EADD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1" w15:restartNumberingAfterBreak="0">
    <w:nsid w:val="68A54613"/>
    <w:multiLevelType w:val="multilevel"/>
    <w:tmpl w:val="05E6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0DC716C"/>
    <w:multiLevelType w:val="multilevel"/>
    <w:tmpl w:val="26A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729EF"/>
    <w:multiLevelType w:val="hybridMultilevel"/>
    <w:tmpl w:val="B3DED31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6" w15:restartNumberingAfterBreak="0">
    <w:nsid w:val="74D25BC6"/>
    <w:multiLevelType w:val="hybridMultilevel"/>
    <w:tmpl w:val="ADB0E1CC"/>
    <w:lvl w:ilvl="0" w:tplc="EBD01008">
      <w:start w:val="1"/>
      <w:numFmt w:val="bullet"/>
      <w:pStyle w:val="Odsekzoznamu"/>
      <w:lvlText w:val=""/>
      <w:lvlJc w:val="left"/>
      <w:pPr>
        <w:ind w:left="1211" w:hanging="360"/>
      </w:pPr>
      <w:rPr>
        <w:rFonts w:ascii="Symbol" w:hAnsi="Symbol" w:hint="default"/>
        <w:strike w:val="0"/>
      </w:rPr>
    </w:lvl>
    <w:lvl w:ilvl="1" w:tplc="041B0003">
      <w:start w:val="1"/>
      <w:numFmt w:val="bullet"/>
      <w:lvlText w:val="o"/>
      <w:lvlJc w:val="left"/>
      <w:pPr>
        <w:ind w:left="1931" w:hanging="360"/>
      </w:pPr>
      <w:rPr>
        <w:rFonts w:ascii="Courier New" w:hAnsi="Courier New" w:cs="Courier New" w:hint="default"/>
      </w:rPr>
    </w:lvl>
    <w:lvl w:ilvl="2" w:tplc="041B0005" w:tentative="1">
      <w:start w:val="1"/>
      <w:numFmt w:val="bullet"/>
      <w:lvlText w:val=""/>
      <w:lvlJc w:val="left"/>
      <w:pPr>
        <w:ind w:left="2651" w:hanging="360"/>
      </w:pPr>
      <w:rPr>
        <w:rFonts w:ascii="Wingdings" w:hAnsi="Wingdings" w:hint="default"/>
      </w:rPr>
    </w:lvl>
    <w:lvl w:ilvl="3" w:tplc="041B0001" w:tentative="1">
      <w:start w:val="1"/>
      <w:numFmt w:val="bullet"/>
      <w:lvlText w:val=""/>
      <w:lvlJc w:val="left"/>
      <w:pPr>
        <w:ind w:left="3371" w:hanging="360"/>
      </w:pPr>
      <w:rPr>
        <w:rFonts w:ascii="Symbol" w:hAnsi="Symbol" w:hint="default"/>
      </w:rPr>
    </w:lvl>
    <w:lvl w:ilvl="4" w:tplc="041B0003" w:tentative="1">
      <w:start w:val="1"/>
      <w:numFmt w:val="bullet"/>
      <w:lvlText w:val="o"/>
      <w:lvlJc w:val="left"/>
      <w:pPr>
        <w:ind w:left="4091" w:hanging="360"/>
      </w:pPr>
      <w:rPr>
        <w:rFonts w:ascii="Courier New" w:hAnsi="Courier New" w:cs="Courier New" w:hint="default"/>
      </w:rPr>
    </w:lvl>
    <w:lvl w:ilvl="5" w:tplc="041B0005" w:tentative="1">
      <w:start w:val="1"/>
      <w:numFmt w:val="bullet"/>
      <w:lvlText w:val=""/>
      <w:lvlJc w:val="left"/>
      <w:pPr>
        <w:ind w:left="4811" w:hanging="360"/>
      </w:pPr>
      <w:rPr>
        <w:rFonts w:ascii="Wingdings" w:hAnsi="Wingdings" w:hint="default"/>
      </w:rPr>
    </w:lvl>
    <w:lvl w:ilvl="6" w:tplc="041B0001" w:tentative="1">
      <w:start w:val="1"/>
      <w:numFmt w:val="bullet"/>
      <w:lvlText w:val=""/>
      <w:lvlJc w:val="left"/>
      <w:pPr>
        <w:ind w:left="5531" w:hanging="360"/>
      </w:pPr>
      <w:rPr>
        <w:rFonts w:ascii="Symbol" w:hAnsi="Symbol" w:hint="default"/>
      </w:rPr>
    </w:lvl>
    <w:lvl w:ilvl="7" w:tplc="041B0003" w:tentative="1">
      <w:start w:val="1"/>
      <w:numFmt w:val="bullet"/>
      <w:lvlText w:val="o"/>
      <w:lvlJc w:val="left"/>
      <w:pPr>
        <w:ind w:left="6251" w:hanging="360"/>
      </w:pPr>
      <w:rPr>
        <w:rFonts w:ascii="Courier New" w:hAnsi="Courier New" w:cs="Courier New" w:hint="default"/>
      </w:rPr>
    </w:lvl>
    <w:lvl w:ilvl="8" w:tplc="041B0005" w:tentative="1">
      <w:start w:val="1"/>
      <w:numFmt w:val="bullet"/>
      <w:lvlText w:val=""/>
      <w:lvlJc w:val="left"/>
      <w:pPr>
        <w:ind w:left="6971" w:hanging="360"/>
      </w:pPr>
      <w:rPr>
        <w:rFonts w:ascii="Wingdings" w:hAnsi="Wingdings" w:hint="default"/>
      </w:rPr>
    </w:lvl>
  </w:abstractNum>
  <w:abstractNum w:abstractNumId="37"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A321804"/>
    <w:multiLevelType w:val="multilevel"/>
    <w:tmpl w:val="E7EA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2B3335"/>
    <w:multiLevelType w:val="multilevel"/>
    <w:tmpl w:val="90127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19"/>
  </w:num>
  <w:num w:numId="4">
    <w:abstractNumId w:val="4"/>
  </w:num>
  <w:num w:numId="5">
    <w:abstractNumId w:val="15"/>
  </w:num>
  <w:num w:numId="6">
    <w:abstractNumId w:val="30"/>
  </w:num>
  <w:num w:numId="7">
    <w:abstractNumId w:val="35"/>
  </w:num>
  <w:num w:numId="8">
    <w:abstractNumId w:val="11"/>
  </w:num>
  <w:num w:numId="9">
    <w:abstractNumId w:val="32"/>
  </w:num>
  <w:num w:numId="10">
    <w:abstractNumId w:val="37"/>
  </w:num>
  <w:num w:numId="11">
    <w:abstractNumId w:val="14"/>
  </w:num>
  <w:num w:numId="12">
    <w:abstractNumId w:val="27"/>
  </w:num>
  <w:num w:numId="13">
    <w:abstractNumId w:val="33"/>
  </w:num>
  <w:num w:numId="14">
    <w:abstractNumId w:val="26"/>
  </w:num>
  <w:num w:numId="15">
    <w:abstractNumId w:val="16"/>
  </w:num>
  <w:num w:numId="16">
    <w:abstractNumId w:val="6"/>
  </w:num>
  <w:num w:numId="17">
    <w:abstractNumId w:val="38"/>
  </w:num>
  <w:num w:numId="18">
    <w:abstractNumId w:val="21"/>
  </w:num>
  <w:num w:numId="19">
    <w:abstractNumId w:val="22"/>
  </w:num>
  <w:num w:numId="20">
    <w:abstractNumId w:val="20"/>
  </w:num>
  <w:num w:numId="21">
    <w:abstractNumId w:val="1"/>
  </w:num>
  <w:num w:numId="22">
    <w:abstractNumId w:val="23"/>
  </w:num>
  <w:num w:numId="23">
    <w:abstractNumId w:val="8"/>
  </w:num>
  <w:num w:numId="24">
    <w:abstractNumId w:val="0"/>
  </w:num>
  <w:num w:numId="25">
    <w:abstractNumId w:val="5"/>
  </w:num>
  <w:num w:numId="26">
    <w:abstractNumId w:val="31"/>
  </w:num>
  <w:num w:numId="27">
    <w:abstractNumId w:val="39"/>
  </w:num>
  <w:num w:numId="28">
    <w:abstractNumId w:val="18"/>
  </w:num>
  <w:num w:numId="29">
    <w:abstractNumId w:val="3"/>
  </w:num>
  <w:num w:numId="30">
    <w:abstractNumId w:val="29"/>
  </w:num>
  <w:num w:numId="31">
    <w:abstractNumId w:val="10"/>
  </w:num>
  <w:num w:numId="32">
    <w:abstractNumId w:val="2"/>
  </w:num>
  <w:num w:numId="33">
    <w:abstractNumId w:val="9"/>
  </w:num>
  <w:num w:numId="34">
    <w:abstractNumId w:val="12"/>
  </w:num>
  <w:num w:numId="35">
    <w:abstractNumId w:val="7"/>
  </w:num>
  <w:num w:numId="36">
    <w:abstractNumId w:val="13"/>
  </w:num>
  <w:num w:numId="37">
    <w:abstractNumId w:val="34"/>
  </w:num>
  <w:num w:numId="38">
    <w:abstractNumId w:val="25"/>
  </w:num>
  <w:num w:numId="39">
    <w:abstractNumId w:val="17"/>
  </w:num>
  <w:num w:numId="40">
    <w:abstractNumId w:val="2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Hudik">
    <w15:presenceInfo w15:providerId="None" w15:userId="Martin Hudik"/>
  </w15:person>
  <w15:person w15:author="Daniel Ježík">
    <w15:presenceInfo w15:providerId="AD" w15:userId="S-1-12-1-2712004293-1327867396-1172454016-2530314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D8"/>
    <w:rsid w:val="0000052C"/>
    <w:rsid w:val="0000067F"/>
    <w:rsid w:val="00000909"/>
    <w:rsid w:val="00002662"/>
    <w:rsid w:val="00003C12"/>
    <w:rsid w:val="00004825"/>
    <w:rsid w:val="00004CF4"/>
    <w:rsid w:val="0000575A"/>
    <w:rsid w:val="000057C3"/>
    <w:rsid w:val="00005825"/>
    <w:rsid w:val="00005AA0"/>
    <w:rsid w:val="00005B64"/>
    <w:rsid w:val="00006922"/>
    <w:rsid w:val="00006DC7"/>
    <w:rsid w:val="00007163"/>
    <w:rsid w:val="00007222"/>
    <w:rsid w:val="00010107"/>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199"/>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4DB"/>
    <w:rsid w:val="00070752"/>
    <w:rsid w:val="000707B7"/>
    <w:rsid w:val="00070F99"/>
    <w:rsid w:val="0007104F"/>
    <w:rsid w:val="00072340"/>
    <w:rsid w:val="00072C52"/>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AF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07FB"/>
    <w:rsid w:val="00091955"/>
    <w:rsid w:val="00091FFA"/>
    <w:rsid w:val="00092001"/>
    <w:rsid w:val="00092C78"/>
    <w:rsid w:val="00093281"/>
    <w:rsid w:val="00093331"/>
    <w:rsid w:val="00093620"/>
    <w:rsid w:val="00093B04"/>
    <w:rsid w:val="00093D62"/>
    <w:rsid w:val="00094248"/>
    <w:rsid w:val="00094757"/>
    <w:rsid w:val="00094A72"/>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1FF3"/>
    <w:rsid w:val="000E23ED"/>
    <w:rsid w:val="000E2834"/>
    <w:rsid w:val="000E29F3"/>
    <w:rsid w:val="000E2B4D"/>
    <w:rsid w:val="000E2BF4"/>
    <w:rsid w:val="000E3B33"/>
    <w:rsid w:val="000E3E57"/>
    <w:rsid w:val="000E616D"/>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10E"/>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636"/>
    <w:rsid w:val="00113839"/>
    <w:rsid w:val="00113A9F"/>
    <w:rsid w:val="00113BE6"/>
    <w:rsid w:val="00113F09"/>
    <w:rsid w:val="00113F4A"/>
    <w:rsid w:val="00114A88"/>
    <w:rsid w:val="0011565A"/>
    <w:rsid w:val="00115B1E"/>
    <w:rsid w:val="00115D4D"/>
    <w:rsid w:val="00115DD9"/>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1D5"/>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B91"/>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3E29"/>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5A0D"/>
    <w:rsid w:val="001660E2"/>
    <w:rsid w:val="00166B75"/>
    <w:rsid w:val="001672B1"/>
    <w:rsid w:val="00167632"/>
    <w:rsid w:val="00167A40"/>
    <w:rsid w:val="0017070B"/>
    <w:rsid w:val="001710DA"/>
    <w:rsid w:val="0017152E"/>
    <w:rsid w:val="001715E9"/>
    <w:rsid w:val="00171722"/>
    <w:rsid w:val="00171B11"/>
    <w:rsid w:val="0017289D"/>
    <w:rsid w:val="00173829"/>
    <w:rsid w:val="0017399E"/>
    <w:rsid w:val="00174347"/>
    <w:rsid w:val="001747A4"/>
    <w:rsid w:val="00175EFE"/>
    <w:rsid w:val="001760DB"/>
    <w:rsid w:val="00176884"/>
    <w:rsid w:val="00176B2C"/>
    <w:rsid w:val="00176B8E"/>
    <w:rsid w:val="00177507"/>
    <w:rsid w:val="00177BDB"/>
    <w:rsid w:val="00177DFA"/>
    <w:rsid w:val="00180786"/>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5890"/>
    <w:rsid w:val="001A6010"/>
    <w:rsid w:val="001A69C7"/>
    <w:rsid w:val="001A7721"/>
    <w:rsid w:val="001A7FD3"/>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161"/>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3DA2"/>
    <w:rsid w:val="001F4339"/>
    <w:rsid w:val="001F48C2"/>
    <w:rsid w:val="001F4C74"/>
    <w:rsid w:val="001F50CC"/>
    <w:rsid w:val="001F5928"/>
    <w:rsid w:val="001F710E"/>
    <w:rsid w:val="001F719F"/>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2A8"/>
    <w:rsid w:val="00204442"/>
    <w:rsid w:val="0020448A"/>
    <w:rsid w:val="00204569"/>
    <w:rsid w:val="00204C0E"/>
    <w:rsid w:val="00205FE2"/>
    <w:rsid w:val="0020696F"/>
    <w:rsid w:val="00207A01"/>
    <w:rsid w:val="00210148"/>
    <w:rsid w:val="002101A7"/>
    <w:rsid w:val="0021044E"/>
    <w:rsid w:val="002112E8"/>
    <w:rsid w:val="002115B3"/>
    <w:rsid w:val="00211714"/>
    <w:rsid w:val="00211B5B"/>
    <w:rsid w:val="00211BBB"/>
    <w:rsid w:val="00211E74"/>
    <w:rsid w:val="002122E0"/>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19DA"/>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5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5F96"/>
    <w:rsid w:val="002A66A0"/>
    <w:rsid w:val="002A690D"/>
    <w:rsid w:val="002A6A54"/>
    <w:rsid w:val="002A6DD0"/>
    <w:rsid w:val="002A7C96"/>
    <w:rsid w:val="002A7ED8"/>
    <w:rsid w:val="002A7F30"/>
    <w:rsid w:val="002B03CE"/>
    <w:rsid w:val="002B072B"/>
    <w:rsid w:val="002B08B3"/>
    <w:rsid w:val="002B1396"/>
    <w:rsid w:val="002B194D"/>
    <w:rsid w:val="002B2B55"/>
    <w:rsid w:val="002B3107"/>
    <w:rsid w:val="002B498F"/>
    <w:rsid w:val="002B4F7F"/>
    <w:rsid w:val="002B5318"/>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C7E35"/>
    <w:rsid w:val="002D00F8"/>
    <w:rsid w:val="002D0627"/>
    <w:rsid w:val="002D0D1D"/>
    <w:rsid w:val="002D0D3C"/>
    <w:rsid w:val="002D14D2"/>
    <w:rsid w:val="002D203B"/>
    <w:rsid w:val="002D22ED"/>
    <w:rsid w:val="002D23F1"/>
    <w:rsid w:val="002D2901"/>
    <w:rsid w:val="002D40E0"/>
    <w:rsid w:val="002D4608"/>
    <w:rsid w:val="002D47EC"/>
    <w:rsid w:val="002D4B12"/>
    <w:rsid w:val="002D4D5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7B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98C"/>
    <w:rsid w:val="00340D33"/>
    <w:rsid w:val="00340D36"/>
    <w:rsid w:val="00340FB6"/>
    <w:rsid w:val="00341543"/>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3C9B"/>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1DE"/>
    <w:rsid w:val="003763C3"/>
    <w:rsid w:val="00376755"/>
    <w:rsid w:val="00376B9C"/>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12D4"/>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60F"/>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3E49"/>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2FDD"/>
    <w:rsid w:val="004231AF"/>
    <w:rsid w:val="004231BB"/>
    <w:rsid w:val="00423F88"/>
    <w:rsid w:val="00424332"/>
    <w:rsid w:val="00424410"/>
    <w:rsid w:val="0042552A"/>
    <w:rsid w:val="00425C29"/>
    <w:rsid w:val="00425E23"/>
    <w:rsid w:val="0042606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022"/>
    <w:rsid w:val="004369CD"/>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640"/>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74DA"/>
    <w:rsid w:val="00497703"/>
    <w:rsid w:val="0049786C"/>
    <w:rsid w:val="004A0048"/>
    <w:rsid w:val="004A0550"/>
    <w:rsid w:val="004A061F"/>
    <w:rsid w:val="004A06E8"/>
    <w:rsid w:val="004A0A60"/>
    <w:rsid w:val="004A0A7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11"/>
    <w:rsid w:val="004D25AA"/>
    <w:rsid w:val="004D3824"/>
    <w:rsid w:val="004D4938"/>
    <w:rsid w:val="004D4F23"/>
    <w:rsid w:val="004D50BB"/>
    <w:rsid w:val="004D55EC"/>
    <w:rsid w:val="004D5665"/>
    <w:rsid w:val="004D5A02"/>
    <w:rsid w:val="004D5DA2"/>
    <w:rsid w:val="004D60A1"/>
    <w:rsid w:val="004D6301"/>
    <w:rsid w:val="004D6380"/>
    <w:rsid w:val="004D6DB5"/>
    <w:rsid w:val="004D6E71"/>
    <w:rsid w:val="004D70C8"/>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7A3"/>
    <w:rsid w:val="004F1B0D"/>
    <w:rsid w:val="004F25F6"/>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50D"/>
    <w:rsid w:val="00516E67"/>
    <w:rsid w:val="0051729F"/>
    <w:rsid w:val="0051798E"/>
    <w:rsid w:val="00517BD0"/>
    <w:rsid w:val="005200D7"/>
    <w:rsid w:val="00520803"/>
    <w:rsid w:val="005208D0"/>
    <w:rsid w:val="005211DA"/>
    <w:rsid w:val="005213D9"/>
    <w:rsid w:val="00521E6B"/>
    <w:rsid w:val="005232BA"/>
    <w:rsid w:val="005235DE"/>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06F1"/>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A1E"/>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1B2"/>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10E4"/>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DA9"/>
    <w:rsid w:val="005E2E4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E7"/>
    <w:rsid w:val="00614FAE"/>
    <w:rsid w:val="00615084"/>
    <w:rsid w:val="006155EB"/>
    <w:rsid w:val="006157A4"/>
    <w:rsid w:val="00615C1F"/>
    <w:rsid w:val="00616734"/>
    <w:rsid w:val="0061680D"/>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60C2"/>
    <w:rsid w:val="00636C8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0D68"/>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6D60"/>
    <w:rsid w:val="00687749"/>
    <w:rsid w:val="00687C1D"/>
    <w:rsid w:val="006906D8"/>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2CA"/>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256"/>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01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2F5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C2C"/>
    <w:rsid w:val="00723E01"/>
    <w:rsid w:val="00723FDB"/>
    <w:rsid w:val="007243BB"/>
    <w:rsid w:val="007251AA"/>
    <w:rsid w:val="00725428"/>
    <w:rsid w:val="007254FA"/>
    <w:rsid w:val="007259EF"/>
    <w:rsid w:val="00725A4D"/>
    <w:rsid w:val="00725B5E"/>
    <w:rsid w:val="00725EFA"/>
    <w:rsid w:val="007263AC"/>
    <w:rsid w:val="007266B5"/>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8ED"/>
    <w:rsid w:val="00744C71"/>
    <w:rsid w:val="00745D56"/>
    <w:rsid w:val="00746416"/>
    <w:rsid w:val="00746497"/>
    <w:rsid w:val="00746D55"/>
    <w:rsid w:val="0074722B"/>
    <w:rsid w:val="007501F2"/>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67D3C"/>
    <w:rsid w:val="00770AFB"/>
    <w:rsid w:val="00771643"/>
    <w:rsid w:val="007716B4"/>
    <w:rsid w:val="00772277"/>
    <w:rsid w:val="007729AE"/>
    <w:rsid w:val="00772CA5"/>
    <w:rsid w:val="00774612"/>
    <w:rsid w:val="00774969"/>
    <w:rsid w:val="00775AEB"/>
    <w:rsid w:val="00775AF0"/>
    <w:rsid w:val="00775B77"/>
    <w:rsid w:val="00775C75"/>
    <w:rsid w:val="00776B96"/>
    <w:rsid w:val="0077703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6AE"/>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248D"/>
    <w:rsid w:val="007E3B02"/>
    <w:rsid w:val="007E3D2E"/>
    <w:rsid w:val="007E3E4F"/>
    <w:rsid w:val="007E4F27"/>
    <w:rsid w:val="007E50CD"/>
    <w:rsid w:val="007E5A6D"/>
    <w:rsid w:val="007E5AEF"/>
    <w:rsid w:val="007E5DB5"/>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A55"/>
    <w:rsid w:val="00805B39"/>
    <w:rsid w:val="00805CEE"/>
    <w:rsid w:val="00805D2F"/>
    <w:rsid w:val="00805DDE"/>
    <w:rsid w:val="00810475"/>
    <w:rsid w:val="00810E45"/>
    <w:rsid w:val="008113BE"/>
    <w:rsid w:val="008115F7"/>
    <w:rsid w:val="00812375"/>
    <w:rsid w:val="008124B9"/>
    <w:rsid w:val="0081271F"/>
    <w:rsid w:val="0081279C"/>
    <w:rsid w:val="00813434"/>
    <w:rsid w:val="0081376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4D0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AAC"/>
    <w:rsid w:val="00850D52"/>
    <w:rsid w:val="00851115"/>
    <w:rsid w:val="00852120"/>
    <w:rsid w:val="00852B5D"/>
    <w:rsid w:val="00853787"/>
    <w:rsid w:val="0085398F"/>
    <w:rsid w:val="008541E2"/>
    <w:rsid w:val="008548D0"/>
    <w:rsid w:val="0085563F"/>
    <w:rsid w:val="00857388"/>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5CC2"/>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9B8"/>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A03"/>
    <w:rsid w:val="008A4F26"/>
    <w:rsid w:val="008A5907"/>
    <w:rsid w:val="008A5E1F"/>
    <w:rsid w:val="008A6B7E"/>
    <w:rsid w:val="008A6F37"/>
    <w:rsid w:val="008A7078"/>
    <w:rsid w:val="008A70F1"/>
    <w:rsid w:val="008A7B96"/>
    <w:rsid w:val="008B0325"/>
    <w:rsid w:val="008B039B"/>
    <w:rsid w:val="008B21CB"/>
    <w:rsid w:val="008B2EE3"/>
    <w:rsid w:val="008B33D8"/>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20"/>
    <w:rsid w:val="008D0ACB"/>
    <w:rsid w:val="008D1783"/>
    <w:rsid w:val="008D1D32"/>
    <w:rsid w:val="008D1F3C"/>
    <w:rsid w:val="008D1FEF"/>
    <w:rsid w:val="008D223C"/>
    <w:rsid w:val="008D33CB"/>
    <w:rsid w:val="008D3A2A"/>
    <w:rsid w:val="008D3C02"/>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57CA"/>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B1B"/>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532"/>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85D"/>
    <w:rsid w:val="00963ED3"/>
    <w:rsid w:val="00964419"/>
    <w:rsid w:val="009649EA"/>
    <w:rsid w:val="0096530A"/>
    <w:rsid w:val="00965B63"/>
    <w:rsid w:val="0096621B"/>
    <w:rsid w:val="009662AD"/>
    <w:rsid w:val="009669EF"/>
    <w:rsid w:val="00966EF8"/>
    <w:rsid w:val="0096716C"/>
    <w:rsid w:val="00967960"/>
    <w:rsid w:val="009704C6"/>
    <w:rsid w:val="00970B62"/>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55D"/>
    <w:rsid w:val="00985FA9"/>
    <w:rsid w:val="0098689D"/>
    <w:rsid w:val="00986B99"/>
    <w:rsid w:val="00987464"/>
    <w:rsid w:val="009879B6"/>
    <w:rsid w:val="00987B55"/>
    <w:rsid w:val="00987DCB"/>
    <w:rsid w:val="00991604"/>
    <w:rsid w:val="00992BC5"/>
    <w:rsid w:val="00992D77"/>
    <w:rsid w:val="00992F3E"/>
    <w:rsid w:val="00992FB8"/>
    <w:rsid w:val="0099362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6FB"/>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B7D1C"/>
    <w:rsid w:val="009C02D8"/>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110"/>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1EF0"/>
    <w:rsid w:val="009F2CC8"/>
    <w:rsid w:val="009F37B1"/>
    <w:rsid w:val="009F3D8B"/>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69"/>
    <w:rsid w:val="00A0167B"/>
    <w:rsid w:val="00A02170"/>
    <w:rsid w:val="00A02C35"/>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63BE"/>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385"/>
    <w:rsid w:val="00A21783"/>
    <w:rsid w:val="00A21DFF"/>
    <w:rsid w:val="00A22392"/>
    <w:rsid w:val="00A22784"/>
    <w:rsid w:val="00A2279C"/>
    <w:rsid w:val="00A24189"/>
    <w:rsid w:val="00A2441A"/>
    <w:rsid w:val="00A2521D"/>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E2"/>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598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EDF"/>
    <w:rsid w:val="00A91FE3"/>
    <w:rsid w:val="00A92045"/>
    <w:rsid w:val="00A92083"/>
    <w:rsid w:val="00A9236B"/>
    <w:rsid w:val="00A92A0F"/>
    <w:rsid w:val="00A92DC6"/>
    <w:rsid w:val="00A93D10"/>
    <w:rsid w:val="00A95754"/>
    <w:rsid w:val="00A9581E"/>
    <w:rsid w:val="00A95B9D"/>
    <w:rsid w:val="00A95C9A"/>
    <w:rsid w:val="00A9678C"/>
    <w:rsid w:val="00A9697A"/>
    <w:rsid w:val="00A96FF4"/>
    <w:rsid w:val="00A9781D"/>
    <w:rsid w:val="00A97AF3"/>
    <w:rsid w:val="00A97F74"/>
    <w:rsid w:val="00AA0923"/>
    <w:rsid w:val="00AA0A2B"/>
    <w:rsid w:val="00AA0CF1"/>
    <w:rsid w:val="00AA0D0A"/>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653"/>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5B"/>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2E6A"/>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27C56"/>
    <w:rsid w:val="00B30307"/>
    <w:rsid w:val="00B3140D"/>
    <w:rsid w:val="00B31A04"/>
    <w:rsid w:val="00B31A57"/>
    <w:rsid w:val="00B32180"/>
    <w:rsid w:val="00B321A5"/>
    <w:rsid w:val="00B323A7"/>
    <w:rsid w:val="00B33279"/>
    <w:rsid w:val="00B333D8"/>
    <w:rsid w:val="00B33709"/>
    <w:rsid w:val="00B3385D"/>
    <w:rsid w:val="00B34100"/>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5565"/>
    <w:rsid w:val="00B4604D"/>
    <w:rsid w:val="00B462E6"/>
    <w:rsid w:val="00B47228"/>
    <w:rsid w:val="00B4738E"/>
    <w:rsid w:val="00B47A30"/>
    <w:rsid w:val="00B47C52"/>
    <w:rsid w:val="00B50237"/>
    <w:rsid w:val="00B50710"/>
    <w:rsid w:val="00B507F8"/>
    <w:rsid w:val="00B512CF"/>
    <w:rsid w:val="00B518DE"/>
    <w:rsid w:val="00B51A45"/>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2F0"/>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38DA"/>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6DC3"/>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9A1"/>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47ADC"/>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775B5"/>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7A3"/>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61C1"/>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AF7"/>
    <w:rsid w:val="00CF49FA"/>
    <w:rsid w:val="00CF4BFD"/>
    <w:rsid w:val="00CF534F"/>
    <w:rsid w:val="00CF62F5"/>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6EA"/>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6904"/>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5ED"/>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156F"/>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84"/>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59C"/>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DD6"/>
    <w:rsid w:val="00DF2F2D"/>
    <w:rsid w:val="00DF44A7"/>
    <w:rsid w:val="00DF46CC"/>
    <w:rsid w:val="00DF4A6B"/>
    <w:rsid w:val="00DF4E3B"/>
    <w:rsid w:val="00DF5480"/>
    <w:rsid w:val="00DF5C42"/>
    <w:rsid w:val="00DF605B"/>
    <w:rsid w:val="00DF60BA"/>
    <w:rsid w:val="00DF66F8"/>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7AC"/>
    <w:rsid w:val="00E26895"/>
    <w:rsid w:val="00E26FD1"/>
    <w:rsid w:val="00E27A7B"/>
    <w:rsid w:val="00E30444"/>
    <w:rsid w:val="00E30A79"/>
    <w:rsid w:val="00E30F28"/>
    <w:rsid w:val="00E31109"/>
    <w:rsid w:val="00E312DB"/>
    <w:rsid w:val="00E31BAB"/>
    <w:rsid w:val="00E31E5E"/>
    <w:rsid w:val="00E31EFA"/>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18"/>
    <w:rsid w:val="00E74E35"/>
    <w:rsid w:val="00E75000"/>
    <w:rsid w:val="00E75470"/>
    <w:rsid w:val="00E778E3"/>
    <w:rsid w:val="00E77926"/>
    <w:rsid w:val="00E77BC0"/>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2CB"/>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138"/>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5C0D"/>
    <w:rsid w:val="00EB604B"/>
    <w:rsid w:val="00EB6077"/>
    <w:rsid w:val="00EB7608"/>
    <w:rsid w:val="00EB7724"/>
    <w:rsid w:val="00EB7912"/>
    <w:rsid w:val="00EB7F16"/>
    <w:rsid w:val="00EC10C7"/>
    <w:rsid w:val="00EC1A95"/>
    <w:rsid w:val="00EC2218"/>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25F"/>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0BC"/>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198"/>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45B"/>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751"/>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B4B"/>
    <w:rsid w:val="00F75C76"/>
    <w:rsid w:val="00F75CA7"/>
    <w:rsid w:val="00F76A63"/>
    <w:rsid w:val="00F77535"/>
    <w:rsid w:val="00F77590"/>
    <w:rsid w:val="00F80E89"/>
    <w:rsid w:val="00F8104D"/>
    <w:rsid w:val="00F8140A"/>
    <w:rsid w:val="00F824B6"/>
    <w:rsid w:val="00F828A2"/>
    <w:rsid w:val="00F8332B"/>
    <w:rsid w:val="00F83B49"/>
    <w:rsid w:val="00F83C5D"/>
    <w:rsid w:val="00F84774"/>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48F"/>
    <w:rsid w:val="00FB46C1"/>
    <w:rsid w:val="00FB4881"/>
    <w:rsid w:val="00FB56F6"/>
    <w:rsid w:val="00FB71D9"/>
    <w:rsid w:val="00FB7D87"/>
    <w:rsid w:val="00FC010E"/>
    <w:rsid w:val="00FC12B2"/>
    <w:rsid w:val="00FC161B"/>
    <w:rsid w:val="00FC1945"/>
    <w:rsid w:val="00FC2610"/>
    <w:rsid w:val="00FC3BBB"/>
    <w:rsid w:val="00FC3CE2"/>
    <w:rsid w:val="00FC3D6A"/>
    <w:rsid w:val="00FC3E14"/>
    <w:rsid w:val="00FC42FF"/>
    <w:rsid w:val="00FC47AF"/>
    <w:rsid w:val="00FC567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328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85D"/>
    <w:rsid w:val="00FF1C04"/>
    <w:rsid w:val="00FF2F86"/>
    <w:rsid w:val="00FF3A4D"/>
    <w:rsid w:val="00FF4387"/>
    <w:rsid w:val="00FF43FC"/>
    <w:rsid w:val="00FF4B23"/>
    <w:rsid w:val="00FF57E6"/>
    <w:rsid w:val="00FF6455"/>
    <w:rsid w:val="00FF6496"/>
    <w:rsid w:val="00FF676E"/>
    <w:rsid w:val="00FF67B9"/>
    <w:rsid w:val="00FF681C"/>
    <w:rsid w:val="00FF6D90"/>
    <w:rsid w:val="00FF716A"/>
    <w:rsid w:val="00FF79C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F6B77"/>
  <w15:docId w15:val="{E59225DA-0CBD-4773-9D9E-312DA8DD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unhideWhenUsed/>
    <w:rsid w:val="007729AE"/>
    <w:pPr>
      <w:spacing w:line="240" w:lineRule="auto"/>
    </w:pPr>
    <w:rPr>
      <w:sz w:val="20"/>
      <w:szCs w:val="20"/>
    </w:rPr>
  </w:style>
  <w:style w:type="character" w:customStyle="1" w:styleId="TextkomentraChar">
    <w:name w:val="Text komentára Char"/>
    <w:link w:val="Textkomentra"/>
    <w:uiPriority w:val="99"/>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153E29"/>
    <w:rPr>
      <w:color w:val="0563C1" w:themeColor="hyperlink"/>
      <w:u w:val="single"/>
    </w:rPr>
  </w:style>
  <w:style w:type="character" w:styleId="Zmienka">
    <w:name w:val="Mention"/>
    <w:basedOn w:val="Predvolenpsmoodseku"/>
    <w:uiPriority w:val="99"/>
    <w:semiHidden/>
    <w:unhideWhenUsed/>
    <w:rsid w:val="00153E29"/>
    <w:rPr>
      <w:color w:val="2B579A"/>
      <w:shd w:val="clear" w:color="auto" w:fill="E6E6E6"/>
    </w:rPr>
  </w:style>
  <w:style w:type="character" w:customStyle="1" w:styleId="apple-converted-space">
    <w:name w:val="apple-converted-space"/>
    <w:basedOn w:val="Predvolenpsmoodseku"/>
    <w:rsid w:val="00FF185D"/>
  </w:style>
  <w:style w:type="paragraph" w:styleId="Citcia">
    <w:name w:val="Quote"/>
    <w:basedOn w:val="Normlny"/>
    <w:next w:val="Normlny"/>
    <w:link w:val="CitciaChar"/>
    <w:uiPriority w:val="29"/>
    <w:qFormat/>
    <w:rsid w:val="00FC567F"/>
    <w:pPr>
      <w:spacing w:before="200" w:after="160" w:line="259" w:lineRule="auto"/>
      <w:ind w:left="864" w:right="864" w:firstLine="0"/>
      <w:jc w:val="center"/>
    </w:pPr>
    <w:rPr>
      <w:rFonts w:asciiTheme="minorHAnsi" w:eastAsiaTheme="minorHAnsi" w:hAnsiTheme="minorHAnsi" w:cstheme="minorBidi"/>
      <w:i/>
      <w:iCs/>
      <w:color w:val="404040" w:themeColor="text1" w:themeTint="BF"/>
      <w:sz w:val="22"/>
    </w:rPr>
  </w:style>
  <w:style w:type="character" w:customStyle="1" w:styleId="CitciaChar">
    <w:name w:val="Citácia Char"/>
    <w:basedOn w:val="Predvolenpsmoodseku"/>
    <w:link w:val="Citcia"/>
    <w:uiPriority w:val="29"/>
    <w:rsid w:val="00FC567F"/>
    <w:rPr>
      <w:rFonts w:asciiTheme="minorHAnsi" w:eastAsiaTheme="minorHAnsi" w:hAnsiTheme="minorHAnsi" w:cstheme="minorBidi"/>
      <w:i/>
      <w:iCs/>
      <w:color w:val="404040" w:themeColor="text1" w:themeTint="BF"/>
      <w:sz w:val="22"/>
      <w:szCs w:val="22"/>
      <w:lang w:eastAsia="en-US"/>
    </w:rPr>
  </w:style>
  <w:style w:type="character" w:customStyle="1" w:styleId="attribute">
    <w:name w:val="attribute"/>
    <w:basedOn w:val="Predvolenpsmoodseku"/>
    <w:rsid w:val="00180786"/>
  </w:style>
  <w:style w:type="character" w:customStyle="1" w:styleId="attribute-value">
    <w:name w:val="attribute-value"/>
    <w:basedOn w:val="Predvolenpsmoodseku"/>
    <w:rsid w:val="00180786"/>
  </w:style>
  <w:style w:type="character" w:customStyle="1" w:styleId="tag">
    <w:name w:val="tag"/>
    <w:basedOn w:val="Predvolenpsmoodseku"/>
    <w:rsid w:val="00180786"/>
  </w:style>
  <w:style w:type="character" w:customStyle="1" w:styleId="tag-name">
    <w:name w:val="tag-name"/>
    <w:basedOn w:val="Predvolenpsmoodseku"/>
    <w:rsid w:val="00180786"/>
  </w:style>
  <w:style w:type="character" w:customStyle="1" w:styleId="keyword">
    <w:name w:val="keyword"/>
    <w:basedOn w:val="Predvolenpsmoodseku"/>
    <w:rsid w:val="00DF66F8"/>
  </w:style>
  <w:style w:type="character" w:customStyle="1" w:styleId="string">
    <w:name w:val="string"/>
    <w:basedOn w:val="Predvolenpsmoodseku"/>
    <w:rsid w:val="00DF66F8"/>
  </w:style>
  <w:style w:type="character" w:customStyle="1" w:styleId="vars">
    <w:name w:val="vars"/>
    <w:basedOn w:val="Predvolenpsmoodseku"/>
    <w:rsid w:val="000704DB"/>
  </w:style>
  <w:style w:type="character" w:customStyle="1" w:styleId="value">
    <w:name w:val="value"/>
    <w:basedOn w:val="Predvolenpsmoodseku"/>
    <w:rsid w:val="00A96FF4"/>
  </w:style>
  <w:style w:type="character" w:customStyle="1" w:styleId="func">
    <w:name w:val="func"/>
    <w:basedOn w:val="Predvolenpsmoodseku"/>
    <w:rsid w:val="0063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107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820548">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189130">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85897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871241">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339300">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21243">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1156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2720">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4196">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198458">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3186">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67481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4116">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2847">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032466">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328">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170987">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192958">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321543">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0057">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09939">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8887897">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1866711">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21037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45026">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2964725">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1955949">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2983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661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1076">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5395">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3842">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89905">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4609">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396697">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3883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76921">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8252">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6341">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878240">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497502">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795108">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137">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59946">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8975706">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4995517">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029189">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566235">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700991">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292431">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718900">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anielJe&#382;&#237;k\AppData\Roaming\Microsoft\Word\Pokyny_pre_vypracovanie_ZP.docx" TargetMode="External"/><Relationship Id="rId18" Type="http://schemas.openxmlformats.org/officeDocument/2006/relationships/image" Target="media/image2.jpeg"/><Relationship Id="rId26" Type="http://schemas.openxmlformats.org/officeDocument/2006/relationships/image" Target="media/image6.png"/><Relationship Id="rId39" Type="http://schemas.openxmlformats.org/officeDocument/2006/relationships/hyperlink" Target="https://startbootstrap.com/template-overviews/sb-admin/" TargetMode="External"/><Relationship Id="rId21" Type="http://schemas.openxmlformats.org/officeDocument/2006/relationships/image" Target="media/image4.jpeg"/><Relationship Id="rId34" Type="http://schemas.openxmlformats.org/officeDocument/2006/relationships/hyperlink" Target="file:///C:\Users\DanielJe&#382;&#237;k\AppData\Roaming\Microsoft\Word\Pokyny_pre_vypracovanie_ZP.docx" TargetMode="External"/><Relationship Id="rId42" Type="http://schemas.openxmlformats.org/officeDocument/2006/relationships/image" Target="media/image18.png"/><Relationship Id="rId47" Type="http://schemas.openxmlformats.org/officeDocument/2006/relationships/hyperlink" Target="http://wiki.servicenow.com/index.php?title=REST_API" TargetMode="External"/><Relationship Id="rId50" Type="http://schemas.openxmlformats.org/officeDocument/2006/relationships/hyperlink" Target="http://www.abclinuxu.cz/blog/backinabag/2013/10/co-to-je-rest" TargetMode="External"/><Relationship Id="rId55" Type="http://schemas.openxmlformats.org/officeDocument/2006/relationships/hyperlink" Target="http://stackoverflow.com/questions/671118/what-exactly-is-restful-programming" TargetMode="External"/><Relationship Id="rId63" Type="http://schemas.openxmlformats.org/officeDocument/2006/relationships/hyperlink" Target="https://trends.google.com/trends/explore?date=all&amp;q=xml%20api,json%20api" TargetMode="External"/><Relationship Id="rId68" Type="http://schemas.openxmlformats.org/officeDocument/2006/relationships/hyperlink" Target="https://www.root.cz/clanky/protokol-mqtt-komunikacni-standard-pro-iot/" TargetMode="External"/><Relationship Id="rId76" Type="http://schemas.openxmlformats.org/officeDocument/2006/relationships/hyperlink" Target="https://www.element14.com/community/groups/internet-of-things/blog/2017/02/05/iot-protocols-an-overview"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getbootstrap.com/getting-started/" TargetMode="External"/><Relationship Id="rId2" Type="http://schemas.openxmlformats.org/officeDocument/2006/relationships/numbering" Target="numbering.xml"/><Relationship Id="rId16" Type="http://schemas.openxmlformats.org/officeDocument/2006/relationships/hyperlink" Target="file:///C:\Users\DanielJe&#382;&#237;k\AppData\Roaming\Microsoft\Word\Pokyny_pre_vypracovanie_ZP.docx" TargetMode="External"/><Relationship Id="rId29" Type="http://schemas.openxmlformats.org/officeDocument/2006/relationships/image" Target="media/image9.png"/><Relationship Id="rId11" Type="http://schemas.openxmlformats.org/officeDocument/2006/relationships/hyperlink" Target="file:///C:\Users\DanielJe&#382;&#237;k\AppData\Roaming\Microsoft\Word\Pokyny_pre_vypracovanie_ZP.docx" TargetMode="External"/><Relationship Id="rId24" Type="http://schemas.openxmlformats.org/officeDocument/2006/relationships/comments" Target="comments.xml"/><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www.prehladsoftveru.webzdarma.cz/index.files/Page1986.htm" TargetMode="External"/><Relationship Id="rId45" Type="http://schemas.openxmlformats.org/officeDocument/2006/relationships/hyperlink" Target="https://sk.wikipedia.org/wiki/Jednotn%C3%BD_identifik%C3%A1tor_prostriedku" TargetMode="External"/><Relationship Id="rId53" Type="http://schemas.openxmlformats.org/officeDocument/2006/relationships/hyperlink" Target="https://en.wikipedia.org/wiki/Representational_state_transfer" TargetMode="External"/><Relationship Id="rId58" Type="http://schemas.openxmlformats.org/officeDocument/2006/relationships/hyperlink" Target="https://arstechnica.com/gadgets/2016/06/control-all-your-smart-home-accessories-from-a-single-app-called-home/" TargetMode="External"/><Relationship Id="rId66" Type="http://schemas.openxmlformats.org/officeDocument/2006/relationships/hyperlink" Target="https://cs.wikipedia.org/wiki/Model-view-controller" TargetMode="External"/><Relationship Id="rId74" Type="http://schemas.openxmlformats.org/officeDocument/2006/relationships/hyperlink" Target="https://www.root.cz/clanky/protokol-mqtt-komunikacni-standard-pro-iot/" TargetMode="External"/><Relationship Id="rId79" Type="http://schemas.openxmlformats.org/officeDocument/2006/relationships/hyperlink" Target="https://cs.wikipedia.org/wiki/Extensible_Messaging_and_Presence_Protocol" TargetMode="External"/><Relationship Id="rId5" Type="http://schemas.openxmlformats.org/officeDocument/2006/relationships/webSettings" Target="webSettings.xml"/><Relationship Id="rId61" Type="http://schemas.openxmlformats.org/officeDocument/2006/relationships/hyperlink" Target="http://mqtt.org/faq" TargetMode="External"/><Relationship Id="rId82" Type="http://schemas.openxmlformats.org/officeDocument/2006/relationships/fontTable" Target="fontTable.xml"/><Relationship Id="rId10" Type="http://schemas.openxmlformats.org/officeDocument/2006/relationships/hyperlink" Target="file:///C:\Users\DanielJe&#382;&#237;k\AppData\Roaming\Microsoft\Word\Pokyny_pre_vypracovanie_ZP.docx" TargetMode="External"/><Relationship Id="rId19" Type="http://schemas.openxmlformats.org/officeDocument/2006/relationships/hyperlink" Target="file:///C:\Users\DanielJe&#382;&#237;k\AppData\Roaming\Microsoft\Word\Pokyny_pre_vypracovanie_ZP.docx" TargetMode="External"/><Relationship Id="rId31" Type="http://schemas.openxmlformats.org/officeDocument/2006/relationships/image" Target="media/image11.png"/><Relationship Id="rId44" Type="http://schemas.openxmlformats.org/officeDocument/2006/relationships/hyperlink" Target="http://www.drdobbs.com/web-development/restful-web-services-a-tutorial/240169069?pgno=1" TargetMode="External"/><Relationship Id="rId52" Type="http://schemas.openxmlformats.org/officeDocument/2006/relationships/hyperlink" Target="https://www.zdrojak.cz/clanky/rest-architektura-pro-webove-api/" TargetMode="External"/><Relationship Id="rId60"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65" Type="http://schemas.openxmlformats.org/officeDocument/2006/relationships/hyperlink" Target="https://cs.wikipedia.org/wiki/Model-view-controller" TargetMode="External"/><Relationship Id="rId73" Type="http://schemas.openxmlformats.org/officeDocument/2006/relationships/hyperlink" Target="http://automatizace.hw.cz/zakladni-uvod-do-oblasti-internetu-veci-iot.html" TargetMode="External"/><Relationship Id="rId78" Type="http://schemas.openxmlformats.org/officeDocument/2006/relationships/hyperlink" Target="https://en.wikipedia.org/wiki/XMPP" TargetMode="External"/><Relationship Id="rId81" Type="http://schemas.openxmlformats.org/officeDocument/2006/relationships/hyperlink" Target="https://www.pluralsight.com/blog/tutorials/representational-state-transfer-tip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anielJe&#382;&#237;k\AppData\Roaming\Microsoft\Word\Pokyny_pre_vypracovanie_ZP.docx" TargetMode="External"/><Relationship Id="rId22" Type="http://schemas.openxmlformats.org/officeDocument/2006/relationships/image" Target="media/image5.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file:///C:\Users\DanielJe&#382;&#237;k\AppData\Roaming\Microsoft\Word\Pokyny_pre_vypracovanie_ZP.docx" TargetMode="External"/><Relationship Id="rId43" Type="http://schemas.openxmlformats.org/officeDocument/2006/relationships/hyperlink" Target="file:///C:\Users\DanielJe&#382;&#237;k\AppData\Roaming\Microsoft\Word\Pokyny_pre_vypracovanie_ZP.docx" TargetMode="External"/><Relationship Id="rId48" Type="http://schemas.openxmlformats.org/officeDocument/2006/relationships/hyperlink" Target="http://docs.oracle.com/javaee/6/tutorial/doc/gijqy.html" TargetMode="External"/><Relationship Id="rId56" Type="http://schemas.openxmlformats.org/officeDocument/2006/relationships/hyperlink" Target="https://www.forbes.com/sites/louiscolumbus/2016/11/27/roundup-of-internet-of-things-forecasts-and-market-estimates-2016/" TargetMode="External"/><Relationship Id="rId64" Type="http://schemas.openxmlformats.org/officeDocument/2006/relationships/hyperlink" Target="https://www.aig.com/knowledge-and-insights/the-rise-ramifications-and-risks-of-the-internet-of-things" TargetMode="External"/><Relationship Id="rId69" Type="http://schemas.openxmlformats.org/officeDocument/2006/relationships/hyperlink" Target="http://automatizace.hw.cz/files/styles/full/public/story_automat/11853/mqtt_publisher_subscriber.png?itok=HU8x__X9" TargetMode="External"/><Relationship Id="rId77" Type="http://schemas.openxmlformats.org/officeDocument/2006/relationships/hyperlink" Target="https://eclipse.org/community/eclipse_newsletter/2014/february/article2.php" TargetMode="External"/><Relationship Id="rId8" Type="http://schemas.openxmlformats.org/officeDocument/2006/relationships/header" Target="header1.xml"/><Relationship Id="rId51" Type="http://schemas.openxmlformats.org/officeDocument/2006/relationships/hyperlink" Target="https://sk.wikipedia.org/wiki/Webov%C3%A1_slu%C5%BEba" TargetMode="External"/><Relationship Id="rId72" Type="http://schemas.openxmlformats.org/officeDocument/2006/relationships/hyperlink" Target="http://getbootstrap.com/getting-started/" TargetMode="External"/><Relationship Id="rId80" Type="http://schemas.openxmlformats.org/officeDocument/2006/relationships/hyperlink" Target="https://www.digikey.com/en/maker/blogs/how-important-are-apis-in-iot/1c3a3a9a3681458f9a4c019ffdc5f2c6" TargetMode="External"/><Relationship Id="rId3" Type="http://schemas.openxmlformats.org/officeDocument/2006/relationships/styles" Target="styles.xml"/><Relationship Id="rId12" Type="http://schemas.openxmlformats.org/officeDocument/2006/relationships/hyperlink" Target="file:///C:\Users\DanielJe&#382;&#237;k\AppData\Roaming\Microsoft\Word\Pokyny_pre_vypracovanie_ZP.docx" TargetMode="External"/><Relationship Id="rId17" Type="http://schemas.openxmlformats.org/officeDocument/2006/relationships/image" Target="media/image1.jpeg"/><Relationship Id="rId25" Type="http://schemas.microsoft.com/office/2011/relationships/commentsExtended" Target="commentsExtended.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en.wikipedia.org/wiki/Uniform_Resource_Identifier" TargetMode="External"/><Relationship Id="rId59" Type="http://schemas.openxmlformats.org/officeDocument/2006/relationships/hyperlink" Target="https://www.slovanet.net/sk/internet/iot/" TargetMode="External"/><Relationship Id="rId67" Type="http://schemas.openxmlformats.org/officeDocument/2006/relationships/hyperlink" Target="http://vyvoj.hw.cz/internet-veci-a-protokol-mqtt.html" TargetMode="External"/><Relationship Id="rId20" Type="http://schemas.openxmlformats.org/officeDocument/2006/relationships/image" Target="media/image3.png"/><Relationship Id="rId41" Type="http://schemas.openxmlformats.org/officeDocument/2006/relationships/image" Target="media/image17.png"/><Relationship Id="rId54" Type="http://schemas.openxmlformats.org/officeDocument/2006/relationships/hyperlink" Target="https://www.tutorialspoint.com/restful/restful_introduction.htm" TargetMode="External"/><Relationship Id="rId62" Type="http://schemas.openxmlformats.org/officeDocument/2006/relationships/hyperlink" Target="http://www.o2bs.sk/smart-connect" TargetMode="External"/><Relationship Id="rId70" Type="http://schemas.openxmlformats.org/officeDocument/2006/relationships/hyperlink" Target="https://www.keycdn.com/blog/front-end-frameworks/" TargetMode="External"/><Relationship Id="rId75" Type="http://schemas.openxmlformats.org/officeDocument/2006/relationships/hyperlink" Target="https://en.wikipedia.org/wiki/Constrained_Application_Protocol"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anielJe&#382;&#237;k\AppData\Roaming\Microsoft\Word\Pokyny_pre_vypracovanie_ZP.docx" TargetMode="External"/><Relationship Id="rId23" Type="http://schemas.openxmlformats.org/officeDocument/2006/relationships/hyperlink" Target="https://blogs-images.forbes.com/louiscolumbus/files/2016/11/IHS.jpg?width=960" TargetMode="External"/><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hyperlink" Target="http://www.itnetwork.cz/nezarazene/stoparuv-pruvodce-rest-api" TargetMode="External"/><Relationship Id="rId57" Type="http://schemas.openxmlformats.org/officeDocument/2006/relationships/hyperlink" Target="https://www.analyticsvidhya.com/blog/2016/08/10-youtube-videos-explaining-the-real-world-%20applications-of-internet-of-things-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Je&#382;&#237;k\Desktop\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FBAC99-2E63-44A2-BD03-47C0B557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Template>
  <TotalTime>2025</TotalTime>
  <Pages>56</Pages>
  <Words>9951</Words>
  <Characters>56725</Characters>
  <Application>Microsoft Office Word</Application>
  <DocSecurity>0</DocSecurity>
  <Lines>472</Lines>
  <Paragraphs>133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13</cp:revision>
  <cp:lastPrinted>2015-04-21T20:14:00Z</cp:lastPrinted>
  <dcterms:created xsi:type="dcterms:W3CDTF">2017-03-25T11:27:00Z</dcterms:created>
  <dcterms:modified xsi:type="dcterms:W3CDTF">2017-04-18T11:48:00Z</dcterms:modified>
</cp:coreProperties>
</file>